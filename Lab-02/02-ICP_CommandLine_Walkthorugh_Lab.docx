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2C724F" w14:textId="77777777" w:rsidR="006D51FE" w:rsidRPr="001B30E6" w:rsidRDefault="006D51FE" w:rsidP="00316C03">
      <w:pPr>
        <w:pStyle w:val="CoverHeading"/>
        <w:rPr>
          <w:rFonts w:ascii="Bookman Old Style" w:hAnsi="Bookman Old Style"/>
        </w:rPr>
      </w:pPr>
    </w:p>
    <w:p w14:paraId="23688921" w14:textId="77777777" w:rsidR="00F84E3E" w:rsidRPr="00101422" w:rsidRDefault="00F84E3E" w:rsidP="00F84E3E">
      <w:pPr>
        <w:spacing w:line="360" w:lineRule="auto"/>
        <w:jc w:val="right"/>
        <w:rPr>
          <w:sz w:val="32"/>
        </w:rPr>
      </w:pPr>
      <w:r w:rsidRPr="00101422">
        <w:rPr>
          <w:sz w:val="32"/>
        </w:rPr>
        <w:t>IBM Cloud Private</w:t>
      </w:r>
      <w:r>
        <w:rPr>
          <w:sz w:val="32"/>
        </w:rPr>
        <w:t xml:space="preserve"> 3.1.2</w:t>
      </w:r>
    </w:p>
    <w:p w14:paraId="7C617C4B" w14:textId="3428C92A" w:rsidR="00F84E3E" w:rsidRPr="00101422" w:rsidRDefault="00F84E3E" w:rsidP="00F84E3E">
      <w:pPr>
        <w:spacing w:line="360" w:lineRule="auto"/>
        <w:jc w:val="right"/>
        <w:rPr>
          <w:b/>
          <w:sz w:val="36"/>
        </w:rPr>
      </w:pPr>
      <w:r w:rsidRPr="00101422">
        <w:rPr>
          <w:b/>
          <w:sz w:val="36"/>
        </w:rPr>
        <w:t>Lab Exercise #</w:t>
      </w:r>
      <w:r w:rsidR="008E4E56">
        <w:rPr>
          <w:b/>
          <w:sz w:val="36"/>
        </w:rPr>
        <w:t>2</w:t>
      </w:r>
    </w:p>
    <w:p w14:paraId="42EA4A1F" w14:textId="40B080D4" w:rsidR="00F84E3E" w:rsidRDefault="00F84E3E" w:rsidP="00F84E3E">
      <w:pPr>
        <w:spacing w:line="360" w:lineRule="auto"/>
        <w:jc w:val="right"/>
        <w:rPr>
          <w:b/>
          <w:sz w:val="36"/>
        </w:rPr>
      </w:pPr>
      <w:r>
        <w:rPr>
          <w:b/>
          <w:sz w:val="36"/>
        </w:rPr>
        <w:t xml:space="preserve">IBM Cloud Private </w:t>
      </w:r>
      <w:proofErr w:type="spellStart"/>
      <w:r w:rsidR="008E4E56">
        <w:rPr>
          <w:b/>
          <w:sz w:val="36"/>
        </w:rPr>
        <w:t>CommandLine</w:t>
      </w:r>
      <w:proofErr w:type="spellEnd"/>
      <w:r>
        <w:rPr>
          <w:b/>
          <w:sz w:val="36"/>
        </w:rPr>
        <w:t xml:space="preserve"> Walkthrough</w:t>
      </w:r>
    </w:p>
    <w:p w14:paraId="232A3883" w14:textId="312A7149" w:rsidR="006D51FE" w:rsidRPr="001B30E6" w:rsidRDefault="00F84E3E" w:rsidP="00F84E3E">
      <w:pPr>
        <w:pStyle w:val="CoverHeading"/>
        <w:ind w:left="5760" w:firstLine="720"/>
        <w:jc w:val="left"/>
        <w:rPr>
          <w:rFonts w:ascii="Bookman Old Style" w:hAnsi="Bookman Old Style"/>
        </w:rPr>
      </w:pPr>
      <w:r>
        <w:rPr>
          <w:sz w:val="36"/>
        </w:rPr>
        <w:t xml:space="preserve">Duration: </w:t>
      </w:r>
      <w:r>
        <w:rPr>
          <w:b w:val="0"/>
          <w:sz w:val="36"/>
        </w:rPr>
        <w:t>30 mins</w:t>
      </w:r>
    </w:p>
    <w:p w14:paraId="25C6BE27" w14:textId="77777777" w:rsidR="006D51FE" w:rsidRPr="001B30E6" w:rsidRDefault="006D51FE" w:rsidP="00316C03">
      <w:pPr>
        <w:pStyle w:val="CoverHeading"/>
        <w:rPr>
          <w:rFonts w:ascii="Bookman Old Style" w:hAnsi="Bookman Old Style"/>
        </w:rPr>
      </w:pPr>
    </w:p>
    <w:p w14:paraId="5479995C" w14:textId="77777777" w:rsidR="006D51FE" w:rsidRPr="001B30E6" w:rsidRDefault="006D51FE" w:rsidP="00316C03">
      <w:pPr>
        <w:pStyle w:val="CoverHeading"/>
        <w:rPr>
          <w:rFonts w:ascii="Bookman Old Style" w:hAnsi="Bookman Old Style"/>
        </w:rPr>
      </w:pPr>
    </w:p>
    <w:p w14:paraId="57FD4B4B" w14:textId="77777777" w:rsidR="006D51FE" w:rsidRPr="001B30E6" w:rsidRDefault="006D51FE" w:rsidP="00316C03">
      <w:pPr>
        <w:pStyle w:val="CoverHeading"/>
        <w:jc w:val="right"/>
        <w:rPr>
          <w:rFonts w:ascii="Bookman Old Style" w:hAnsi="Bookman Old Style"/>
          <w:sz w:val="24"/>
          <w:szCs w:val="24"/>
        </w:rPr>
      </w:pPr>
      <w:bookmarkStart w:id="0" w:name="_GoBack"/>
      <w:bookmarkEnd w:id="0"/>
    </w:p>
    <w:p w14:paraId="2B3E532A" w14:textId="77777777" w:rsidR="006D51FE" w:rsidRPr="001B30E6" w:rsidRDefault="006D51FE" w:rsidP="00316C03">
      <w:pPr>
        <w:rPr>
          <w:rFonts w:ascii="Bookman Old Style" w:hAnsi="Bookman Old Style"/>
        </w:rPr>
      </w:pPr>
    </w:p>
    <w:p w14:paraId="110940B6" w14:textId="77777777" w:rsidR="006D51FE" w:rsidRPr="001B30E6" w:rsidRDefault="006D51FE" w:rsidP="000F48E4">
      <w:pPr>
        <w:pStyle w:val="Subheading"/>
        <w:rPr>
          <w:rFonts w:ascii="Bookman Old Style" w:hAnsi="Bookman Old Style"/>
        </w:rPr>
      </w:pPr>
    </w:p>
    <w:p w14:paraId="2B04406A" w14:textId="77777777" w:rsidR="006D51FE" w:rsidRPr="00371CD3" w:rsidRDefault="006D51FE" w:rsidP="00316C03">
      <w:pPr>
        <w:rPr>
          <w:rFonts w:ascii="Bookman Old Style" w:hAnsi="Bookman Old Style"/>
        </w:rPr>
        <w:sectPr w:rsidR="006D51FE" w:rsidRPr="00371CD3" w:rsidSect="003B5872">
          <w:headerReference w:type="default" r:id="rId7"/>
          <w:footerReference w:type="even" r:id="rId8"/>
          <w:footerReference w:type="default" r:id="rId9"/>
          <w:footerReference w:type="first" r:id="rId10"/>
          <w:pgSz w:w="11907" w:h="16840" w:code="9"/>
          <w:pgMar w:top="1243" w:right="992" w:bottom="964" w:left="1418" w:header="709" w:footer="1024" w:gutter="0"/>
          <w:cols w:space="720"/>
          <w:titlePg/>
          <w:rtlGutter/>
        </w:sectPr>
      </w:pPr>
    </w:p>
    <w:p w14:paraId="5D27E21F" w14:textId="77777777" w:rsidR="006D51FE" w:rsidRPr="001B30E6" w:rsidRDefault="006D51FE" w:rsidP="00583567">
      <w:pPr>
        <w:pStyle w:val="TOCHeading"/>
      </w:pPr>
      <w:r w:rsidRPr="001B30E6">
        <w:lastRenderedPageBreak/>
        <w:t>TABLE OF CONTENTS</w:t>
      </w:r>
    </w:p>
    <w:p w14:paraId="5CDF51F6" w14:textId="75A4EB19" w:rsidR="00104502" w:rsidRDefault="006D51FE">
      <w:pPr>
        <w:pStyle w:val="TOC1"/>
        <w:rPr>
          <w:rFonts w:asciiTheme="minorHAnsi" w:eastAsiaTheme="minorEastAsia" w:hAnsiTheme="minorHAnsi" w:cstheme="minorBidi"/>
          <w:noProof/>
        </w:rPr>
      </w:pPr>
      <w:r w:rsidRPr="001B30E6">
        <w:rPr>
          <w:rFonts w:ascii="Bookman Old Style" w:hAnsi="Bookman Old Style"/>
        </w:rPr>
        <w:fldChar w:fldCharType="begin"/>
      </w:r>
      <w:r w:rsidRPr="001B30E6">
        <w:rPr>
          <w:rFonts w:ascii="Bookman Old Style" w:hAnsi="Bookman Old Style"/>
        </w:rPr>
        <w:instrText xml:space="preserve"> TOC \o "1-3" </w:instrText>
      </w:r>
      <w:r w:rsidRPr="001B30E6">
        <w:rPr>
          <w:rFonts w:ascii="Bookman Old Style" w:hAnsi="Bookman Old Style"/>
        </w:rPr>
        <w:fldChar w:fldCharType="separate"/>
      </w:r>
      <w:r w:rsidR="00104502">
        <w:rPr>
          <w:noProof/>
        </w:rPr>
        <w:t>2</w:t>
      </w:r>
      <w:r w:rsidR="00104502">
        <w:rPr>
          <w:rFonts w:asciiTheme="minorHAnsi" w:eastAsiaTheme="minorEastAsia" w:hAnsiTheme="minorHAnsi" w:cstheme="minorBidi"/>
          <w:noProof/>
        </w:rPr>
        <w:tab/>
      </w:r>
      <w:r w:rsidR="00104502">
        <w:rPr>
          <w:noProof/>
        </w:rPr>
        <w:t>Login to ICP</w:t>
      </w:r>
      <w:r w:rsidR="00104502">
        <w:rPr>
          <w:noProof/>
        </w:rPr>
        <w:tab/>
      </w:r>
      <w:r w:rsidR="00104502">
        <w:rPr>
          <w:noProof/>
        </w:rPr>
        <w:fldChar w:fldCharType="begin"/>
      </w:r>
      <w:r w:rsidR="00104502">
        <w:rPr>
          <w:noProof/>
        </w:rPr>
        <w:instrText xml:space="preserve"> PAGEREF _Toc9868069 \h </w:instrText>
      </w:r>
      <w:r w:rsidR="00104502">
        <w:rPr>
          <w:noProof/>
        </w:rPr>
      </w:r>
      <w:r w:rsidR="00104502">
        <w:rPr>
          <w:noProof/>
        </w:rPr>
        <w:fldChar w:fldCharType="separate"/>
      </w:r>
      <w:r w:rsidR="00104502">
        <w:rPr>
          <w:noProof/>
        </w:rPr>
        <w:t>3</w:t>
      </w:r>
      <w:r w:rsidR="00104502">
        <w:rPr>
          <w:noProof/>
        </w:rPr>
        <w:fldChar w:fldCharType="end"/>
      </w:r>
    </w:p>
    <w:p w14:paraId="7E584522" w14:textId="39F00991" w:rsidR="00104502" w:rsidRDefault="00104502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</w:rPr>
      </w:pPr>
      <w:r>
        <w:rPr>
          <w:noProof/>
        </w:rPr>
        <w:t>2.1</w:t>
      </w:r>
      <w:r>
        <w:rPr>
          <w:rFonts w:asciiTheme="minorHAnsi" w:eastAsiaTheme="minorEastAsia" w:hAnsiTheme="minorHAnsi" w:cstheme="minorBidi"/>
          <w:noProof/>
        </w:rPr>
        <w:tab/>
      </w:r>
      <w:r>
        <w:rPr>
          <w:noProof/>
        </w:rPr>
        <w:t>Overview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_Toc9868070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1B612E21" w14:textId="13C9DE6E" w:rsidR="00104502" w:rsidRDefault="00104502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</w:rPr>
      </w:pPr>
      <w:r>
        <w:rPr>
          <w:noProof/>
        </w:rPr>
        <w:t>2.2</w:t>
      </w:r>
      <w:r>
        <w:rPr>
          <w:rFonts w:asciiTheme="minorHAnsi" w:eastAsiaTheme="minorEastAsia" w:hAnsiTheme="minorHAnsi" w:cstheme="minorBidi"/>
          <w:noProof/>
        </w:rPr>
        <w:tab/>
      </w:r>
      <w:r>
        <w:rPr>
          <w:noProof/>
        </w:rPr>
        <w:t>Access your ICP Instance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_Toc9868071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7A33565E" w14:textId="3B09554C" w:rsidR="00104502" w:rsidRDefault="00104502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</w:rPr>
      </w:pPr>
      <w:r>
        <w:rPr>
          <w:noProof/>
        </w:rPr>
        <w:t>2.3</w:t>
      </w:r>
      <w:r>
        <w:rPr>
          <w:rFonts w:asciiTheme="minorHAnsi" w:eastAsiaTheme="minorEastAsia" w:hAnsiTheme="minorHAnsi" w:cstheme="minorBidi"/>
          <w:noProof/>
        </w:rPr>
        <w:tab/>
      </w:r>
      <w:r>
        <w:rPr>
          <w:noProof/>
        </w:rPr>
        <w:t>Login to your ICP Console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_Toc9868072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1E853EB3" w14:textId="5E9DD0B0" w:rsidR="00104502" w:rsidRDefault="00104502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</w:rPr>
      </w:pPr>
      <w:r>
        <w:rPr>
          <w:noProof/>
        </w:rPr>
        <w:t>2.4</w:t>
      </w:r>
      <w:r>
        <w:rPr>
          <w:rFonts w:asciiTheme="minorHAnsi" w:eastAsiaTheme="minorEastAsia" w:hAnsiTheme="minorHAnsi" w:cstheme="minorBidi"/>
          <w:noProof/>
        </w:rPr>
        <w:tab/>
      </w:r>
      <w:r>
        <w:rPr>
          <w:noProof/>
        </w:rPr>
        <w:t>Getting Started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_Toc9868073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8C317E4" w14:textId="6FAEC59D" w:rsidR="00104502" w:rsidRDefault="00104502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</w:rPr>
      </w:pPr>
      <w:r>
        <w:rPr>
          <w:noProof/>
        </w:rPr>
        <w:t>2.5</w:t>
      </w:r>
      <w:r>
        <w:rPr>
          <w:rFonts w:asciiTheme="minorHAnsi" w:eastAsiaTheme="minorEastAsia" w:hAnsiTheme="minorHAnsi" w:cstheme="minorBidi"/>
          <w:noProof/>
        </w:rPr>
        <w:tab/>
      </w:r>
      <w:r>
        <w:rPr>
          <w:noProof/>
        </w:rPr>
        <w:t>Install ICP command Line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_Toc9868074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F786EE0" w14:textId="22CC6B04" w:rsidR="00104502" w:rsidRDefault="00104502">
      <w:pPr>
        <w:pStyle w:val="TOC3"/>
        <w:tabs>
          <w:tab w:val="left" w:pos="1320"/>
        </w:tabs>
        <w:rPr>
          <w:rFonts w:asciiTheme="minorHAnsi" w:eastAsiaTheme="minorEastAsia" w:hAnsiTheme="minorHAnsi" w:cstheme="minorBidi"/>
          <w:noProof/>
        </w:rPr>
      </w:pPr>
      <w:r w:rsidRPr="00145786">
        <w:rPr>
          <w:noProof/>
        </w:rPr>
        <w:t>2.5.1</w:t>
      </w:r>
      <w:r>
        <w:rPr>
          <w:rFonts w:asciiTheme="minorHAnsi" w:eastAsiaTheme="minorEastAsia" w:hAnsiTheme="minorHAnsi" w:cstheme="minorBidi"/>
          <w:noProof/>
        </w:rPr>
        <w:tab/>
      </w:r>
      <w:r>
        <w:rPr>
          <w:noProof/>
        </w:rPr>
        <w:t>Install IBM Cloud Private CLI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_Toc9868075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A427AB0" w14:textId="4B4C4E9A" w:rsidR="00104502" w:rsidRDefault="00104502">
      <w:pPr>
        <w:pStyle w:val="TOC3"/>
        <w:tabs>
          <w:tab w:val="left" w:pos="1320"/>
        </w:tabs>
        <w:rPr>
          <w:rFonts w:asciiTheme="minorHAnsi" w:eastAsiaTheme="minorEastAsia" w:hAnsiTheme="minorHAnsi" w:cstheme="minorBidi"/>
          <w:noProof/>
        </w:rPr>
      </w:pPr>
      <w:r w:rsidRPr="00145786">
        <w:rPr>
          <w:noProof/>
        </w:rPr>
        <w:t>2.5.2</w:t>
      </w:r>
      <w:r>
        <w:rPr>
          <w:rFonts w:asciiTheme="minorHAnsi" w:eastAsiaTheme="minorEastAsia" w:hAnsiTheme="minorHAnsi" w:cstheme="minorBidi"/>
          <w:noProof/>
        </w:rPr>
        <w:tab/>
      </w:r>
      <w:r>
        <w:rPr>
          <w:noProof/>
        </w:rPr>
        <w:t>Install Kubernetes CLI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_Toc9868076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6369A0C1" w14:textId="3FAE1CC0" w:rsidR="00104502" w:rsidRDefault="00104502">
      <w:pPr>
        <w:pStyle w:val="TOC3"/>
        <w:tabs>
          <w:tab w:val="left" w:pos="1320"/>
        </w:tabs>
        <w:rPr>
          <w:rFonts w:asciiTheme="minorHAnsi" w:eastAsiaTheme="minorEastAsia" w:hAnsiTheme="minorHAnsi" w:cstheme="minorBidi"/>
          <w:noProof/>
        </w:rPr>
      </w:pPr>
      <w:r w:rsidRPr="00145786">
        <w:rPr>
          <w:noProof/>
        </w:rPr>
        <w:t>2.5.3</w:t>
      </w:r>
      <w:r>
        <w:rPr>
          <w:rFonts w:asciiTheme="minorHAnsi" w:eastAsiaTheme="minorEastAsia" w:hAnsiTheme="minorHAnsi" w:cstheme="minorBidi"/>
          <w:noProof/>
        </w:rPr>
        <w:tab/>
      </w:r>
      <w:r>
        <w:rPr>
          <w:noProof/>
        </w:rPr>
        <w:t>Install Helm CLI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_Toc9868077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6648FED4" w14:textId="5136B096" w:rsidR="00104502" w:rsidRDefault="00104502">
      <w:pPr>
        <w:pStyle w:val="TOC3"/>
        <w:tabs>
          <w:tab w:val="left" w:pos="1320"/>
        </w:tabs>
        <w:rPr>
          <w:rFonts w:asciiTheme="minorHAnsi" w:eastAsiaTheme="minorEastAsia" w:hAnsiTheme="minorHAnsi" w:cstheme="minorBidi"/>
          <w:noProof/>
        </w:rPr>
      </w:pPr>
      <w:r w:rsidRPr="00145786">
        <w:rPr>
          <w:noProof/>
        </w:rPr>
        <w:t>2.5.4</w:t>
      </w:r>
      <w:r>
        <w:rPr>
          <w:rFonts w:asciiTheme="minorHAnsi" w:eastAsiaTheme="minorEastAsia" w:hAnsiTheme="minorHAnsi" w:cstheme="minorBidi"/>
          <w:noProof/>
        </w:rPr>
        <w:tab/>
      </w:r>
      <w:r>
        <w:rPr>
          <w:noProof/>
        </w:rPr>
        <w:t>Install Istio CLI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_Toc9868078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1964E861" w14:textId="45BBAB57" w:rsidR="00104502" w:rsidRDefault="00104502">
      <w:pPr>
        <w:pStyle w:val="TOC3"/>
        <w:tabs>
          <w:tab w:val="left" w:pos="1320"/>
        </w:tabs>
        <w:rPr>
          <w:rFonts w:asciiTheme="minorHAnsi" w:eastAsiaTheme="minorEastAsia" w:hAnsiTheme="minorHAnsi" w:cstheme="minorBidi"/>
          <w:noProof/>
        </w:rPr>
      </w:pPr>
      <w:r w:rsidRPr="00145786">
        <w:rPr>
          <w:noProof/>
        </w:rPr>
        <w:t>2.5.5</w:t>
      </w:r>
      <w:r>
        <w:rPr>
          <w:rFonts w:asciiTheme="minorHAnsi" w:eastAsiaTheme="minorEastAsia" w:hAnsiTheme="minorHAnsi" w:cstheme="minorBidi"/>
          <w:noProof/>
        </w:rPr>
        <w:tab/>
      </w:r>
      <w:r>
        <w:rPr>
          <w:noProof/>
        </w:rPr>
        <w:t>Install Calico CLI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_Toc9868079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4F339127" w14:textId="5DFEA702" w:rsidR="00104502" w:rsidRDefault="00104502">
      <w:pPr>
        <w:pStyle w:val="TOC1"/>
        <w:rPr>
          <w:rFonts w:asciiTheme="minorHAnsi" w:eastAsiaTheme="minorEastAsia" w:hAnsiTheme="minorHAnsi" w:cstheme="minorBidi"/>
          <w:noProof/>
        </w:rPr>
      </w:pPr>
      <w:r>
        <w:rPr>
          <w:noProof/>
        </w:rPr>
        <w:t>3</w:t>
      </w:r>
      <w:r>
        <w:rPr>
          <w:rFonts w:asciiTheme="minorHAnsi" w:eastAsiaTheme="minorEastAsia" w:hAnsiTheme="minorHAnsi" w:cstheme="minorBidi"/>
          <w:noProof/>
        </w:rPr>
        <w:tab/>
      </w:r>
      <w:r>
        <w:rPr>
          <w:noProof/>
        </w:rPr>
        <w:t>Cloudctl commands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_Toc9868080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08545CB0" w14:textId="0BA61ED1" w:rsidR="00104502" w:rsidRDefault="00104502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</w:rPr>
      </w:pPr>
      <w:r>
        <w:rPr>
          <w:noProof/>
        </w:rPr>
        <w:t>3.1</w:t>
      </w:r>
      <w:r>
        <w:rPr>
          <w:rFonts w:asciiTheme="minorHAnsi" w:eastAsiaTheme="minorEastAsia" w:hAnsiTheme="minorHAnsi" w:cstheme="minorBidi"/>
          <w:noProof/>
        </w:rPr>
        <w:tab/>
      </w:r>
      <w:r>
        <w:rPr>
          <w:noProof/>
        </w:rPr>
        <w:t>Cloudctl version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_Toc9868081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27748569" w14:textId="2AC4D918" w:rsidR="00104502" w:rsidRDefault="00104502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</w:rPr>
      </w:pPr>
      <w:r>
        <w:rPr>
          <w:noProof/>
        </w:rPr>
        <w:t>3.2</w:t>
      </w:r>
      <w:r>
        <w:rPr>
          <w:rFonts w:asciiTheme="minorHAnsi" w:eastAsiaTheme="minorEastAsia" w:hAnsiTheme="minorHAnsi" w:cstheme="minorBidi"/>
          <w:noProof/>
        </w:rPr>
        <w:tab/>
      </w:r>
      <w:r>
        <w:rPr>
          <w:noProof/>
        </w:rPr>
        <w:t>Cloudctl api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_Toc9868082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3C2ECCD6" w14:textId="43368CD3" w:rsidR="00104502" w:rsidRDefault="00104502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</w:rPr>
      </w:pPr>
      <w:r>
        <w:rPr>
          <w:noProof/>
        </w:rPr>
        <w:t>3.3</w:t>
      </w:r>
      <w:r>
        <w:rPr>
          <w:rFonts w:asciiTheme="minorHAnsi" w:eastAsiaTheme="minorEastAsia" w:hAnsiTheme="minorHAnsi" w:cstheme="minorBidi"/>
          <w:noProof/>
        </w:rPr>
        <w:tab/>
      </w:r>
      <w:r>
        <w:rPr>
          <w:noProof/>
        </w:rPr>
        <w:t>Cloudctl login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_Toc9868083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6A74F05A" w14:textId="5FA5011C" w:rsidR="00104502" w:rsidRDefault="00104502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</w:rPr>
      </w:pPr>
      <w:r>
        <w:rPr>
          <w:noProof/>
        </w:rPr>
        <w:t>3.4</w:t>
      </w:r>
      <w:r>
        <w:rPr>
          <w:rFonts w:asciiTheme="minorHAnsi" w:eastAsiaTheme="minorEastAsia" w:hAnsiTheme="minorHAnsi" w:cstheme="minorBidi"/>
          <w:noProof/>
        </w:rPr>
        <w:tab/>
      </w:r>
      <w:r>
        <w:rPr>
          <w:noProof/>
        </w:rPr>
        <w:t>Cloudctl logout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_Toc9868084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233598E5" w14:textId="17CF1EC1" w:rsidR="00104502" w:rsidRDefault="00104502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</w:rPr>
      </w:pPr>
      <w:r>
        <w:rPr>
          <w:noProof/>
        </w:rPr>
        <w:t>3.5</w:t>
      </w:r>
      <w:r>
        <w:rPr>
          <w:rFonts w:asciiTheme="minorHAnsi" w:eastAsiaTheme="minorEastAsia" w:hAnsiTheme="minorHAnsi" w:cstheme="minorBidi"/>
          <w:noProof/>
        </w:rPr>
        <w:tab/>
      </w:r>
      <w:r>
        <w:rPr>
          <w:noProof/>
        </w:rPr>
        <w:t>Cloudctl target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_Toc9868085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5A3747C1" w14:textId="166F8BF9" w:rsidR="00104502" w:rsidRDefault="00104502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</w:rPr>
      </w:pPr>
      <w:r>
        <w:rPr>
          <w:noProof/>
        </w:rPr>
        <w:t>3.6</w:t>
      </w:r>
      <w:r>
        <w:rPr>
          <w:rFonts w:asciiTheme="minorHAnsi" w:eastAsiaTheme="minorEastAsia" w:hAnsiTheme="minorHAnsi" w:cstheme="minorBidi"/>
          <w:noProof/>
        </w:rPr>
        <w:tab/>
      </w:r>
      <w:r>
        <w:rPr>
          <w:noProof/>
        </w:rPr>
        <w:t>Cloudctl help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_Toc9868086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15C8AAA8" w14:textId="6C6E0B24" w:rsidR="00104502" w:rsidRDefault="00104502">
      <w:pPr>
        <w:pStyle w:val="TOC1"/>
        <w:rPr>
          <w:rFonts w:asciiTheme="minorHAnsi" w:eastAsiaTheme="minorEastAsia" w:hAnsiTheme="minorHAnsi" w:cstheme="minorBidi"/>
          <w:noProof/>
        </w:rPr>
      </w:pPr>
      <w:r>
        <w:rPr>
          <w:noProof/>
        </w:rPr>
        <w:t>4</w:t>
      </w:r>
      <w:r>
        <w:rPr>
          <w:rFonts w:asciiTheme="minorHAnsi" w:eastAsiaTheme="minorEastAsia" w:hAnsiTheme="minorHAnsi" w:cstheme="minorBidi"/>
          <w:noProof/>
        </w:rPr>
        <w:tab/>
      </w:r>
      <w:r>
        <w:rPr>
          <w:noProof/>
        </w:rPr>
        <w:t>kubectl commands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_Toc9868087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4E47A5F4" w14:textId="3AEAD846" w:rsidR="00104502" w:rsidRDefault="00104502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</w:rPr>
      </w:pPr>
      <w:r>
        <w:rPr>
          <w:noProof/>
        </w:rPr>
        <w:t>4.1</w:t>
      </w:r>
      <w:r>
        <w:rPr>
          <w:rFonts w:asciiTheme="minorHAnsi" w:eastAsiaTheme="minorEastAsia" w:hAnsiTheme="minorHAnsi" w:cstheme="minorBidi"/>
          <w:noProof/>
        </w:rPr>
        <w:tab/>
      </w:r>
      <w:r>
        <w:rPr>
          <w:noProof/>
        </w:rPr>
        <w:t>Overview of kubectl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_Toc9868088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2DB660F3" w14:textId="3273C905" w:rsidR="00104502" w:rsidRDefault="00104502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</w:rPr>
      </w:pPr>
      <w:r>
        <w:rPr>
          <w:noProof/>
        </w:rPr>
        <w:t>4.1</w:t>
      </w:r>
      <w:r>
        <w:rPr>
          <w:rFonts w:asciiTheme="minorHAnsi" w:eastAsiaTheme="minorEastAsia" w:hAnsiTheme="minorHAnsi" w:cstheme="minorBidi"/>
          <w:noProof/>
        </w:rPr>
        <w:tab/>
      </w:r>
      <w:r>
        <w:rPr>
          <w:noProof/>
        </w:rPr>
        <w:t>kubectl get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_Toc9868089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48B225EA" w14:textId="1D32CF92" w:rsidR="00104502" w:rsidRDefault="00104502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</w:rPr>
      </w:pPr>
      <w:r>
        <w:rPr>
          <w:noProof/>
        </w:rPr>
        <w:t>4.2</w:t>
      </w:r>
      <w:r>
        <w:rPr>
          <w:rFonts w:asciiTheme="minorHAnsi" w:eastAsiaTheme="minorEastAsia" w:hAnsiTheme="minorHAnsi" w:cstheme="minorBidi"/>
          <w:noProof/>
        </w:rPr>
        <w:tab/>
      </w:r>
      <w:r>
        <w:rPr>
          <w:noProof/>
        </w:rPr>
        <w:t>kubectl logs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_Toc9868090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75656177" w14:textId="23E315A1" w:rsidR="00104502" w:rsidRDefault="00104502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</w:rPr>
      </w:pPr>
      <w:r>
        <w:rPr>
          <w:noProof/>
        </w:rPr>
        <w:t>4.3</w:t>
      </w:r>
      <w:r>
        <w:rPr>
          <w:rFonts w:asciiTheme="minorHAnsi" w:eastAsiaTheme="minorEastAsia" w:hAnsiTheme="minorHAnsi" w:cstheme="minorBidi"/>
          <w:noProof/>
        </w:rPr>
        <w:tab/>
      </w:r>
      <w:r>
        <w:rPr>
          <w:noProof/>
        </w:rPr>
        <w:t>kubectl describe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_Toc9868091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4D58FBCE" w14:textId="0987505B" w:rsidR="00104502" w:rsidRDefault="00104502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</w:rPr>
      </w:pPr>
      <w:r>
        <w:rPr>
          <w:noProof/>
        </w:rPr>
        <w:t>4.4</w:t>
      </w:r>
      <w:r>
        <w:rPr>
          <w:rFonts w:asciiTheme="minorHAnsi" w:eastAsiaTheme="minorEastAsia" w:hAnsiTheme="minorHAnsi" w:cstheme="minorBidi"/>
          <w:noProof/>
        </w:rPr>
        <w:tab/>
      </w:r>
      <w:r>
        <w:rPr>
          <w:noProof/>
        </w:rPr>
        <w:t>kubectl explain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_Toc9868092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69C0E520" w14:textId="36BF04EF" w:rsidR="00104502" w:rsidRDefault="00104502">
      <w:pPr>
        <w:pStyle w:val="TOC1"/>
        <w:rPr>
          <w:rFonts w:asciiTheme="minorHAnsi" w:eastAsiaTheme="minorEastAsia" w:hAnsiTheme="minorHAnsi" w:cstheme="minorBidi"/>
          <w:noProof/>
        </w:rPr>
      </w:pPr>
      <w:r>
        <w:rPr>
          <w:noProof/>
        </w:rPr>
        <w:t>5</w:t>
      </w:r>
      <w:r>
        <w:rPr>
          <w:rFonts w:asciiTheme="minorHAnsi" w:eastAsiaTheme="minorEastAsia" w:hAnsiTheme="minorHAnsi" w:cstheme="minorBidi"/>
          <w:noProof/>
        </w:rPr>
        <w:tab/>
      </w:r>
      <w:r>
        <w:rPr>
          <w:noProof/>
        </w:rPr>
        <w:t>helm commands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_Toc9868093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2822EDEB" w14:textId="03FC16B3" w:rsidR="00104502" w:rsidRDefault="00104502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</w:rPr>
      </w:pPr>
      <w:r>
        <w:rPr>
          <w:noProof/>
        </w:rPr>
        <w:t>5.1</w:t>
      </w:r>
      <w:r>
        <w:rPr>
          <w:rFonts w:asciiTheme="minorHAnsi" w:eastAsiaTheme="minorEastAsia" w:hAnsiTheme="minorHAnsi" w:cstheme="minorBidi"/>
          <w:noProof/>
        </w:rPr>
        <w:tab/>
      </w:r>
      <w:r>
        <w:rPr>
          <w:noProof/>
        </w:rPr>
        <w:t>Overview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_Toc9868094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5F0E1C6C" w14:textId="5C287BE9" w:rsidR="00104502" w:rsidRDefault="00104502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</w:rPr>
      </w:pPr>
      <w:r>
        <w:rPr>
          <w:noProof/>
        </w:rPr>
        <w:t>5.2</w:t>
      </w:r>
      <w:r>
        <w:rPr>
          <w:rFonts w:asciiTheme="minorHAnsi" w:eastAsiaTheme="minorEastAsia" w:hAnsiTheme="minorHAnsi" w:cstheme="minorBidi"/>
          <w:noProof/>
        </w:rPr>
        <w:tab/>
      </w:r>
      <w:r>
        <w:rPr>
          <w:noProof/>
        </w:rPr>
        <w:t>Helm version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_Toc9868095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3B654316" w14:textId="6F5E0D47" w:rsidR="00104502" w:rsidRDefault="00104502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</w:rPr>
      </w:pPr>
      <w:r>
        <w:rPr>
          <w:noProof/>
        </w:rPr>
        <w:t>5.3</w:t>
      </w:r>
      <w:r>
        <w:rPr>
          <w:rFonts w:asciiTheme="minorHAnsi" w:eastAsiaTheme="minorEastAsia" w:hAnsiTheme="minorHAnsi" w:cstheme="minorBidi"/>
          <w:noProof/>
        </w:rPr>
        <w:tab/>
      </w:r>
      <w:r>
        <w:rPr>
          <w:noProof/>
        </w:rPr>
        <w:t>Helm repo – add, list, remove, update and index chart repositories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_Toc9868096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36CB7364" w14:textId="20A6BEEF" w:rsidR="00104502" w:rsidRDefault="00104502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</w:rPr>
      </w:pPr>
      <w:r>
        <w:rPr>
          <w:noProof/>
        </w:rPr>
        <w:t>5.4</w:t>
      </w:r>
      <w:r>
        <w:rPr>
          <w:rFonts w:asciiTheme="minorHAnsi" w:eastAsiaTheme="minorEastAsia" w:hAnsiTheme="minorHAnsi" w:cstheme="minorBidi"/>
          <w:noProof/>
        </w:rPr>
        <w:tab/>
      </w:r>
      <w:r>
        <w:rPr>
          <w:noProof/>
        </w:rPr>
        <w:t>Helm search – search for charts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_Toc9868097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36169959" w14:textId="08E88EE1" w:rsidR="00104502" w:rsidRDefault="00104502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</w:rPr>
      </w:pPr>
      <w:r>
        <w:rPr>
          <w:noProof/>
        </w:rPr>
        <w:t>5.5</w:t>
      </w:r>
      <w:r>
        <w:rPr>
          <w:rFonts w:asciiTheme="minorHAnsi" w:eastAsiaTheme="minorEastAsia" w:hAnsiTheme="minorHAnsi" w:cstheme="minorBidi"/>
          <w:noProof/>
        </w:rPr>
        <w:tab/>
      </w:r>
      <w:r>
        <w:rPr>
          <w:noProof/>
        </w:rPr>
        <w:t>Helm list – list releases of charts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_Toc9868098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63EFD260" w14:textId="27BB70B3" w:rsidR="006D51FE" w:rsidRPr="001B30E6" w:rsidRDefault="006D51FE" w:rsidP="00316C03">
      <w:pPr>
        <w:rPr>
          <w:rFonts w:ascii="Bookman Old Style" w:hAnsi="Bookman Old Style"/>
        </w:rPr>
      </w:pPr>
      <w:r w:rsidRPr="001B30E6">
        <w:rPr>
          <w:rFonts w:ascii="Bookman Old Style" w:hAnsi="Bookman Old Style"/>
        </w:rPr>
        <w:fldChar w:fldCharType="end"/>
      </w:r>
    </w:p>
    <w:p w14:paraId="02669854" w14:textId="7BB65EE4" w:rsidR="006D51FE" w:rsidRPr="001B30E6" w:rsidRDefault="00F84E3E" w:rsidP="00583567">
      <w:pPr>
        <w:pStyle w:val="Heading1"/>
      </w:pPr>
      <w:bookmarkStart w:id="1" w:name="_Toc9868069"/>
      <w:r>
        <w:lastRenderedPageBreak/>
        <w:t>Login to ICP</w:t>
      </w:r>
      <w:bookmarkEnd w:id="1"/>
    </w:p>
    <w:p w14:paraId="34EE6DC3" w14:textId="6EFC6849" w:rsidR="006D51FE" w:rsidRPr="001B30E6" w:rsidRDefault="00F84E3E" w:rsidP="003D0FED">
      <w:pPr>
        <w:pStyle w:val="Heading2"/>
      </w:pPr>
      <w:bookmarkStart w:id="2" w:name="_Toc9868070"/>
      <w:r>
        <w:t>Overview</w:t>
      </w:r>
      <w:bookmarkEnd w:id="2"/>
    </w:p>
    <w:p w14:paraId="6AB97D4C" w14:textId="1C7F8548" w:rsidR="00F84E3E" w:rsidRDefault="00F84E3E" w:rsidP="003628B2">
      <w:pPr>
        <w:ind w:left="1080"/>
        <w:rPr>
          <w:rFonts w:ascii="Bookman Old Style" w:hAnsi="Bookman Old Style"/>
        </w:rPr>
      </w:pPr>
      <w:bookmarkStart w:id="3" w:name="_Toc89248884"/>
      <w:bookmarkStart w:id="4" w:name="_Toc122432323"/>
    </w:p>
    <w:p w14:paraId="458B2913" w14:textId="799B02C8" w:rsidR="00F84E3E" w:rsidRPr="00F84E3E" w:rsidRDefault="00F84E3E" w:rsidP="00F84E3E">
      <w:r w:rsidRPr="00F84E3E">
        <w:t xml:space="preserve">In this lab exercise, you explore the IBM Cloud Private </w:t>
      </w:r>
      <w:r w:rsidR="00B27FA4">
        <w:t>Command Line.</w:t>
      </w:r>
    </w:p>
    <w:p w14:paraId="6328DD8A" w14:textId="77777777" w:rsidR="00F84E3E" w:rsidRDefault="00F84E3E" w:rsidP="003628B2">
      <w:pPr>
        <w:ind w:left="1080"/>
        <w:rPr>
          <w:rFonts w:ascii="Bookman Old Style" w:hAnsi="Bookman Old Style"/>
        </w:rPr>
      </w:pPr>
    </w:p>
    <w:p w14:paraId="54B42883" w14:textId="08EFE89E" w:rsidR="003628B2" w:rsidRPr="001B30E6" w:rsidRDefault="00F84E3E" w:rsidP="003D0FED">
      <w:pPr>
        <w:pStyle w:val="Heading2"/>
      </w:pPr>
      <w:bookmarkStart w:id="5" w:name="_Toc9868071"/>
      <w:r>
        <w:t xml:space="preserve">Access your </w:t>
      </w:r>
      <w:r w:rsidR="003D0FED">
        <w:t>ICP Instance</w:t>
      </w:r>
      <w:bookmarkEnd w:id="5"/>
    </w:p>
    <w:p w14:paraId="12B465F5" w14:textId="76BBB1A3" w:rsidR="00F84E3E" w:rsidRPr="00F84E3E" w:rsidRDefault="00F84E3E" w:rsidP="00F84E3E">
      <w:r w:rsidRPr="00F84E3E">
        <w:t xml:space="preserve">Using your </w:t>
      </w:r>
      <w:r w:rsidR="006A08BC">
        <w:t>ICP</w:t>
      </w:r>
      <w:r w:rsidRPr="00F84E3E">
        <w:t xml:space="preserve"> environment, log in as </w:t>
      </w:r>
      <w:r w:rsidR="006A08BC">
        <w:rPr>
          <w:rFonts w:ascii="Courier New" w:hAnsi="Courier New" w:cs="Courier New"/>
          <w:sz w:val="20"/>
          <w:szCs w:val="20"/>
        </w:rPr>
        <w:t>&lt;username&gt;</w:t>
      </w:r>
      <w:r w:rsidRPr="00F84E3E">
        <w:t xml:space="preserve"> with the password </w:t>
      </w:r>
      <w:r w:rsidR="006A08BC">
        <w:rPr>
          <w:rFonts w:ascii="Courier New" w:hAnsi="Courier New" w:cs="Courier New"/>
          <w:sz w:val="20"/>
          <w:szCs w:val="20"/>
        </w:rPr>
        <w:t>&lt;password&gt;</w:t>
      </w:r>
    </w:p>
    <w:p w14:paraId="43627C46" w14:textId="77777777" w:rsidR="00F84E3E" w:rsidRPr="003628B2" w:rsidRDefault="00F84E3E" w:rsidP="00F84E3E">
      <w:pPr>
        <w:rPr>
          <w:rFonts w:ascii="Bookman Old Style" w:hAnsi="Bookman Old Style"/>
        </w:rPr>
      </w:pPr>
    </w:p>
    <w:p w14:paraId="04AE5AC3" w14:textId="2D11B05E" w:rsidR="003628B2" w:rsidRPr="001B30E6" w:rsidRDefault="00F84E3E" w:rsidP="003D0FED">
      <w:pPr>
        <w:pStyle w:val="Heading2"/>
      </w:pPr>
      <w:bookmarkStart w:id="6" w:name="_Toc9868072"/>
      <w:r>
        <w:t>Login to your ICP Console</w:t>
      </w:r>
      <w:bookmarkEnd w:id="6"/>
    </w:p>
    <w:p w14:paraId="6B33D79D" w14:textId="03061316" w:rsidR="00F84E3E" w:rsidRPr="00F84E3E" w:rsidRDefault="00F84E3E" w:rsidP="00F84E3E">
      <w:r w:rsidRPr="00F84E3E">
        <w:t xml:space="preserve">If you are not already logged in to the ICP Admin Console from a previous exercise, open a browser and navigate to </w:t>
      </w:r>
      <w:hyperlink r:id="rId11" w:history="1">
        <w:r w:rsidR="00B6148D">
          <w:rPr>
            <w:rFonts w:ascii="AppleSystemUIFont" w:eastAsia="Calibri" w:hAnsi="AppleSystemUIFont" w:cs="AppleSystemUIFont"/>
            <w:color w:val="DCA10D"/>
            <w:u w:val="single" w:color="DCA10D"/>
          </w:rPr>
          <w:t>https://174.37.17.188:8443</w:t>
        </w:r>
      </w:hyperlink>
    </w:p>
    <w:p w14:paraId="339991FB" w14:textId="37B1FAAD" w:rsidR="00F84E3E" w:rsidRDefault="00F84E3E" w:rsidP="00BF461F">
      <w:pPr>
        <w:ind w:left="720"/>
        <w:rPr>
          <w:rFonts w:ascii="Bookman Old Style" w:hAnsi="Bookman Old Style"/>
        </w:rPr>
      </w:pPr>
      <w:r>
        <w:rPr>
          <w:noProof/>
        </w:rPr>
        <w:lastRenderedPageBreak/>
        <w:drawing>
          <wp:inline distT="0" distB="0" distL="0" distR="0" wp14:anchorId="4E5C2D30" wp14:editId="413E5D89">
            <wp:extent cx="5727700" cy="8105140"/>
            <wp:effectExtent l="0" t="0" r="0" b="0"/>
            <wp:docPr id="43" name="Picture 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19-05-03 at 09.29.29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10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8450" w14:textId="144AC439" w:rsidR="00F84E3E" w:rsidRPr="000B4DE3" w:rsidRDefault="00F84E3E" w:rsidP="00F84E3E">
      <w:pPr>
        <w:spacing w:before="100" w:beforeAutospacing="1" w:after="100" w:afterAutospacing="1"/>
      </w:pPr>
      <w:r w:rsidRPr="000B4DE3">
        <w:t xml:space="preserve">Log in by using </w:t>
      </w:r>
      <w:r w:rsidRPr="000B4DE3">
        <w:rPr>
          <w:rFonts w:ascii="Courier New" w:hAnsi="Courier New" w:cs="Courier New"/>
          <w:sz w:val="20"/>
          <w:szCs w:val="20"/>
        </w:rPr>
        <w:t xml:space="preserve">username: </w:t>
      </w:r>
      <w:r w:rsidR="00CF008A">
        <w:rPr>
          <w:rFonts w:ascii="Courier New" w:hAnsi="Courier New" w:cs="Courier New"/>
          <w:sz w:val="20"/>
          <w:szCs w:val="20"/>
        </w:rPr>
        <w:t>&lt;username&gt;</w:t>
      </w:r>
      <w:r w:rsidRPr="000B4DE3">
        <w:t xml:space="preserve"> and </w:t>
      </w:r>
      <w:r w:rsidRPr="000B4DE3">
        <w:rPr>
          <w:rFonts w:ascii="Courier New" w:hAnsi="Courier New" w:cs="Courier New"/>
          <w:sz w:val="20"/>
          <w:szCs w:val="20"/>
        </w:rPr>
        <w:t xml:space="preserve">password: </w:t>
      </w:r>
      <w:r w:rsidR="00CF008A">
        <w:rPr>
          <w:rFonts w:ascii="Courier New" w:hAnsi="Courier New" w:cs="Courier New"/>
          <w:sz w:val="20"/>
          <w:szCs w:val="20"/>
        </w:rPr>
        <w:t>&lt;password&gt;</w:t>
      </w:r>
    </w:p>
    <w:p w14:paraId="3B291AED" w14:textId="028F9C15" w:rsidR="00F84E3E" w:rsidRPr="001B30E6" w:rsidRDefault="00F84E3E" w:rsidP="003D0FED">
      <w:pPr>
        <w:pStyle w:val="Heading2"/>
      </w:pPr>
      <w:bookmarkStart w:id="7" w:name="_Toc9868073"/>
      <w:r>
        <w:lastRenderedPageBreak/>
        <w:t>Getting Started</w:t>
      </w:r>
      <w:bookmarkEnd w:id="7"/>
    </w:p>
    <w:p w14:paraId="38694FD9" w14:textId="77777777" w:rsidR="00F84E3E" w:rsidRDefault="00F84E3E" w:rsidP="00F84E3E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</w:p>
    <w:p w14:paraId="112B427A" w14:textId="77777777" w:rsidR="00F84E3E" w:rsidRPr="000B4DE3" w:rsidRDefault="00F84E3E" w:rsidP="00F84E3E">
      <w:pPr>
        <w:spacing w:before="100" w:beforeAutospacing="1" w:after="100" w:afterAutospacing="1"/>
      </w:pPr>
      <w:r w:rsidRPr="000B4DE3">
        <w:t xml:space="preserve">The </w:t>
      </w:r>
      <w:r w:rsidRPr="000B4DE3">
        <w:rPr>
          <w:b/>
          <w:bCs/>
        </w:rPr>
        <w:t>Welcome</w:t>
      </w:r>
      <w:r w:rsidRPr="000B4DE3">
        <w:t xml:space="preserve"> page displays after you successfully log in.</w:t>
      </w:r>
    </w:p>
    <w:p w14:paraId="43A20C94" w14:textId="77777777" w:rsidR="00F84E3E" w:rsidRPr="000B4DE3" w:rsidRDefault="00F84E3E" w:rsidP="00F84E3E">
      <w:pPr>
        <w:spacing w:before="100" w:beforeAutospacing="1" w:after="100" w:afterAutospacing="1"/>
      </w:pPr>
      <w:r w:rsidRPr="000B4DE3">
        <w:rPr>
          <w:noProof/>
          <w:color w:val="0000FF"/>
        </w:rPr>
        <mc:AlternateContent>
          <mc:Choice Requires="wps">
            <w:drawing>
              <wp:inline distT="0" distB="0" distL="0" distR="0" wp14:anchorId="5AB18590" wp14:editId="675DD627">
                <wp:extent cx="304800" cy="304800"/>
                <wp:effectExtent l="0" t="0" r="0" b="0"/>
                <wp:docPr id="20" name="Rectangle 20" descr="ICP Getting Started Screen">
                  <a:hlinkClick xmlns:a="http://schemas.openxmlformats.org/drawingml/2006/main" r:id="rId13" tgtFrame="&quot;_blank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E7815B" id="Rectangle 20" o:spid="_x0000_s1026" alt="ICP Getting Started Screen" href="https://github.ibm.com/CASE/cloud-private-bootcamp/blob/master/Labs/images/treasurehunt/welcome.jpg" target="&quot;_blank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&#13;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5ED8524" wp14:editId="541969ED">
            <wp:extent cx="5727700" cy="2944495"/>
            <wp:effectExtent l="0" t="0" r="0" b="1905"/>
            <wp:docPr id="44" name="Picture 4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19-05-03 at 09.39.0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95351" w14:textId="48AE0B9D" w:rsidR="00951311" w:rsidRDefault="00951311" w:rsidP="00951311">
      <w:pPr>
        <w:spacing w:before="100" w:beforeAutospacing="1" w:after="100" w:afterAutospacing="1"/>
      </w:pPr>
    </w:p>
    <w:p w14:paraId="24E1FE38" w14:textId="0CC2FF4B" w:rsidR="00951311" w:rsidRPr="001B30E6" w:rsidRDefault="00784D14" w:rsidP="003D0FED">
      <w:pPr>
        <w:pStyle w:val="Heading2"/>
      </w:pPr>
      <w:bookmarkStart w:id="8" w:name="_Toc9868074"/>
      <w:r>
        <w:t xml:space="preserve">Install </w:t>
      </w:r>
      <w:r w:rsidR="00951311">
        <w:t xml:space="preserve">ICP </w:t>
      </w:r>
      <w:r>
        <w:t>command Line</w:t>
      </w:r>
      <w:bookmarkEnd w:id="8"/>
      <w:r>
        <w:t xml:space="preserve"> </w:t>
      </w:r>
    </w:p>
    <w:p w14:paraId="7E2AD976" w14:textId="1A8189E0" w:rsidR="00784D14" w:rsidRDefault="00784D14" w:rsidP="00784D14">
      <w:pPr>
        <w:shd w:val="clear" w:color="auto" w:fill="FFFFFF"/>
        <w:textAlignment w:val="baseline"/>
        <w:rPr>
          <w:rFonts w:ascii="Helvetica Neue" w:hAnsi="Helvetica Neue"/>
          <w:color w:val="323232"/>
        </w:rPr>
      </w:pPr>
      <w:r w:rsidRPr="00784D14">
        <w:rPr>
          <w:rFonts w:ascii="Helvetica Neue" w:hAnsi="Helvetica Neue"/>
          <w:color w:val="323232"/>
        </w:rPr>
        <w:t>You can install and use the IBM Cloud Private command line interface (CLI) to manage one or multiple clusters.</w:t>
      </w:r>
    </w:p>
    <w:p w14:paraId="769327BE" w14:textId="77777777" w:rsidR="00784D14" w:rsidRPr="00784D14" w:rsidRDefault="00784D14" w:rsidP="00784D14">
      <w:pPr>
        <w:shd w:val="clear" w:color="auto" w:fill="FFFFFF"/>
        <w:textAlignment w:val="baseline"/>
        <w:rPr>
          <w:rFonts w:ascii="Helvetica Neue" w:hAnsi="Helvetica Neue"/>
          <w:color w:val="323232"/>
        </w:rPr>
      </w:pPr>
    </w:p>
    <w:p w14:paraId="4CE579E1" w14:textId="022E23F3" w:rsidR="00784D14" w:rsidRDefault="00784D14" w:rsidP="00784D14">
      <w:pPr>
        <w:shd w:val="clear" w:color="auto" w:fill="FFFFFF"/>
        <w:textAlignment w:val="baseline"/>
        <w:rPr>
          <w:rFonts w:ascii="Helvetica Neue" w:hAnsi="Helvetica Neue"/>
          <w:color w:val="323232"/>
        </w:rPr>
      </w:pPr>
      <w:r w:rsidRPr="00784D14">
        <w:rPr>
          <w:rFonts w:ascii="Helvetica Neue" w:hAnsi="Helvetica Neue"/>
          <w:color w:val="323232"/>
        </w:rPr>
        <w:t>After you install IBM Cloud Private, you can install the CLI on Windows™, Linux®, or macOS.</w:t>
      </w:r>
    </w:p>
    <w:p w14:paraId="3F25DC3F" w14:textId="77777777" w:rsidR="00784D14" w:rsidRPr="00784D14" w:rsidRDefault="00784D14" w:rsidP="00784D14">
      <w:pPr>
        <w:shd w:val="clear" w:color="auto" w:fill="FFFFFF"/>
        <w:textAlignment w:val="baseline"/>
        <w:rPr>
          <w:rFonts w:ascii="Helvetica Neue" w:hAnsi="Helvetica Neue"/>
          <w:color w:val="323232"/>
        </w:rPr>
      </w:pPr>
    </w:p>
    <w:p w14:paraId="6D1B897A" w14:textId="77777777" w:rsidR="00784D14" w:rsidRDefault="00784D14" w:rsidP="00784D14">
      <w:pPr>
        <w:rPr>
          <w:rFonts w:ascii="Helvetica Neue" w:hAnsi="Helvetica Neue"/>
          <w:color w:val="323232"/>
          <w:shd w:val="clear" w:color="auto" w:fill="FFFFFF"/>
        </w:rPr>
      </w:pPr>
      <w:r w:rsidRPr="00784D14">
        <w:rPr>
          <w:rFonts w:ascii="Helvetica Neue" w:hAnsi="Helvetica Neue"/>
          <w:color w:val="323232"/>
          <w:shd w:val="clear" w:color="auto" w:fill="FFFFFF"/>
        </w:rPr>
        <w:t>From the IBM Cloud Private management console, click </w:t>
      </w:r>
      <w:r w:rsidRPr="00784D14">
        <w:rPr>
          <w:rFonts w:ascii="Helvetica Neue" w:hAnsi="Helvetica Neue"/>
          <w:b/>
          <w:bCs/>
          <w:color w:val="323232"/>
          <w:bdr w:val="none" w:sz="0" w:space="0" w:color="auto" w:frame="1"/>
          <w:shd w:val="clear" w:color="auto" w:fill="FFFFFF"/>
        </w:rPr>
        <w:t>Menu</w:t>
      </w:r>
      <w:r w:rsidRPr="00784D14">
        <w:rPr>
          <w:rFonts w:ascii="Helvetica Neue" w:hAnsi="Helvetica Neue"/>
          <w:color w:val="323232"/>
          <w:shd w:val="clear" w:color="auto" w:fill="FFFFFF"/>
        </w:rPr>
        <w:t> &gt; </w:t>
      </w:r>
      <w:r w:rsidRPr="00784D14">
        <w:rPr>
          <w:rFonts w:ascii="Helvetica Neue" w:hAnsi="Helvetica Neue"/>
          <w:b/>
          <w:bCs/>
          <w:color w:val="323232"/>
          <w:bdr w:val="none" w:sz="0" w:space="0" w:color="auto" w:frame="1"/>
          <w:shd w:val="clear" w:color="auto" w:fill="FFFFFF"/>
        </w:rPr>
        <w:t>Command Line Tools</w:t>
      </w:r>
      <w:r w:rsidRPr="00784D14">
        <w:rPr>
          <w:rFonts w:ascii="Helvetica Neue" w:hAnsi="Helvetica Neue"/>
          <w:color w:val="323232"/>
          <w:shd w:val="clear" w:color="auto" w:fill="FFFFFF"/>
        </w:rPr>
        <w:t> &gt; </w:t>
      </w:r>
      <w:r w:rsidRPr="00784D14">
        <w:rPr>
          <w:rFonts w:ascii="Helvetica Neue" w:hAnsi="Helvetica Neue"/>
          <w:b/>
          <w:bCs/>
          <w:color w:val="323232"/>
          <w:bdr w:val="none" w:sz="0" w:space="0" w:color="auto" w:frame="1"/>
          <w:shd w:val="clear" w:color="auto" w:fill="FFFFFF"/>
        </w:rPr>
        <w:t>Cloud Private CLI</w:t>
      </w:r>
      <w:r w:rsidRPr="00784D14">
        <w:rPr>
          <w:rFonts w:ascii="Helvetica Neue" w:hAnsi="Helvetica Neue"/>
          <w:color w:val="323232"/>
          <w:shd w:val="clear" w:color="auto" w:fill="FFFFFF"/>
        </w:rPr>
        <w:t> to download the installer with a </w:t>
      </w:r>
      <w:r w:rsidRPr="00784D14">
        <w:rPr>
          <w:rFonts w:ascii="Menlo" w:hAnsi="Menlo" w:cs="Menlo"/>
          <w:color w:val="323232"/>
          <w:sz w:val="20"/>
          <w:szCs w:val="20"/>
          <w:bdr w:val="none" w:sz="0" w:space="0" w:color="auto" w:frame="1"/>
          <w:shd w:val="clear" w:color="auto" w:fill="FFFFFF"/>
        </w:rPr>
        <w:t>curl</w:t>
      </w:r>
      <w:r w:rsidRPr="00784D14">
        <w:rPr>
          <w:rFonts w:ascii="Helvetica Neue" w:hAnsi="Helvetica Neue"/>
          <w:color w:val="323232"/>
          <w:shd w:val="clear" w:color="auto" w:fill="FFFFFF"/>
        </w:rPr>
        <w:t xml:space="preserve"> command. </w:t>
      </w:r>
    </w:p>
    <w:p w14:paraId="4CB5C4AC" w14:textId="77777777" w:rsidR="00784D14" w:rsidRDefault="00784D14" w:rsidP="00784D14">
      <w:pPr>
        <w:rPr>
          <w:rFonts w:ascii="Helvetica Neue" w:hAnsi="Helvetica Neue"/>
          <w:color w:val="323232"/>
          <w:shd w:val="clear" w:color="auto" w:fill="FFFFFF"/>
        </w:rPr>
      </w:pPr>
    </w:p>
    <w:p w14:paraId="402942BF" w14:textId="09F2709B" w:rsidR="00951311" w:rsidRDefault="00951311" w:rsidP="00951311">
      <w:pPr>
        <w:spacing w:before="100" w:beforeAutospacing="1" w:after="100" w:afterAutospacing="1"/>
      </w:pPr>
    </w:p>
    <w:p w14:paraId="34D6AE45" w14:textId="00225785" w:rsidR="00951311" w:rsidRDefault="00784D14" w:rsidP="00951311">
      <w:pPr>
        <w:spacing w:before="100" w:beforeAutospacing="1" w:after="100" w:afterAutospacing="1"/>
      </w:pPr>
      <w:r>
        <w:rPr>
          <w:noProof/>
        </w:rPr>
        <w:lastRenderedPageBreak/>
        <w:drawing>
          <wp:inline distT="0" distB="0" distL="0" distR="0" wp14:anchorId="40843F31" wp14:editId="1089F43F">
            <wp:extent cx="3581400" cy="7251700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5-13 at 11.28.01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725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22CAB" w14:textId="5CEA5EB6" w:rsidR="00951311" w:rsidRDefault="00784D14" w:rsidP="00951311">
      <w:pPr>
        <w:spacing w:before="100" w:beforeAutospacing="1" w:after="100" w:afterAutospacing="1"/>
      </w:pPr>
      <w:r>
        <w:rPr>
          <w:noProof/>
        </w:rPr>
        <w:lastRenderedPageBreak/>
        <w:drawing>
          <wp:inline distT="0" distB="0" distL="0" distR="0" wp14:anchorId="2640491B" wp14:editId="1C899EF8">
            <wp:extent cx="5732145" cy="2620645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5-13 at 11.29.05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85618" w14:textId="257AE91C" w:rsidR="00951311" w:rsidRDefault="00951311" w:rsidP="00951311">
      <w:pPr>
        <w:spacing w:before="100" w:beforeAutospacing="1" w:after="100" w:afterAutospacing="1"/>
      </w:pPr>
    </w:p>
    <w:p w14:paraId="774DA8D7" w14:textId="79533FDB" w:rsidR="00784D14" w:rsidRDefault="00784D14" w:rsidP="00951311">
      <w:pPr>
        <w:spacing w:before="100" w:beforeAutospacing="1" w:after="100" w:afterAutospacing="1"/>
      </w:pPr>
    </w:p>
    <w:p w14:paraId="7EF9C280" w14:textId="77777777" w:rsidR="00784D14" w:rsidRPr="00784D14" w:rsidRDefault="00784D14" w:rsidP="00784D14">
      <w:r w:rsidRPr="00784D14">
        <w:rPr>
          <w:rFonts w:ascii="Helvetica Neue" w:hAnsi="Helvetica Neue"/>
          <w:color w:val="323232"/>
          <w:shd w:val="clear" w:color="auto" w:fill="FFFFFF"/>
        </w:rPr>
        <w:t>Copy and run the curl command for your operating system, then continue the installation procedure:</w:t>
      </w:r>
    </w:p>
    <w:p w14:paraId="09C5A93A" w14:textId="34B344F5" w:rsidR="00784D14" w:rsidRDefault="00784D14" w:rsidP="00951311">
      <w:pPr>
        <w:spacing w:before="100" w:beforeAutospacing="1" w:after="100" w:afterAutospacing="1"/>
      </w:pPr>
      <w:r>
        <w:rPr>
          <w:noProof/>
        </w:rPr>
        <w:drawing>
          <wp:inline distT="0" distB="0" distL="0" distR="0" wp14:anchorId="6EE21846" wp14:editId="5AFCF0EB">
            <wp:extent cx="5732145" cy="3300095"/>
            <wp:effectExtent l="0" t="0" r="0" b="1905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5-13 at 11.29.47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93FD2" w14:textId="77E00D51" w:rsidR="00784D14" w:rsidRDefault="00784D14" w:rsidP="00951311">
      <w:pPr>
        <w:spacing w:before="100" w:beforeAutospacing="1" w:after="100" w:afterAutospacing="1"/>
      </w:pPr>
    </w:p>
    <w:p w14:paraId="696BCE3D" w14:textId="67D3F710" w:rsidR="00784D14" w:rsidRDefault="00784D14" w:rsidP="00951311">
      <w:pPr>
        <w:spacing w:before="100" w:beforeAutospacing="1" w:after="100" w:afterAutospacing="1"/>
      </w:pPr>
    </w:p>
    <w:p w14:paraId="5EFB2484" w14:textId="46338E13" w:rsidR="00784D14" w:rsidRDefault="00784D14" w:rsidP="00784D14">
      <w:pPr>
        <w:rPr>
          <w:rFonts w:ascii="Helvetica Neue" w:hAnsi="Helvetica Neue"/>
          <w:color w:val="323232"/>
        </w:rPr>
      </w:pPr>
      <w:r w:rsidRPr="00784D14">
        <w:rPr>
          <w:rFonts w:ascii="Helvetica Neue" w:hAnsi="Helvetica Neue"/>
          <w:color w:val="323232"/>
        </w:rPr>
        <w:t xml:space="preserve">Choose the curl command for the applicable operating system. </w:t>
      </w:r>
    </w:p>
    <w:p w14:paraId="42DE4286" w14:textId="63AADD6D" w:rsidR="00784D14" w:rsidRDefault="00784D14" w:rsidP="00784D14">
      <w:pPr>
        <w:rPr>
          <w:rFonts w:ascii="Helvetica Neue" w:hAnsi="Helvetica Neue"/>
          <w:color w:val="323232"/>
        </w:rPr>
      </w:pPr>
    </w:p>
    <w:p w14:paraId="2CFD9B21" w14:textId="3DCAC44B" w:rsidR="00784D14" w:rsidRDefault="00784D14" w:rsidP="00784D14">
      <w:pPr>
        <w:rPr>
          <w:rFonts w:ascii="Helvetica Neue" w:hAnsi="Helvetica Neue"/>
          <w:color w:val="323232"/>
        </w:rPr>
      </w:pPr>
      <w:r>
        <w:rPr>
          <w:rFonts w:ascii="Helvetica Neue" w:hAnsi="Helvetica Neue"/>
          <w:color w:val="323232"/>
        </w:rPr>
        <w:t>Use the ICP Command Line installation guide from the IBM Knowledge Center</w:t>
      </w:r>
      <w:r w:rsidR="001E0097">
        <w:rPr>
          <w:rFonts w:ascii="Helvetica Neue" w:hAnsi="Helvetica Neue"/>
          <w:color w:val="323232"/>
        </w:rPr>
        <w:t>.</w:t>
      </w:r>
    </w:p>
    <w:p w14:paraId="26D93F2D" w14:textId="21E65C23" w:rsidR="001E0097" w:rsidRDefault="001E0097" w:rsidP="00784D14">
      <w:pPr>
        <w:rPr>
          <w:rFonts w:ascii="Helvetica Neue" w:hAnsi="Helvetica Neue"/>
          <w:color w:val="323232"/>
        </w:rPr>
      </w:pPr>
    </w:p>
    <w:p w14:paraId="1D6980E3" w14:textId="203A6871" w:rsidR="001E0097" w:rsidRDefault="001E0097" w:rsidP="00784D14">
      <w:pPr>
        <w:rPr>
          <w:rFonts w:ascii="Helvetica Neue" w:hAnsi="Helvetica Neue"/>
          <w:color w:val="323232"/>
        </w:rPr>
      </w:pPr>
    </w:p>
    <w:p w14:paraId="7BC56F8B" w14:textId="7A82A5B1" w:rsidR="001E0097" w:rsidRDefault="001E0097" w:rsidP="00784D14">
      <w:pPr>
        <w:rPr>
          <w:rFonts w:ascii="Helvetica Neue" w:hAnsi="Helvetica Neue"/>
          <w:color w:val="323232"/>
        </w:rPr>
      </w:pPr>
    </w:p>
    <w:p w14:paraId="54917F63" w14:textId="77777777" w:rsidR="001E0097" w:rsidRDefault="001E0097" w:rsidP="001E0097">
      <w:pPr>
        <w:pStyle w:val="ListParagraph"/>
        <w:numPr>
          <w:ilvl w:val="0"/>
          <w:numId w:val="37"/>
        </w:numPr>
      </w:pPr>
      <w:r>
        <w:t>Download the command line tools from ICP Console.</w:t>
      </w:r>
    </w:p>
    <w:p w14:paraId="6CD0D0DA" w14:textId="77777777" w:rsidR="001E0097" w:rsidRDefault="001E0097" w:rsidP="001E0097">
      <w:pPr>
        <w:pStyle w:val="ListParagraph"/>
      </w:pPr>
    </w:p>
    <w:p w14:paraId="21E93DDF" w14:textId="77777777" w:rsidR="001E0097" w:rsidRDefault="001E0097" w:rsidP="001E0097">
      <w:r w:rsidRPr="00BE0368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585E82E" wp14:editId="4D28E069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727700" cy="4267200"/>
                <wp:effectExtent l="0" t="0" r="0" b="0"/>
                <wp:wrapNone/>
                <wp:docPr id="1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7700" cy="4267200"/>
                          <a:chOff x="0" y="0"/>
                          <a:chExt cx="5727700" cy="4267200"/>
                        </a:xfrm>
                      </wpg:grpSpPr>
                      <pic:pic xmlns:pic="http://schemas.openxmlformats.org/drawingml/2006/picture">
                        <pic:nvPicPr>
                          <pic:cNvPr id="6" name="Picture 6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4267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Rectangle 7"/>
                        <wps:cNvSpPr/>
                        <wps:spPr>
                          <a:xfrm>
                            <a:off x="2243099" y="1470102"/>
                            <a:ext cx="2408663" cy="31223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2243099" y="2328746"/>
                            <a:ext cx="2408663" cy="446049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058B89" id="Group 6" o:spid="_x0000_s1026" style="position:absolute;margin-left:0;margin-top:-.05pt;width:451pt;height:336pt;z-index:251659264" coordsize="57277,4267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27" type="#_x0000_t75" style="position:absolute;width:57277;height:4267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">
                  <v:imagedata r:id="rId19" o:title=""/>
                </v:shape>
                <v:rect id="Rectangle 7" o:spid="_x0000_s1028" style="position:absolute;left:22430;top:14701;width:24087;height:312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" filled="f" strokecolor="#c00000" strokeweight="2.25pt"/>
                <v:rect id="Rectangle 11" o:spid="_x0000_s1029" style="position:absolute;left:22430;top:23287;width:24087;height:446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" filled="f" strokecolor="#c00000" strokeweight="2.25pt"/>
              </v:group>
            </w:pict>
          </mc:Fallback>
        </mc:AlternateContent>
      </w:r>
    </w:p>
    <w:p w14:paraId="0BF76576" w14:textId="77777777" w:rsidR="001E0097" w:rsidRDefault="001E0097" w:rsidP="001E0097"/>
    <w:p w14:paraId="2CFC245A" w14:textId="77777777" w:rsidR="001E0097" w:rsidRDefault="001E0097" w:rsidP="001E0097">
      <w:r>
        <w:t>Extract helm installer</w:t>
      </w:r>
    </w:p>
    <w:p w14:paraId="600B6B48" w14:textId="77777777" w:rsidR="001E0097" w:rsidRDefault="001E0097" w:rsidP="001E0097"/>
    <w:p w14:paraId="311F9A26" w14:textId="77777777" w:rsidR="001E0097" w:rsidRDefault="001E0097" w:rsidP="001E0097">
      <w:r>
        <w:rPr>
          <w:noProof/>
        </w:rPr>
        <w:drawing>
          <wp:inline distT="0" distB="0" distL="0" distR="0" wp14:anchorId="343602B9" wp14:editId="1713403C">
            <wp:extent cx="5727700" cy="91376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19-05-22 at 8.15.47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97A59" w14:textId="77777777" w:rsidR="001E0097" w:rsidRDefault="001E0097" w:rsidP="001E0097"/>
    <w:p w14:paraId="7D877A4D" w14:textId="77777777" w:rsidR="001E0097" w:rsidRDefault="001E0097" w:rsidP="001E0097">
      <w:r>
        <w:t>Rename the files</w:t>
      </w:r>
    </w:p>
    <w:p w14:paraId="516BD13C" w14:textId="77777777" w:rsidR="001E0097" w:rsidRDefault="001E0097" w:rsidP="001E0097"/>
    <w:p w14:paraId="3046CEFA" w14:textId="77777777" w:rsidR="001E0097" w:rsidRDefault="001E0097" w:rsidP="001E0097">
      <w:r>
        <w:rPr>
          <w:noProof/>
        </w:rPr>
        <w:drawing>
          <wp:inline distT="0" distB="0" distL="0" distR="0" wp14:anchorId="58940D25" wp14:editId="42C92BFE">
            <wp:extent cx="5727700" cy="16967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19-05-22 at 7.10.46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F210B" w14:textId="77777777" w:rsidR="001E0097" w:rsidRDefault="001E0097" w:rsidP="001E0097"/>
    <w:p w14:paraId="53235CC4" w14:textId="77777777" w:rsidR="001E0097" w:rsidRDefault="001E0097" w:rsidP="001E0097"/>
    <w:p w14:paraId="0EAAA6C5" w14:textId="77777777" w:rsidR="001E0097" w:rsidRDefault="001E0097" w:rsidP="001E0097"/>
    <w:p w14:paraId="43CC85B2" w14:textId="77777777" w:rsidR="001E0097" w:rsidRDefault="001E0097" w:rsidP="001E0097">
      <w:r>
        <w:t xml:space="preserve">Rename the executables – </w:t>
      </w:r>
    </w:p>
    <w:p w14:paraId="1831C500" w14:textId="77777777" w:rsidR="001E0097" w:rsidRDefault="001E0097" w:rsidP="001E0097"/>
    <w:p w14:paraId="485F417A" w14:textId="77777777" w:rsidR="001E0097" w:rsidRDefault="001E0097" w:rsidP="001E0097">
      <w:r>
        <w:rPr>
          <w:noProof/>
        </w:rPr>
        <w:drawing>
          <wp:inline distT="0" distB="0" distL="0" distR="0" wp14:anchorId="3AA98A29" wp14:editId="15262D66">
            <wp:extent cx="5727700" cy="16967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19-05-22 at 7.10.46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D32B" w14:textId="77777777" w:rsidR="001E0097" w:rsidRDefault="001E0097" w:rsidP="001E0097"/>
    <w:p w14:paraId="3C34D709" w14:textId="77777777" w:rsidR="001E0097" w:rsidRDefault="001E0097" w:rsidP="001E0097">
      <w:r>
        <w:t xml:space="preserve">Create an </w:t>
      </w:r>
      <w:proofErr w:type="spellStart"/>
      <w:r>
        <w:t>icp</w:t>
      </w:r>
      <w:proofErr w:type="spellEnd"/>
      <w:r>
        <w:t xml:space="preserve"> folder -</w:t>
      </w:r>
    </w:p>
    <w:p w14:paraId="522A59DF" w14:textId="77777777" w:rsidR="001E0097" w:rsidRDefault="001E0097" w:rsidP="001E0097">
      <w:r>
        <w:rPr>
          <w:noProof/>
        </w:rPr>
        <w:drawing>
          <wp:inline distT="0" distB="0" distL="0" distR="0" wp14:anchorId="74A8681C" wp14:editId="7BAEF401">
            <wp:extent cx="5245100" cy="520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19-05-22 at 8.20.06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6A58A" w14:textId="77777777" w:rsidR="001E0097" w:rsidRDefault="001E0097" w:rsidP="001E0097"/>
    <w:p w14:paraId="08C97DB2" w14:textId="77777777" w:rsidR="001E0097" w:rsidRDefault="001E0097" w:rsidP="001E0097">
      <w:r>
        <w:t xml:space="preserve">Move the files to </w:t>
      </w:r>
      <w:proofErr w:type="spellStart"/>
      <w:r>
        <w:t>icp</w:t>
      </w:r>
      <w:proofErr w:type="spellEnd"/>
      <w:r>
        <w:t xml:space="preserve"> folder</w:t>
      </w:r>
    </w:p>
    <w:p w14:paraId="34E7D1FB" w14:textId="77777777" w:rsidR="001E0097" w:rsidRDefault="001E0097" w:rsidP="001E0097">
      <w:r>
        <w:rPr>
          <w:noProof/>
        </w:rPr>
        <w:lastRenderedPageBreak/>
        <w:drawing>
          <wp:inline distT="0" distB="0" distL="0" distR="0" wp14:anchorId="01D3B1B2" wp14:editId="3154995C">
            <wp:extent cx="5245100" cy="273594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19-05-22 at 8.17.34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074" cy="274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F6C7D" w14:textId="77777777" w:rsidR="001E0097" w:rsidRDefault="001E0097" w:rsidP="001E0097"/>
    <w:p w14:paraId="19A1DD3E" w14:textId="77777777" w:rsidR="001E0097" w:rsidRDefault="001E0097" w:rsidP="001E0097">
      <w:r>
        <w:t>Add the ICP folder in the path variable</w:t>
      </w:r>
    </w:p>
    <w:p w14:paraId="71B1413A" w14:textId="77777777" w:rsidR="001E0097" w:rsidRDefault="001E0097" w:rsidP="001E0097"/>
    <w:p w14:paraId="382046A1" w14:textId="77777777" w:rsidR="001E0097" w:rsidRDefault="001E0097" w:rsidP="001E0097">
      <w:r>
        <w:rPr>
          <w:noProof/>
        </w:rPr>
        <w:drawing>
          <wp:inline distT="0" distB="0" distL="0" distR="0" wp14:anchorId="158C31E6" wp14:editId="3E62F602">
            <wp:extent cx="5245100" cy="390766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19-05-22 at 8.18.43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066" cy="39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A5EDC" w14:textId="77777777" w:rsidR="001E0097" w:rsidRDefault="001E0097" w:rsidP="001E0097"/>
    <w:p w14:paraId="011B5F88" w14:textId="2B488DA1" w:rsidR="001E0097" w:rsidRDefault="001E0097" w:rsidP="00784D14">
      <w:pPr>
        <w:rPr>
          <w:rFonts w:ascii="Helvetica Neue" w:hAnsi="Helvetica Neue"/>
          <w:color w:val="323232"/>
        </w:rPr>
      </w:pPr>
    </w:p>
    <w:p w14:paraId="351042AD" w14:textId="5A8F2AF4" w:rsidR="00F6002D" w:rsidRDefault="00EE2316" w:rsidP="00784D14">
      <w:pPr>
        <w:rPr>
          <w:rFonts w:cs="Arial"/>
          <w:b/>
          <w:bCs/>
          <w:color w:val="319BA9"/>
          <w:sz w:val="26"/>
        </w:rPr>
      </w:pPr>
      <w:r>
        <w:rPr>
          <w:rFonts w:cs="Arial"/>
          <w:b/>
          <w:bCs/>
          <w:color w:val="319BA9"/>
          <w:sz w:val="26"/>
        </w:rPr>
        <w:t xml:space="preserve">Execute the following command to check installations – </w:t>
      </w:r>
    </w:p>
    <w:p w14:paraId="3ECB3697" w14:textId="416FC103" w:rsidR="00EE2316" w:rsidRDefault="00EE2316" w:rsidP="00784D14">
      <w:pPr>
        <w:rPr>
          <w:rFonts w:cs="Arial"/>
          <w:b/>
          <w:bCs/>
          <w:color w:val="319BA9"/>
          <w:sz w:val="26"/>
        </w:rPr>
      </w:pPr>
    </w:p>
    <w:p w14:paraId="774C58EB" w14:textId="3C526683" w:rsidR="00EE2316" w:rsidRPr="00784D14" w:rsidRDefault="00EE2316" w:rsidP="00784D14">
      <w:proofErr w:type="spellStart"/>
      <w:r w:rsidRPr="00EE2316">
        <w:t>kubectl</w:t>
      </w:r>
      <w:proofErr w:type="spellEnd"/>
      <w:r w:rsidRPr="00EE2316">
        <w:t xml:space="preserve"> version</w:t>
      </w:r>
    </w:p>
    <w:p w14:paraId="49BA1926" w14:textId="7BEFFDFF" w:rsidR="00784D14" w:rsidRDefault="00EE2316" w:rsidP="00951311">
      <w:pPr>
        <w:spacing w:before="100" w:beforeAutospacing="1" w:after="100" w:afterAutospacing="1"/>
      </w:pPr>
      <w:proofErr w:type="spellStart"/>
      <w:r>
        <w:t>cloudctl</w:t>
      </w:r>
      <w:proofErr w:type="spellEnd"/>
      <w:r>
        <w:t xml:space="preserve"> version</w:t>
      </w:r>
    </w:p>
    <w:p w14:paraId="40F01DBE" w14:textId="6B82FB8B" w:rsidR="00EE2316" w:rsidRPr="000B4DE3" w:rsidRDefault="00EE2316" w:rsidP="00951311">
      <w:pPr>
        <w:spacing w:before="100" w:beforeAutospacing="1" w:after="100" w:afterAutospacing="1"/>
      </w:pPr>
      <w:r>
        <w:t>helm version</w:t>
      </w:r>
    </w:p>
    <w:p w14:paraId="1856746F" w14:textId="5248A619" w:rsidR="00611185" w:rsidRDefault="00F84E3E" w:rsidP="004B75BA">
      <w:pPr>
        <w:pStyle w:val="Heading1"/>
      </w:pPr>
      <w:r>
        <w:lastRenderedPageBreak/>
        <w:t xml:space="preserve"> </w:t>
      </w:r>
      <w:bookmarkStart w:id="9" w:name="_Toc9868080"/>
      <w:bookmarkEnd w:id="3"/>
      <w:bookmarkEnd w:id="4"/>
      <w:proofErr w:type="spellStart"/>
      <w:r w:rsidR="00087D7C">
        <w:t>Cloudctl</w:t>
      </w:r>
      <w:proofErr w:type="spellEnd"/>
      <w:r w:rsidR="00087D7C">
        <w:t xml:space="preserve"> commands</w:t>
      </w:r>
      <w:bookmarkEnd w:id="9"/>
    </w:p>
    <w:p w14:paraId="162A75CF" w14:textId="77777777" w:rsidR="00087D7C" w:rsidRDefault="00087D7C" w:rsidP="00087D7C">
      <w:pPr>
        <w:spacing w:before="100" w:beforeAutospacing="1" w:after="100" w:afterAutospacing="1"/>
      </w:pPr>
    </w:p>
    <w:p w14:paraId="75F6400A" w14:textId="59B1F6FA" w:rsidR="00087D7C" w:rsidRPr="001B30E6" w:rsidRDefault="0013170F" w:rsidP="003D0FED">
      <w:pPr>
        <w:pStyle w:val="Heading2"/>
      </w:pPr>
      <w:bookmarkStart w:id="10" w:name="_Toc9868081"/>
      <w:proofErr w:type="spellStart"/>
      <w:r>
        <w:t>Cloudctl</w:t>
      </w:r>
      <w:proofErr w:type="spellEnd"/>
      <w:r>
        <w:t xml:space="preserve"> version</w:t>
      </w:r>
      <w:bookmarkEnd w:id="10"/>
    </w:p>
    <w:p w14:paraId="4B62D178" w14:textId="552C768F" w:rsidR="0013170F" w:rsidRPr="0013170F" w:rsidRDefault="0013170F" w:rsidP="0013170F">
      <w:r w:rsidRPr="0013170F">
        <w:rPr>
          <w:rFonts w:ascii="Helvetica Neue" w:hAnsi="Helvetica Neue"/>
          <w:color w:val="323232"/>
          <w:shd w:val="clear" w:color="auto" w:fill="FFFFFF"/>
        </w:rPr>
        <w:t>Check CLI and API version compatibility.</w:t>
      </w:r>
    </w:p>
    <w:p w14:paraId="407303C2" w14:textId="054FCF59" w:rsidR="00087D7C" w:rsidRDefault="00087D7C" w:rsidP="00087D7C">
      <w:pPr>
        <w:pStyle w:val="BodyText"/>
      </w:pPr>
    </w:p>
    <w:p w14:paraId="61D23F5B" w14:textId="3787F776" w:rsidR="0013170F" w:rsidRPr="0013170F" w:rsidRDefault="0013170F" w:rsidP="0013170F">
      <w:pPr>
        <w:pStyle w:val="HTMLPreformatted"/>
        <w:shd w:val="clear" w:color="auto" w:fill="ECECEC"/>
        <w:textAlignment w:val="baseline"/>
        <w:rPr>
          <w:rFonts w:ascii="Menlo" w:hAnsi="Menlo" w:cs="Menlo"/>
          <w:color w:val="323232"/>
        </w:rPr>
      </w:pPr>
      <w:proofErr w:type="spellStart"/>
      <w:r>
        <w:rPr>
          <w:rStyle w:val="HTMLCode"/>
          <w:rFonts w:ascii="Menlo" w:hAnsi="Menlo" w:cs="Menlo"/>
          <w:color w:val="323232"/>
          <w:bdr w:val="none" w:sz="0" w:space="0" w:color="auto" w:frame="1"/>
        </w:rPr>
        <w:t>cloudctl</w:t>
      </w:r>
      <w:proofErr w:type="spellEnd"/>
      <w:r>
        <w:rPr>
          <w:rStyle w:val="HTMLCode"/>
          <w:rFonts w:ascii="Menlo" w:hAnsi="Menlo" w:cs="Menlo"/>
          <w:color w:val="323232"/>
          <w:bdr w:val="none" w:sz="0" w:space="0" w:color="auto" w:frame="1"/>
        </w:rPr>
        <w:t xml:space="preserve"> version</w:t>
      </w:r>
    </w:p>
    <w:p w14:paraId="226219B5" w14:textId="20A89444" w:rsidR="0013170F" w:rsidRDefault="0013170F" w:rsidP="00087D7C">
      <w:pPr>
        <w:pStyle w:val="BodyText"/>
      </w:pPr>
    </w:p>
    <w:p w14:paraId="7E4CBAD5" w14:textId="620C0305" w:rsidR="0013170F" w:rsidRDefault="0013170F" w:rsidP="00087D7C">
      <w:pPr>
        <w:pStyle w:val="BodyText"/>
      </w:pPr>
    </w:p>
    <w:p w14:paraId="1DC59FF1" w14:textId="5665FEB9" w:rsidR="0013170F" w:rsidRPr="001B30E6" w:rsidRDefault="0013170F" w:rsidP="003D0FED">
      <w:pPr>
        <w:pStyle w:val="Heading2"/>
      </w:pPr>
      <w:bookmarkStart w:id="11" w:name="_Toc9868082"/>
      <w:proofErr w:type="spellStart"/>
      <w:r>
        <w:t>Cloudctl</w:t>
      </w:r>
      <w:proofErr w:type="spellEnd"/>
      <w:r>
        <w:t xml:space="preserve"> </w:t>
      </w:r>
      <w:proofErr w:type="spellStart"/>
      <w:r>
        <w:t>api</w:t>
      </w:r>
      <w:bookmarkEnd w:id="11"/>
      <w:proofErr w:type="spellEnd"/>
    </w:p>
    <w:p w14:paraId="54B3CE57" w14:textId="77777777" w:rsidR="0013170F" w:rsidRPr="0013170F" w:rsidRDefault="0013170F" w:rsidP="0013170F">
      <w:pPr>
        <w:shd w:val="clear" w:color="auto" w:fill="FFFFFF"/>
        <w:textAlignment w:val="baseline"/>
        <w:rPr>
          <w:rFonts w:ascii="Helvetica Neue" w:hAnsi="Helvetica Neue"/>
          <w:color w:val="323232"/>
        </w:rPr>
      </w:pPr>
      <w:r w:rsidRPr="0013170F">
        <w:rPr>
          <w:rFonts w:ascii="Helvetica Neue" w:hAnsi="Helvetica Neue"/>
          <w:color w:val="323232"/>
        </w:rPr>
        <w:t>View the API endpoint and API version for the service.</w:t>
      </w:r>
    </w:p>
    <w:p w14:paraId="10FFD279" w14:textId="77777777" w:rsidR="0013170F" w:rsidRPr="0013170F" w:rsidRDefault="0013170F" w:rsidP="0013170F"/>
    <w:p w14:paraId="01DCD380" w14:textId="413A30E4" w:rsidR="0013170F" w:rsidRDefault="0013170F" w:rsidP="00087D7C">
      <w:pPr>
        <w:pStyle w:val="BodyText"/>
      </w:pPr>
    </w:p>
    <w:p w14:paraId="03BA648A" w14:textId="77777777" w:rsidR="0013170F" w:rsidRPr="0013170F" w:rsidRDefault="0013170F" w:rsidP="0013170F">
      <w:pPr>
        <w:shd w:val="clear" w:color="auto" w:fill="ECECE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Menlo" w:hAnsi="Menlo" w:cs="Menlo"/>
          <w:color w:val="323232"/>
          <w:sz w:val="20"/>
          <w:szCs w:val="20"/>
        </w:rPr>
      </w:pPr>
      <w:proofErr w:type="spellStart"/>
      <w:r w:rsidRPr="0013170F">
        <w:rPr>
          <w:rFonts w:ascii="Menlo" w:hAnsi="Menlo" w:cs="Menlo"/>
          <w:color w:val="323232"/>
          <w:sz w:val="20"/>
          <w:szCs w:val="20"/>
          <w:bdr w:val="none" w:sz="0" w:space="0" w:color="auto" w:frame="1"/>
        </w:rPr>
        <w:t>cloudctl</w:t>
      </w:r>
      <w:proofErr w:type="spellEnd"/>
      <w:r w:rsidRPr="0013170F">
        <w:rPr>
          <w:rFonts w:ascii="Menlo" w:hAnsi="Menlo" w:cs="Menlo"/>
          <w:color w:val="323232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13170F">
        <w:rPr>
          <w:rFonts w:ascii="Menlo" w:hAnsi="Menlo" w:cs="Menlo"/>
          <w:color w:val="323232"/>
          <w:sz w:val="20"/>
          <w:szCs w:val="20"/>
          <w:bdr w:val="none" w:sz="0" w:space="0" w:color="auto" w:frame="1"/>
        </w:rPr>
        <w:t>api</w:t>
      </w:r>
      <w:proofErr w:type="spellEnd"/>
    </w:p>
    <w:p w14:paraId="707278DC" w14:textId="20AFB550" w:rsidR="0013170F" w:rsidRDefault="0013170F" w:rsidP="00087D7C">
      <w:pPr>
        <w:pStyle w:val="BodyText"/>
      </w:pPr>
    </w:p>
    <w:p w14:paraId="13D49ACE" w14:textId="77777777" w:rsidR="0013170F" w:rsidRDefault="0013170F" w:rsidP="0013170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                          </w:t>
      </w:r>
    </w:p>
    <w:p w14:paraId="5E4383DC" w14:textId="77777777" w:rsidR="0013170F" w:rsidRDefault="0013170F" w:rsidP="0013170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b/>
          <w:bCs/>
          <w:color w:val="2EAEBB"/>
          <w:sz w:val="22"/>
          <w:szCs w:val="22"/>
        </w:rPr>
        <w:t>API Endpoint:</w:t>
      </w:r>
      <w:r>
        <w:rPr>
          <w:rFonts w:ascii="Menlo" w:eastAsia="Calibri" w:hAnsi="Menlo" w:cs="Menlo"/>
          <w:color w:val="000000"/>
          <w:sz w:val="22"/>
          <w:szCs w:val="22"/>
        </w:rPr>
        <w:t xml:space="preserve">          https://mycluster.icp:8443   </w:t>
      </w:r>
    </w:p>
    <w:p w14:paraId="5F268382" w14:textId="77777777" w:rsidR="0013170F" w:rsidRDefault="0013170F" w:rsidP="0013170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b/>
          <w:bCs/>
          <w:color w:val="2EAEBB"/>
          <w:sz w:val="22"/>
          <w:szCs w:val="22"/>
        </w:rPr>
        <w:t>API Version:</w:t>
      </w:r>
      <w:r>
        <w:rPr>
          <w:rFonts w:ascii="Menlo" w:eastAsia="Calibri" w:hAnsi="Menlo" w:cs="Menlo"/>
          <w:color w:val="000000"/>
          <w:sz w:val="22"/>
          <w:szCs w:val="22"/>
        </w:rPr>
        <w:t xml:space="preserve">           v1   </w:t>
      </w:r>
    </w:p>
    <w:p w14:paraId="0FCB73DD" w14:textId="4302A1A1" w:rsidR="0013170F" w:rsidRDefault="0013170F" w:rsidP="0013170F">
      <w:pPr>
        <w:pStyle w:val="BodyText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b/>
          <w:bCs/>
          <w:color w:val="2EAEBB"/>
          <w:sz w:val="22"/>
          <w:szCs w:val="22"/>
        </w:rPr>
        <w:t>Skip SSL Validation:</w:t>
      </w:r>
      <w:r>
        <w:rPr>
          <w:rFonts w:ascii="Menlo" w:eastAsia="Calibri" w:hAnsi="Menlo" w:cs="Menlo"/>
          <w:color w:val="000000"/>
          <w:sz w:val="22"/>
          <w:szCs w:val="22"/>
        </w:rPr>
        <w:t xml:space="preserve">   true   </w:t>
      </w:r>
    </w:p>
    <w:p w14:paraId="56FF7321" w14:textId="20F0AA6F" w:rsidR="0013170F" w:rsidRDefault="0013170F" w:rsidP="0013170F">
      <w:pPr>
        <w:pStyle w:val="BodyText"/>
        <w:rPr>
          <w:rFonts w:ascii="Menlo" w:eastAsia="Calibri" w:hAnsi="Menlo" w:cs="Menlo"/>
          <w:color w:val="000000"/>
          <w:sz w:val="22"/>
          <w:szCs w:val="22"/>
        </w:rPr>
      </w:pPr>
    </w:p>
    <w:p w14:paraId="1C387B03" w14:textId="16C7BB7D" w:rsidR="0013170F" w:rsidRPr="001B30E6" w:rsidRDefault="0013170F" w:rsidP="003D0FED">
      <w:pPr>
        <w:pStyle w:val="Heading2"/>
      </w:pPr>
      <w:bookmarkStart w:id="12" w:name="_Toc9868083"/>
      <w:proofErr w:type="spellStart"/>
      <w:r>
        <w:t>Cloudctl</w:t>
      </w:r>
      <w:proofErr w:type="spellEnd"/>
      <w:r>
        <w:t xml:space="preserve"> login</w:t>
      </w:r>
      <w:bookmarkEnd w:id="12"/>
    </w:p>
    <w:p w14:paraId="023E95CC" w14:textId="105396FA" w:rsidR="0013170F" w:rsidRDefault="0013170F" w:rsidP="0013170F">
      <w:pPr>
        <w:rPr>
          <w:rFonts w:ascii="Helvetica Neue" w:hAnsi="Helvetica Neue"/>
          <w:color w:val="323232"/>
          <w:shd w:val="clear" w:color="auto" w:fill="FFFFFF"/>
        </w:rPr>
      </w:pPr>
      <w:r>
        <w:rPr>
          <w:rFonts w:ascii="Helvetica Neue" w:hAnsi="Helvetica Neue"/>
          <w:color w:val="323232"/>
          <w:shd w:val="clear" w:color="auto" w:fill="FFFFFF"/>
        </w:rPr>
        <w:t>Log user in.</w:t>
      </w:r>
    </w:p>
    <w:p w14:paraId="71D39C02" w14:textId="77777777" w:rsidR="0013170F" w:rsidRDefault="0013170F" w:rsidP="0013170F"/>
    <w:p w14:paraId="4F0FDD5D" w14:textId="77777777" w:rsidR="0013170F" w:rsidRDefault="0013170F" w:rsidP="0013170F">
      <w:pPr>
        <w:pStyle w:val="HTMLPreformatted"/>
        <w:shd w:val="clear" w:color="auto" w:fill="ECECEC"/>
        <w:textAlignment w:val="baseline"/>
        <w:rPr>
          <w:rStyle w:val="HTMLCode"/>
          <w:rFonts w:ascii="Menlo" w:hAnsi="Menlo" w:cs="Menlo"/>
          <w:color w:val="323232"/>
          <w:bdr w:val="none" w:sz="0" w:space="0" w:color="auto" w:frame="1"/>
        </w:rPr>
      </w:pPr>
      <w:proofErr w:type="spellStart"/>
      <w:r>
        <w:rPr>
          <w:rStyle w:val="HTMLCode"/>
          <w:rFonts w:ascii="Menlo" w:hAnsi="Menlo" w:cs="Menlo"/>
          <w:color w:val="323232"/>
          <w:bdr w:val="none" w:sz="0" w:space="0" w:color="auto" w:frame="1"/>
        </w:rPr>
        <w:t>cloudctl</w:t>
      </w:r>
      <w:proofErr w:type="spellEnd"/>
      <w:r>
        <w:rPr>
          <w:rStyle w:val="HTMLCode"/>
          <w:rFonts w:ascii="Menlo" w:hAnsi="Menlo" w:cs="Menlo"/>
          <w:color w:val="323232"/>
          <w:bdr w:val="none" w:sz="0" w:space="0" w:color="auto" w:frame="1"/>
        </w:rPr>
        <w:t xml:space="preserve"> login [-a CLUSTER_URL] [-u USERNAME] [-p PASSWORD] [-c ACCOUNT_ID or ACCOUNT_NAME] [-n namespace] [--skip-</w:t>
      </w:r>
      <w:proofErr w:type="spellStart"/>
      <w:r>
        <w:rPr>
          <w:rStyle w:val="HTMLCode"/>
          <w:rFonts w:ascii="Menlo" w:hAnsi="Menlo" w:cs="Menlo"/>
          <w:color w:val="323232"/>
          <w:bdr w:val="none" w:sz="0" w:space="0" w:color="auto" w:frame="1"/>
        </w:rPr>
        <w:t>ssl</w:t>
      </w:r>
      <w:proofErr w:type="spellEnd"/>
      <w:r>
        <w:rPr>
          <w:rStyle w:val="HTMLCode"/>
          <w:rFonts w:ascii="Menlo" w:hAnsi="Menlo" w:cs="Menlo"/>
          <w:color w:val="323232"/>
          <w:bdr w:val="none" w:sz="0" w:space="0" w:color="auto" w:frame="1"/>
        </w:rPr>
        <w:t xml:space="preserve">-validation] </w:t>
      </w:r>
    </w:p>
    <w:p w14:paraId="2EAC2129" w14:textId="77777777" w:rsidR="0013170F" w:rsidRDefault="0013170F" w:rsidP="0013170F">
      <w:pPr>
        <w:pStyle w:val="HTMLPreformatted"/>
        <w:shd w:val="clear" w:color="auto" w:fill="ECECEC"/>
        <w:textAlignment w:val="baseline"/>
        <w:rPr>
          <w:rStyle w:val="HTMLCode"/>
          <w:rFonts w:ascii="Menlo" w:hAnsi="Menlo" w:cs="Menlo"/>
          <w:color w:val="323232"/>
          <w:bdr w:val="none" w:sz="0" w:space="0" w:color="auto" w:frame="1"/>
        </w:rPr>
      </w:pPr>
    </w:p>
    <w:p w14:paraId="1C80FCB6" w14:textId="77777777" w:rsidR="0013170F" w:rsidRDefault="0013170F" w:rsidP="0013170F">
      <w:pPr>
        <w:pStyle w:val="HTMLPreformatted"/>
        <w:shd w:val="clear" w:color="auto" w:fill="ECECEC"/>
        <w:textAlignment w:val="baseline"/>
        <w:rPr>
          <w:rStyle w:val="HTMLCode"/>
          <w:rFonts w:ascii="Menlo" w:hAnsi="Menlo" w:cs="Menlo"/>
          <w:color w:val="323232"/>
          <w:bdr w:val="none" w:sz="0" w:space="0" w:color="auto" w:frame="1"/>
        </w:rPr>
      </w:pPr>
      <w:r>
        <w:rPr>
          <w:rStyle w:val="HTMLCode"/>
          <w:rFonts w:ascii="Menlo" w:hAnsi="Menlo" w:cs="Menlo"/>
          <w:color w:val="323232"/>
          <w:bdr w:val="none" w:sz="0" w:space="0" w:color="auto" w:frame="1"/>
        </w:rPr>
        <w:t xml:space="preserve">      WARNING: It is best practice to avoid providing your password in the command line option. Your password might be visible to others and might be recorded in your shell history.</w:t>
      </w:r>
    </w:p>
    <w:p w14:paraId="1B6B8B4A" w14:textId="77777777" w:rsidR="0013170F" w:rsidRDefault="0013170F" w:rsidP="0013170F">
      <w:pPr>
        <w:pStyle w:val="HTMLPreformatted"/>
        <w:shd w:val="clear" w:color="auto" w:fill="ECECEC"/>
        <w:textAlignment w:val="baseline"/>
        <w:rPr>
          <w:rStyle w:val="HTMLCode"/>
          <w:rFonts w:ascii="Menlo" w:hAnsi="Menlo" w:cs="Menlo"/>
          <w:color w:val="323232"/>
          <w:bdr w:val="none" w:sz="0" w:space="0" w:color="auto" w:frame="1"/>
        </w:rPr>
      </w:pPr>
    </w:p>
    <w:p w14:paraId="07CB6011" w14:textId="77777777" w:rsidR="0013170F" w:rsidRDefault="0013170F" w:rsidP="0013170F">
      <w:pPr>
        <w:pStyle w:val="HTMLPreformatted"/>
        <w:shd w:val="clear" w:color="auto" w:fill="ECECEC"/>
        <w:textAlignment w:val="baseline"/>
        <w:rPr>
          <w:rStyle w:val="HTMLCode"/>
          <w:rFonts w:ascii="Menlo" w:hAnsi="Menlo" w:cs="Menlo"/>
          <w:color w:val="323232"/>
          <w:bdr w:val="none" w:sz="0" w:space="0" w:color="auto" w:frame="1"/>
        </w:rPr>
      </w:pPr>
      <w:r>
        <w:rPr>
          <w:rStyle w:val="HTMLCode"/>
          <w:rFonts w:ascii="Menlo" w:hAnsi="Menlo" w:cs="Menlo"/>
          <w:color w:val="323232"/>
          <w:bdr w:val="none" w:sz="0" w:space="0" w:color="auto" w:frame="1"/>
        </w:rPr>
        <w:t xml:space="preserve">      EXAMPLE:</w:t>
      </w:r>
    </w:p>
    <w:p w14:paraId="203118E9" w14:textId="77777777" w:rsidR="0013170F" w:rsidRDefault="0013170F" w:rsidP="0013170F">
      <w:pPr>
        <w:pStyle w:val="HTMLPreformatted"/>
        <w:shd w:val="clear" w:color="auto" w:fill="ECECEC"/>
        <w:textAlignment w:val="baseline"/>
        <w:rPr>
          <w:rStyle w:val="HTMLCode"/>
          <w:rFonts w:ascii="Menlo" w:hAnsi="Menlo" w:cs="Menlo"/>
          <w:color w:val="323232"/>
          <w:bdr w:val="none" w:sz="0" w:space="0" w:color="auto" w:frame="1"/>
        </w:rPr>
      </w:pPr>
      <w:r>
        <w:rPr>
          <w:rStyle w:val="HTMLCode"/>
          <w:rFonts w:ascii="Menlo" w:hAnsi="Menlo" w:cs="Menlo"/>
          <w:color w:val="323232"/>
          <w:bdr w:val="none" w:sz="0" w:space="0" w:color="auto" w:frame="1"/>
        </w:rPr>
        <w:t xml:space="preserve">      </w:t>
      </w:r>
      <w:proofErr w:type="spellStart"/>
      <w:r>
        <w:rPr>
          <w:rStyle w:val="HTMLCode"/>
          <w:rFonts w:ascii="Menlo" w:hAnsi="Menlo" w:cs="Menlo"/>
          <w:color w:val="323232"/>
          <w:bdr w:val="none" w:sz="0" w:space="0" w:color="auto" w:frame="1"/>
        </w:rPr>
        <w:t>cloudctl</w:t>
      </w:r>
      <w:proofErr w:type="spellEnd"/>
      <w:r>
        <w:rPr>
          <w:rStyle w:val="HTMLCode"/>
          <w:rFonts w:ascii="Menlo" w:hAnsi="Menlo" w:cs="Menlo"/>
          <w:color w:val="323232"/>
          <w:bdr w:val="none" w:sz="0" w:space="0" w:color="auto" w:frame="1"/>
        </w:rPr>
        <w:t xml:space="preserve"> login</w:t>
      </w:r>
    </w:p>
    <w:p w14:paraId="169566FB" w14:textId="77777777" w:rsidR="0013170F" w:rsidRDefault="0013170F" w:rsidP="0013170F">
      <w:pPr>
        <w:pStyle w:val="HTMLPreformatted"/>
        <w:shd w:val="clear" w:color="auto" w:fill="ECECEC"/>
        <w:textAlignment w:val="baseline"/>
        <w:rPr>
          <w:rStyle w:val="HTMLCode"/>
          <w:rFonts w:ascii="Menlo" w:hAnsi="Menlo" w:cs="Menlo"/>
          <w:color w:val="323232"/>
          <w:bdr w:val="none" w:sz="0" w:space="0" w:color="auto" w:frame="1"/>
        </w:rPr>
      </w:pPr>
      <w:r>
        <w:rPr>
          <w:rStyle w:val="HTMLCode"/>
          <w:rFonts w:ascii="Menlo" w:hAnsi="Menlo" w:cs="Menlo"/>
          <w:color w:val="323232"/>
          <w:bdr w:val="none" w:sz="0" w:space="0" w:color="auto" w:frame="1"/>
        </w:rPr>
        <w:t xml:space="preserve">          To interactively provide your user name and password, omit the user name and password options.</w:t>
      </w:r>
    </w:p>
    <w:p w14:paraId="7C9C77D5" w14:textId="77777777" w:rsidR="0013170F" w:rsidRDefault="0013170F" w:rsidP="0013170F">
      <w:pPr>
        <w:pStyle w:val="HTMLPreformatted"/>
        <w:shd w:val="clear" w:color="auto" w:fill="ECECEC"/>
        <w:textAlignment w:val="baseline"/>
        <w:rPr>
          <w:rStyle w:val="HTMLCode"/>
          <w:rFonts w:ascii="Menlo" w:hAnsi="Menlo" w:cs="Menlo"/>
          <w:color w:val="323232"/>
          <w:bdr w:val="none" w:sz="0" w:space="0" w:color="auto" w:frame="1"/>
        </w:rPr>
      </w:pPr>
      <w:r>
        <w:rPr>
          <w:rStyle w:val="HTMLCode"/>
          <w:rFonts w:ascii="Menlo" w:hAnsi="Menlo" w:cs="Menlo"/>
          <w:color w:val="323232"/>
          <w:bdr w:val="none" w:sz="0" w:space="0" w:color="auto" w:frame="1"/>
        </w:rPr>
        <w:t xml:space="preserve">      </w:t>
      </w:r>
      <w:proofErr w:type="spellStart"/>
      <w:r>
        <w:rPr>
          <w:rStyle w:val="HTMLCode"/>
          <w:rFonts w:ascii="Menlo" w:hAnsi="Menlo" w:cs="Menlo"/>
          <w:color w:val="323232"/>
          <w:bdr w:val="none" w:sz="0" w:space="0" w:color="auto" w:frame="1"/>
        </w:rPr>
        <w:t>cloudctl</w:t>
      </w:r>
      <w:proofErr w:type="spellEnd"/>
      <w:r>
        <w:rPr>
          <w:rStyle w:val="HTMLCode"/>
          <w:rFonts w:ascii="Menlo" w:hAnsi="Menlo" w:cs="Menlo"/>
          <w:color w:val="323232"/>
          <w:bdr w:val="none" w:sz="0" w:space="0" w:color="auto" w:frame="1"/>
        </w:rPr>
        <w:t xml:space="preserve"> login -u name@example.com -p pa55woRD</w:t>
      </w:r>
    </w:p>
    <w:p w14:paraId="19AE1F9E" w14:textId="77777777" w:rsidR="0013170F" w:rsidRDefault="0013170F" w:rsidP="0013170F">
      <w:pPr>
        <w:pStyle w:val="HTMLPreformatted"/>
        <w:shd w:val="clear" w:color="auto" w:fill="ECECEC"/>
        <w:textAlignment w:val="baseline"/>
        <w:rPr>
          <w:rStyle w:val="HTMLCode"/>
          <w:rFonts w:ascii="Menlo" w:hAnsi="Menlo" w:cs="Menlo"/>
          <w:color w:val="323232"/>
          <w:bdr w:val="none" w:sz="0" w:space="0" w:color="auto" w:frame="1"/>
        </w:rPr>
      </w:pPr>
      <w:r>
        <w:rPr>
          <w:rStyle w:val="HTMLCode"/>
          <w:rFonts w:ascii="Menlo" w:hAnsi="Menlo" w:cs="Menlo"/>
          <w:color w:val="323232"/>
          <w:bdr w:val="none" w:sz="0" w:space="0" w:color="auto" w:frame="1"/>
        </w:rPr>
        <w:t xml:space="preserve">          Specify your username and password as arguments.</w:t>
      </w:r>
    </w:p>
    <w:p w14:paraId="47FF9FFA" w14:textId="77777777" w:rsidR="0013170F" w:rsidRDefault="0013170F" w:rsidP="0013170F">
      <w:pPr>
        <w:pStyle w:val="HTMLPreformatted"/>
        <w:shd w:val="clear" w:color="auto" w:fill="ECECEC"/>
        <w:textAlignment w:val="baseline"/>
        <w:rPr>
          <w:rStyle w:val="HTMLCode"/>
          <w:rFonts w:ascii="Menlo" w:hAnsi="Menlo" w:cs="Menlo"/>
          <w:color w:val="323232"/>
          <w:bdr w:val="none" w:sz="0" w:space="0" w:color="auto" w:frame="1"/>
        </w:rPr>
      </w:pPr>
      <w:r>
        <w:rPr>
          <w:rStyle w:val="HTMLCode"/>
          <w:rFonts w:ascii="Menlo" w:hAnsi="Menlo" w:cs="Menlo"/>
          <w:color w:val="323232"/>
          <w:bdr w:val="none" w:sz="0" w:space="0" w:color="auto" w:frame="1"/>
        </w:rPr>
        <w:t xml:space="preserve">      </w:t>
      </w:r>
      <w:proofErr w:type="spellStart"/>
      <w:r>
        <w:rPr>
          <w:rStyle w:val="HTMLCode"/>
          <w:rFonts w:ascii="Menlo" w:hAnsi="Menlo" w:cs="Menlo"/>
          <w:color w:val="323232"/>
          <w:bdr w:val="none" w:sz="0" w:space="0" w:color="auto" w:frame="1"/>
        </w:rPr>
        <w:t>cloudctl</w:t>
      </w:r>
      <w:proofErr w:type="spellEnd"/>
      <w:r>
        <w:rPr>
          <w:rStyle w:val="HTMLCode"/>
          <w:rFonts w:ascii="Menlo" w:hAnsi="Menlo" w:cs="Menlo"/>
          <w:color w:val="323232"/>
          <w:bdr w:val="none" w:sz="0" w:space="0" w:color="auto" w:frame="1"/>
        </w:rPr>
        <w:t xml:space="preserve"> login -u name@example.com -p "my password"</w:t>
      </w:r>
    </w:p>
    <w:p w14:paraId="34A920C6" w14:textId="77777777" w:rsidR="0013170F" w:rsidRDefault="0013170F" w:rsidP="0013170F">
      <w:pPr>
        <w:pStyle w:val="HTMLPreformatted"/>
        <w:shd w:val="clear" w:color="auto" w:fill="ECECEC"/>
        <w:textAlignment w:val="baseline"/>
        <w:rPr>
          <w:rStyle w:val="HTMLCode"/>
          <w:rFonts w:ascii="Menlo" w:hAnsi="Menlo" w:cs="Menlo"/>
          <w:color w:val="323232"/>
          <w:bdr w:val="none" w:sz="0" w:space="0" w:color="auto" w:frame="1"/>
        </w:rPr>
      </w:pPr>
      <w:r>
        <w:rPr>
          <w:rStyle w:val="HTMLCode"/>
          <w:rFonts w:ascii="Menlo" w:hAnsi="Menlo" w:cs="Menlo"/>
          <w:color w:val="323232"/>
          <w:bdr w:val="none" w:sz="0" w:space="0" w:color="auto" w:frame="1"/>
        </w:rPr>
        <w:t xml:space="preserve">          Use quotation marks (") around passwords that have spaces.</w:t>
      </w:r>
    </w:p>
    <w:p w14:paraId="575B156F" w14:textId="77777777" w:rsidR="0013170F" w:rsidRDefault="0013170F" w:rsidP="0013170F">
      <w:pPr>
        <w:pStyle w:val="HTMLPreformatted"/>
        <w:shd w:val="clear" w:color="auto" w:fill="ECECEC"/>
        <w:textAlignment w:val="baseline"/>
        <w:rPr>
          <w:rStyle w:val="HTMLCode"/>
          <w:rFonts w:ascii="Menlo" w:hAnsi="Menlo" w:cs="Menlo"/>
          <w:color w:val="323232"/>
          <w:bdr w:val="none" w:sz="0" w:space="0" w:color="auto" w:frame="1"/>
        </w:rPr>
      </w:pPr>
      <w:r>
        <w:rPr>
          <w:rStyle w:val="HTMLCode"/>
          <w:rFonts w:ascii="Menlo" w:hAnsi="Menlo" w:cs="Menlo"/>
          <w:color w:val="323232"/>
          <w:bdr w:val="none" w:sz="0" w:space="0" w:color="auto" w:frame="1"/>
        </w:rPr>
        <w:t xml:space="preserve">      </w:t>
      </w:r>
      <w:proofErr w:type="spellStart"/>
      <w:r>
        <w:rPr>
          <w:rStyle w:val="HTMLCode"/>
          <w:rFonts w:ascii="Menlo" w:hAnsi="Menlo" w:cs="Menlo"/>
          <w:color w:val="323232"/>
          <w:bdr w:val="none" w:sz="0" w:space="0" w:color="auto" w:frame="1"/>
        </w:rPr>
        <w:t>cloudctl</w:t>
      </w:r>
      <w:proofErr w:type="spellEnd"/>
      <w:r>
        <w:rPr>
          <w:rStyle w:val="HTMLCode"/>
          <w:rFonts w:ascii="Menlo" w:hAnsi="Menlo" w:cs="Menlo"/>
          <w:color w:val="323232"/>
          <w:bdr w:val="none" w:sz="0" w:space="0" w:color="auto" w:frame="1"/>
        </w:rPr>
        <w:t xml:space="preserve"> login -u name@example.com -p "\"password"\"</w:t>
      </w:r>
    </w:p>
    <w:p w14:paraId="5C52246E" w14:textId="77777777" w:rsidR="0013170F" w:rsidRDefault="0013170F" w:rsidP="0013170F">
      <w:pPr>
        <w:pStyle w:val="HTMLPreformatted"/>
        <w:shd w:val="clear" w:color="auto" w:fill="ECECEC"/>
        <w:textAlignment w:val="baseline"/>
        <w:rPr>
          <w:rStyle w:val="HTMLCode"/>
          <w:rFonts w:ascii="Menlo" w:hAnsi="Menlo" w:cs="Menlo"/>
          <w:color w:val="323232"/>
          <w:bdr w:val="none" w:sz="0" w:space="0" w:color="auto" w:frame="1"/>
        </w:rPr>
      </w:pPr>
      <w:r>
        <w:rPr>
          <w:rStyle w:val="HTMLCode"/>
          <w:rFonts w:ascii="Menlo" w:hAnsi="Menlo" w:cs="Menlo"/>
          <w:color w:val="323232"/>
          <w:bdr w:val="none" w:sz="0" w:space="0" w:color="auto" w:frame="1"/>
        </w:rPr>
        <w:t xml:space="preserve">          If your password contains quotation mark characters (“), use backslash characters (\) to escape them.</w:t>
      </w:r>
    </w:p>
    <w:p w14:paraId="564C7962" w14:textId="77777777" w:rsidR="0013170F" w:rsidRDefault="0013170F" w:rsidP="0013170F">
      <w:pPr>
        <w:pStyle w:val="HTMLPreformatted"/>
        <w:shd w:val="clear" w:color="auto" w:fill="ECECEC"/>
        <w:textAlignment w:val="baseline"/>
        <w:rPr>
          <w:rStyle w:val="HTMLCode"/>
          <w:rFonts w:ascii="Menlo" w:hAnsi="Menlo" w:cs="Menlo"/>
          <w:color w:val="323232"/>
          <w:bdr w:val="none" w:sz="0" w:space="0" w:color="auto" w:frame="1"/>
        </w:rPr>
      </w:pPr>
    </w:p>
    <w:p w14:paraId="4ED9943E" w14:textId="77777777" w:rsidR="0013170F" w:rsidRDefault="0013170F" w:rsidP="0013170F">
      <w:pPr>
        <w:pStyle w:val="HTMLPreformatted"/>
        <w:shd w:val="clear" w:color="auto" w:fill="ECECEC"/>
        <w:textAlignment w:val="baseline"/>
        <w:rPr>
          <w:rStyle w:val="HTMLCode"/>
          <w:rFonts w:ascii="Menlo" w:hAnsi="Menlo" w:cs="Menlo"/>
          <w:color w:val="323232"/>
          <w:bdr w:val="none" w:sz="0" w:space="0" w:color="auto" w:frame="1"/>
        </w:rPr>
      </w:pPr>
    </w:p>
    <w:p w14:paraId="0C190118" w14:textId="77777777" w:rsidR="0013170F" w:rsidRDefault="0013170F" w:rsidP="0013170F">
      <w:pPr>
        <w:pStyle w:val="HTMLPreformatted"/>
        <w:shd w:val="clear" w:color="auto" w:fill="ECECEC"/>
        <w:textAlignment w:val="baseline"/>
        <w:rPr>
          <w:rStyle w:val="HTMLCode"/>
          <w:rFonts w:ascii="Menlo" w:hAnsi="Menlo" w:cs="Menlo"/>
          <w:color w:val="323232"/>
          <w:bdr w:val="none" w:sz="0" w:space="0" w:color="auto" w:frame="1"/>
        </w:rPr>
      </w:pPr>
      <w:r>
        <w:rPr>
          <w:rStyle w:val="HTMLCode"/>
          <w:rFonts w:ascii="Menlo" w:hAnsi="Menlo" w:cs="Menlo"/>
          <w:color w:val="323232"/>
          <w:bdr w:val="none" w:sz="0" w:space="0" w:color="auto" w:frame="1"/>
        </w:rPr>
        <w:t>PARAMETERS:</w:t>
      </w:r>
    </w:p>
    <w:p w14:paraId="364B9EC8" w14:textId="77777777" w:rsidR="0013170F" w:rsidRDefault="0013170F" w:rsidP="0013170F">
      <w:pPr>
        <w:pStyle w:val="HTMLPreformatted"/>
        <w:shd w:val="clear" w:color="auto" w:fill="ECECEC"/>
        <w:textAlignment w:val="baseline"/>
        <w:rPr>
          <w:rStyle w:val="HTMLCode"/>
          <w:rFonts w:ascii="Menlo" w:hAnsi="Menlo" w:cs="Menlo"/>
          <w:color w:val="323232"/>
          <w:bdr w:val="none" w:sz="0" w:space="0" w:color="auto" w:frame="1"/>
        </w:rPr>
      </w:pPr>
      <w:r>
        <w:rPr>
          <w:rStyle w:val="HTMLCode"/>
          <w:rFonts w:ascii="Menlo" w:hAnsi="Menlo" w:cs="Menlo"/>
          <w:color w:val="323232"/>
          <w:bdr w:val="none" w:sz="0" w:space="0" w:color="auto" w:frame="1"/>
        </w:rPr>
        <w:t xml:space="preserve">   -a value               The URL that you use to access the management console, such as https://&lt;ip_address&gt;:8443.</w:t>
      </w:r>
    </w:p>
    <w:p w14:paraId="0E1726D1" w14:textId="77777777" w:rsidR="0013170F" w:rsidRDefault="0013170F" w:rsidP="0013170F">
      <w:pPr>
        <w:pStyle w:val="HTMLPreformatted"/>
        <w:shd w:val="clear" w:color="auto" w:fill="ECECEC"/>
        <w:textAlignment w:val="baseline"/>
        <w:rPr>
          <w:rStyle w:val="HTMLCode"/>
          <w:rFonts w:ascii="Menlo" w:hAnsi="Menlo" w:cs="Menlo"/>
          <w:color w:val="323232"/>
          <w:bdr w:val="none" w:sz="0" w:space="0" w:color="auto" w:frame="1"/>
        </w:rPr>
      </w:pPr>
      <w:r>
        <w:rPr>
          <w:rStyle w:val="HTMLCode"/>
          <w:rFonts w:ascii="Menlo" w:hAnsi="Menlo" w:cs="Menlo"/>
          <w:color w:val="323232"/>
          <w:bdr w:val="none" w:sz="0" w:space="0" w:color="auto" w:frame="1"/>
        </w:rPr>
        <w:t xml:space="preserve">   -u value               Username</w:t>
      </w:r>
    </w:p>
    <w:p w14:paraId="2938D055" w14:textId="77777777" w:rsidR="0013170F" w:rsidRDefault="0013170F" w:rsidP="0013170F">
      <w:pPr>
        <w:pStyle w:val="HTMLPreformatted"/>
        <w:shd w:val="clear" w:color="auto" w:fill="ECECEC"/>
        <w:textAlignment w:val="baseline"/>
        <w:rPr>
          <w:rStyle w:val="HTMLCode"/>
          <w:rFonts w:ascii="Menlo" w:hAnsi="Menlo" w:cs="Menlo"/>
          <w:color w:val="323232"/>
          <w:bdr w:val="none" w:sz="0" w:space="0" w:color="auto" w:frame="1"/>
        </w:rPr>
      </w:pPr>
      <w:r>
        <w:rPr>
          <w:rStyle w:val="HTMLCode"/>
          <w:rFonts w:ascii="Menlo" w:hAnsi="Menlo" w:cs="Menlo"/>
          <w:color w:val="323232"/>
          <w:bdr w:val="none" w:sz="0" w:space="0" w:color="auto" w:frame="1"/>
        </w:rPr>
        <w:t xml:space="preserve">   -p value               Password</w:t>
      </w:r>
    </w:p>
    <w:p w14:paraId="039D0D65" w14:textId="77777777" w:rsidR="0013170F" w:rsidRDefault="0013170F" w:rsidP="0013170F">
      <w:pPr>
        <w:pStyle w:val="HTMLPreformatted"/>
        <w:shd w:val="clear" w:color="auto" w:fill="ECECEC"/>
        <w:textAlignment w:val="baseline"/>
        <w:rPr>
          <w:rStyle w:val="HTMLCode"/>
          <w:rFonts w:ascii="Menlo" w:hAnsi="Menlo" w:cs="Menlo"/>
          <w:color w:val="323232"/>
          <w:bdr w:val="none" w:sz="0" w:space="0" w:color="auto" w:frame="1"/>
        </w:rPr>
      </w:pPr>
      <w:r>
        <w:rPr>
          <w:rStyle w:val="HTMLCode"/>
          <w:rFonts w:ascii="Menlo" w:hAnsi="Menlo" w:cs="Menlo"/>
          <w:color w:val="323232"/>
          <w:bdr w:val="none" w:sz="0" w:space="0" w:color="auto" w:frame="1"/>
        </w:rPr>
        <w:t xml:space="preserve">   -c value               Account ID or name</w:t>
      </w:r>
    </w:p>
    <w:p w14:paraId="3B179E3A" w14:textId="77777777" w:rsidR="0013170F" w:rsidRDefault="0013170F" w:rsidP="0013170F">
      <w:pPr>
        <w:pStyle w:val="HTMLPreformatted"/>
        <w:shd w:val="clear" w:color="auto" w:fill="ECECEC"/>
        <w:textAlignment w:val="baseline"/>
        <w:rPr>
          <w:rStyle w:val="HTMLCode"/>
          <w:rFonts w:ascii="Menlo" w:hAnsi="Menlo" w:cs="Menlo"/>
          <w:color w:val="323232"/>
          <w:bdr w:val="none" w:sz="0" w:space="0" w:color="auto" w:frame="1"/>
        </w:rPr>
      </w:pPr>
      <w:r>
        <w:rPr>
          <w:rStyle w:val="HTMLCode"/>
          <w:rFonts w:ascii="Menlo" w:hAnsi="Menlo" w:cs="Menlo"/>
          <w:color w:val="323232"/>
          <w:bdr w:val="none" w:sz="0" w:space="0" w:color="auto" w:frame="1"/>
        </w:rPr>
        <w:t xml:space="preserve">   -n value               Name of a namespace</w:t>
      </w:r>
    </w:p>
    <w:p w14:paraId="141DFC4D" w14:textId="77777777" w:rsidR="0013170F" w:rsidRDefault="0013170F" w:rsidP="0013170F">
      <w:pPr>
        <w:pStyle w:val="HTMLPreformatted"/>
        <w:shd w:val="clear" w:color="auto" w:fill="ECECEC"/>
        <w:textAlignment w:val="baseline"/>
        <w:rPr>
          <w:rFonts w:ascii="Menlo" w:hAnsi="Menlo" w:cs="Menlo"/>
          <w:color w:val="323232"/>
        </w:rPr>
      </w:pPr>
      <w:r>
        <w:rPr>
          <w:rStyle w:val="HTMLCode"/>
          <w:rFonts w:ascii="Menlo" w:hAnsi="Menlo" w:cs="Menlo"/>
          <w:color w:val="323232"/>
          <w:bdr w:val="none" w:sz="0" w:space="0" w:color="auto" w:frame="1"/>
        </w:rPr>
        <w:t xml:space="preserve">   --skip-</w:t>
      </w:r>
      <w:proofErr w:type="spellStart"/>
      <w:r>
        <w:rPr>
          <w:rStyle w:val="HTMLCode"/>
          <w:rFonts w:ascii="Menlo" w:hAnsi="Menlo" w:cs="Menlo"/>
          <w:color w:val="323232"/>
          <w:bdr w:val="none" w:sz="0" w:space="0" w:color="auto" w:frame="1"/>
        </w:rPr>
        <w:t>ssl</w:t>
      </w:r>
      <w:proofErr w:type="spellEnd"/>
      <w:r>
        <w:rPr>
          <w:rStyle w:val="HTMLCode"/>
          <w:rFonts w:ascii="Menlo" w:hAnsi="Menlo" w:cs="Menlo"/>
          <w:color w:val="323232"/>
          <w:bdr w:val="none" w:sz="0" w:space="0" w:color="auto" w:frame="1"/>
        </w:rPr>
        <w:t>-</w:t>
      </w:r>
      <w:proofErr w:type="gramStart"/>
      <w:r>
        <w:rPr>
          <w:rStyle w:val="HTMLCode"/>
          <w:rFonts w:ascii="Menlo" w:hAnsi="Menlo" w:cs="Menlo"/>
          <w:color w:val="323232"/>
          <w:bdr w:val="none" w:sz="0" w:space="0" w:color="auto" w:frame="1"/>
        </w:rPr>
        <w:t>validation  Bypass</w:t>
      </w:r>
      <w:proofErr w:type="gramEnd"/>
      <w:r>
        <w:rPr>
          <w:rStyle w:val="HTMLCode"/>
          <w:rFonts w:ascii="Menlo" w:hAnsi="Menlo" w:cs="Menlo"/>
          <w:color w:val="323232"/>
          <w:bdr w:val="none" w:sz="0" w:space="0" w:color="auto" w:frame="1"/>
        </w:rPr>
        <w:t xml:space="preserve"> SSL validation of HTTP requests. This option is not recommended.</w:t>
      </w:r>
    </w:p>
    <w:p w14:paraId="4BC717F3" w14:textId="7342C95D" w:rsidR="0013170F" w:rsidRDefault="0013170F" w:rsidP="0013170F">
      <w:pPr>
        <w:pStyle w:val="BodyText"/>
      </w:pPr>
    </w:p>
    <w:p w14:paraId="32A25B17" w14:textId="2AD92900" w:rsidR="00593128" w:rsidRDefault="00593128" w:rsidP="00593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cloudctl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 xml:space="preserve"> login -a </w:t>
      </w:r>
      <w:hyperlink r:id="rId25" w:history="1">
        <w:r w:rsidRPr="00593128">
          <w:rPr>
            <w:rStyle w:val="Hyperlink"/>
            <w:rFonts w:ascii="Menlo" w:eastAsia="Calibri" w:hAnsi="Menlo" w:cs="Menlo"/>
            <w:sz w:val="22"/>
            <w:szCs w:val="22"/>
          </w:rPr>
          <w:t>https://172.16.70.57:8443</w:t>
        </w:r>
      </w:hyperlink>
    </w:p>
    <w:p w14:paraId="198D5EB8" w14:textId="77777777" w:rsidR="00593128" w:rsidRDefault="00593128" w:rsidP="00593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</w:p>
    <w:p w14:paraId="5F7778C2" w14:textId="77777777" w:rsidR="00593128" w:rsidRDefault="00593128" w:rsidP="00593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>Username</w:t>
      </w:r>
      <w:r>
        <w:rPr>
          <w:rFonts w:ascii="Menlo" w:eastAsia="Calibri" w:hAnsi="Menlo" w:cs="Menlo"/>
          <w:b/>
          <w:bCs/>
          <w:color w:val="2EAEBB"/>
          <w:sz w:val="22"/>
          <w:szCs w:val="22"/>
        </w:rPr>
        <w:t>&gt;</w:t>
      </w:r>
      <w:r>
        <w:rPr>
          <w:rFonts w:ascii="Menlo" w:eastAsia="Calibri" w:hAnsi="Menlo" w:cs="Menlo"/>
          <w:color w:val="000000"/>
          <w:sz w:val="22"/>
          <w:szCs w:val="22"/>
        </w:rPr>
        <w:t xml:space="preserve"> admin</w:t>
      </w:r>
    </w:p>
    <w:p w14:paraId="056081FF" w14:textId="77777777" w:rsidR="00593128" w:rsidRDefault="00593128" w:rsidP="00593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</w:p>
    <w:p w14:paraId="6267CD1B" w14:textId="77777777" w:rsidR="00593128" w:rsidRDefault="00593128" w:rsidP="00593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>Password</w:t>
      </w:r>
      <w:r>
        <w:rPr>
          <w:rFonts w:ascii="Menlo" w:eastAsia="Calibri" w:hAnsi="Menlo" w:cs="Menlo"/>
          <w:b/>
          <w:bCs/>
          <w:color w:val="2EAEBB"/>
          <w:sz w:val="22"/>
          <w:szCs w:val="22"/>
        </w:rPr>
        <w:t>&gt;</w:t>
      </w:r>
      <w:r>
        <w:rPr>
          <w:rFonts w:ascii="Menlo" w:eastAsia="Calibri" w:hAnsi="Menlo" w:cs="Menlo"/>
          <w:color w:val="000000"/>
          <w:sz w:val="22"/>
          <w:szCs w:val="22"/>
        </w:rPr>
        <w:t xml:space="preserve"> </w:t>
      </w:r>
    </w:p>
    <w:p w14:paraId="43346ADC" w14:textId="77777777" w:rsidR="00593128" w:rsidRDefault="00593128" w:rsidP="00593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>Authenticating...</w:t>
      </w:r>
    </w:p>
    <w:p w14:paraId="4CF462E5" w14:textId="77777777" w:rsidR="00593128" w:rsidRDefault="00593128" w:rsidP="00593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b/>
          <w:bCs/>
          <w:color w:val="2FB41D"/>
          <w:sz w:val="22"/>
          <w:szCs w:val="22"/>
        </w:rPr>
        <w:t>OK</w:t>
      </w:r>
    </w:p>
    <w:p w14:paraId="5682D763" w14:textId="77777777" w:rsidR="00593128" w:rsidRDefault="00593128" w:rsidP="00593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</w:p>
    <w:p w14:paraId="748DD5E4" w14:textId="77777777" w:rsidR="00593128" w:rsidRDefault="00593128" w:rsidP="00593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Targeted account </w:t>
      </w:r>
      <w:proofErr w:type="spellStart"/>
      <w:r>
        <w:rPr>
          <w:rFonts w:ascii="Menlo" w:eastAsia="Calibri" w:hAnsi="Menlo" w:cs="Menlo"/>
          <w:b/>
          <w:bCs/>
          <w:color w:val="2EAEBB"/>
          <w:sz w:val="22"/>
          <w:szCs w:val="22"/>
        </w:rPr>
        <w:t>mycluster</w:t>
      </w:r>
      <w:proofErr w:type="spellEnd"/>
      <w:r>
        <w:rPr>
          <w:rFonts w:ascii="Menlo" w:eastAsia="Calibri" w:hAnsi="Menlo" w:cs="Menlo"/>
          <w:b/>
          <w:bCs/>
          <w:color w:val="2EAEBB"/>
          <w:sz w:val="22"/>
          <w:szCs w:val="22"/>
        </w:rPr>
        <w:t xml:space="preserve"> Account (id-</w:t>
      </w:r>
      <w:proofErr w:type="spellStart"/>
      <w:r>
        <w:rPr>
          <w:rFonts w:ascii="Menlo" w:eastAsia="Calibri" w:hAnsi="Menlo" w:cs="Menlo"/>
          <w:b/>
          <w:bCs/>
          <w:color w:val="2EAEBB"/>
          <w:sz w:val="22"/>
          <w:szCs w:val="22"/>
        </w:rPr>
        <w:t>mycluster</w:t>
      </w:r>
      <w:proofErr w:type="spellEnd"/>
      <w:r>
        <w:rPr>
          <w:rFonts w:ascii="Menlo" w:eastAsia="Calibri" w:hAnsi="Menlo" w:cs="Menlo"/>
          <w:b/>
          <w:bCs/>
          <w:color w:val="2EAEBB"/>
          <w:sz w:val="22"/>
          <w:szCs w:val="22"/>
        </w:rPr>
        <w:t>-account)</w:t>
      </w:r>
    </w:p>
    <w:p w14:paraId="00537F5F" w14:textId="77777777" w:rsidR="00593128" w:rsidRDefault="00593128" w:rsidP="00593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</w:p>
    <w:p w14:paraId="1E4A1696" w14:textId="77777777" w:rsidR="00593128" w:rsidRDefault="00593128" w:rsidP="00593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>Select a namespace:</w:t>
      </w:r>
    </w:p>
    <w:p w14:paraId="1B513F61" w14:textId="77777777" w:rsidR="00593128" w:rsidRDefault="00593128" w:rsidP="00593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>1. cert-manager</w:t>
      </w:r>
    </w:p>
    <w:p w14:paraId="16F927A9" w14:textId="77777777" w:rsidR="00593128" w:rsidRDefault="00593128" w:rsidP="00593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>2. default</w:t>
      </w:r>
    </w:p>
    <w:p w14:paraId="6F733371" w14:textId="77777777" w:rsidR="00593128" w:rsidRDefault="00593128" w:rsidP="00593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3. </w:t>
      </w: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ibmcom</w:t>
      </w:r>
      <w:proofErr w:type="spellEnd"/>
    </w:p>
    <w:p w14:paraId="318966F8" w14:textId="77777777" w:rsidR="00593128" w:rsidRDefault="00593128" w:rsidP="00593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4. </w:t>
      </w: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istio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>-system</w:t>
      </w:r>
    </w:p>
    <w:p w14:paraId="7F4007BD" w14:textId="77777777" w:rsidR="00593128" w:rsidRDefault="00593128" w:rsidP="00593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5. </w:t>
      </w: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kube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>-public</w:t>
      </w:r>
    </w:p>
    <w:p w14:paraId="5675E115" w14:textId="77777777" w:rsidR="00593128" w:rsidRDefault="00593128" w:rsidP="00593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6. </w:t>
      </w: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kube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>-system</w:t>
      </w:r>
    </w:p>
    <w:p w14:paraId="0348D38D" w14:textId="77777777" w:rsidR="00593128" w:rsidRDefault="00593128" w:rsidP="00593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>7. platform</w:t>
      </w:r>
    </w:p>
    <w:p w14:paraId="1BE87170" w14:textId="77777777" w:rsidR="00593128" w:rsidRDefault="00593128" w:rsidP="00593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>8. services</w:t>
      </w:r>
    </w:p>
    <w:p w14:paraId="390E6C12" w14:textId="77777777" w:rsidR="00593128" w:rsidRDefault="00593128" w:rsidP="00593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>Enter a number</w:t>
      </w:r>
      <w:r>
        <w:rPr>
          <w:rFonts w:ascii="Menlo" w:eastAsia="Calibri" w:hAnsi="Menlo" w:cs="Menlo"/>
          <w:b/>
          <w:bCs/>
          <w:color w:val="2EAEBB"/>
          <w:sz w:val="22"/>
          <w:szCs w:val="22"/>
        </w:rPr>
        <w:t>&gt;</w:t>
      </w:r>
      <w:r>
        <w:rPr>
          <w:rFonts w:ascii="Menlo" w:eastAsia="Calibri" w:hAnsi="Menlo" w:cs="Menlo"/>
          <w:color w:val="000000"/>
          <w:sz w:val="22"/>
          <w:szCs w:val="22"/>
        </w:rPr>
        <w:t xml:space="preserve"> 2</w:t>
      </w:r>
    </w:p>
    <w:p w14:paraId="7954C1C8" w14:textId="77777777" w:rsidR="00593128" w:rsidRDefault="00593128" w:rsidP="00593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Targeted namespace </w:t>
      </w:r>
      <w:r>
        <w:rPr>
          <w:rFonts w:ascii="Menlo" w:eastAsia="Calibri" w:hAnsi="Menlo" w:cs="Menlo"/>
          <w:b/>
          <w:bCs/>
          <w:color w:val="2EAEBB"/>
          <w:sz w:val="22"/>
          <w:szCs w:val="22"/>
        </w:rPr>
        <w:t>default</w:t>
      </w:r>
    </w:p>
    <w:p w14:paraId="439B0E4A" w14:textId="77777777" w:rsidR="00593128" w:rsidRDefault="00593128" w:rsidP="00593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</w:p>
    <w:p w14:paraId="2E8017CF" w14:textId="77777777" w:rsidR="00593128" w:rsidRDefault="00593128" w:rsidP="00593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b/>
          <w:bCs/>
          <w:color w:val="9FA01C"/>
          <w:sz w:val="22"/>
          <w:szCs w:val="22"/>
        </w:rPr>
        <w:t xml:space="preserve">Configuring </w:t>
      </w:r>
      <w:proofErr w:type="spellStart"/>
      <w:r>
        <w:rPr>
          <w:rFonts w:ascii="Menlo" w:eastAsia="Calibri" w:hAnsi="Menlo" w:cs="Menlo"/>
          <w:b/>
          <w:bCs/>
          <w:color w:val="9FA01C"/>
          <w:sz w:val="22"/>
          <w:szCs w:val="22"/>
        </w:rPr>
        <w:t>kubectl</w:t>
      </w:r>
      <w:proofErr w:type="spellEnd"/>
      <w:r>
        <w:rPr>
          <w:rFonts w:ascii="Menlo" w:eastAsia="Calibri" w:hAnsi="Menlo" w:cs="Menlo"/>
          <w:b/>
          <w:bCs/>
          <w:color w:val="9FA01C"/>
          <w:sz w:val="22"/>
          <w:szCs w:val="22"/>
        </w:rPr>
        <w:t xml:space="preserve"> ...</w:t>
      </w:r>
    </w:p>
    <w:p w14:paraId="031E1B66" w14:textId="77777777" w:rsidR="00593128" w:rsidRDefault="00593128" w:rsidP="00593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b/>
          <w:bCs/>
          <w:color w:val="2EAEBB"/>
          <w:sz w:val="22"/>
          <w:szCs w:val="22"/>
        </w:rPr>
        <w:t>Property "</w:t>
      </w:r>
      <w:proofErr w:type="spellStart"/>
      <w:proofErr w:type="gramStart"/>
      <w:r>
        <w:rPr>
          <w:rFonts w:ascii="Menlo" w:eastAsia="Calibri" w:hAnsi="Menlo" w:cs="Menlo"/>
          <w:b/>
          <w:bCs/>
          <w:color w:val="2EAEBB"/>
          <w:sz w:val="22"/>
          <w:szCs w:val="22"/>
        </w:rPr>
        <w:t>clusters.mycluster</w:t>
      </w:r>
      <w:proofErr w:type="spellEnd"/>
      <w:proofErr w:type="gramEnd"/>
      <w:r>
        <w:rPr>
          <w:rFonts w:ascii="Menlo" w:eastAsia="Calibri" w:hAnsi="Menlo" w:cs="Menlo"/>
          <w:b/>
          <w:bCs/>
          <w:color w:val="2EAEBB"/>
          <w:sz w:val="22"/>
          <w:szCs w:val="22"/>
        </w:rPr>
        <w:t>" unset.</w:t>
      </w:r>
    </w:p>
    <w:p w14:paraId="350DB833" w14:textId="77777777" w:rsidR="00593128" w:rsidRDefault="00593128" w:rsidP="00593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b/>
          <w:bCs/>
          <w:color w:val="2EAEBB"/>
          <w:sz w:val="22"/>
          <w:szCs w:val="22"/>
        </w:rPr>
        <w:t>Property "</w:t>
      </w:r>
      <w:proofErr w:type="spellStart"/>
      <w:proofErr w:type="gramStart"/>
      <w:r>
        <w:rPr>
          <w:rFonts w:ascii="Menlo" w:eastAsia="Calibri" w:hAnsi="Menlo" w:cs="Menlo"/>
          <w:b/>
          <w:bCs/>
          <w:color w:val="2EAEBB"/>
          <w:sz w:val="22"/>
          <w:szCs w:val="22"/>
        </w:rPr>
        <w:t>users.mycluster</w:t>
      </w:r>
      <w:proofErr w:type="spellEnd"/>
      <w:proofErr w:type="gramEnd"/>
      <w:r>
        <w:rPr>
          <w:rFonts w:ascii="Menlo" w:eastAsia="Calibri" w:hAnsi="Menlo" w:cs="Menlo"/>
          <w:b/>
          <w:bCs/>
          <w:color w:val="2EAEBB"/>
          <w:sz w:val="22"/>
          <w:szCs w:val="22"/>
        </w:rPr>
        <w:t>-user" unset.</w:t>
      </w:r>
    </w:p>
    <w:p w14:paraId="6A605372" w14:textId="77777777" w:rsidR="00593128" w:rsidRDefault="00593128" w:rsidP="00593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b/>
          <w:bCs/>
          <w:color w:val="2EAEBB"/>
          <w:sz w:val="22"/>
          <w:szCs w:val="22"/>
        </w:rPr>
        <w:t>Property "</w:t>
      </w:r>
      <w:proofErr w:type="spellStart"/>
      <w:proofErr w:type="gramStart"/>
      <w:r>
        <w:rPr>
          <w:rFonts w:ascii="Menlo" w:eastAsia="Calibri" w:hAnsi="Menlo" w:cs="Menlo"/>
          <w:b/>
          <w:bCs/>
          <w:color w:val="2EAEBB"/>
          <w:sz w:val="22"/>
          <w:szCs w:val="22"/>
        </w:rPr>
        <w:t>contexts.mycluster</w:t>
      </w:r>
      <w:proofErr w:type="spellEnd"/>
      <w:proofErr w:type="gramEnd"/>
      <w:r>
        <w:rPr>
          <w:rFonts w:ascii="Menlo" w:eastAsia="Calibri" w:hAnsi="Menlo" w:cs="Menlo"/>
          <w:b/>
          <w:bCs/>
          <w:color w:val="2EAEBB"/>
          <w:sz w:val="22"/>
          <w:szCs w:val="22"/>
        </w:rPr>
        <w:t>-context" unset.</w:t>
      </w:r>
    </w:p>
    <w:p w14:paraId="0C6E21DF" w14:textId="77777777" w:rsidR="00593128" w:rsidRDefault="00593128" w:rsidP="00593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b/>
          <w:bCs/>
          <w:color w:val="2EAEBB"/>
          <w:sz w:val="22"/>
          <w:szCs w:val="22"/>
        </w:rPr>
        <w:t>Cluster "</w:t>
      </w:r>
      <w:proofErr w:type="spellStart"/>
      <w:r>
        <w:rPr>
          <w:rFonts w:ascii="Menlo" w:eastAsia="Calibri" w:hAnsi="Menlo" w:cs="Menlo"/>
          <w:b/>
          <w:bCs/>
          <w:color w:val="2EAEBB"/>
          <w:sz w:val="22"/>
          <w:szCs w:val="22"/>
        </w:rPr>
        <w:t>mycluster</w:t>
      </w:r>
      <w:proofErr w:type="spellEnd"/>
      <w:r>
        <w:rPr>
          <w:rFonts w:ascii="Menlo" w:eastAsia="Calibri" w:hAnsi="Menlo" w:cs="Menlo"/>
          <w:b/>
          <w:bCs/>
          <w:color w:val="2EAEBB"/>
          <w:sz w:val="22"/>
          <w:szCs w:val="22"/>
        </w:rPr>
        <w:t>" set.</w:t>
      </w:r>
    </w:p>
    <w:p w14:paraId="7816193D" w14:textId="77777777" w:rsidR="00593128" w:rsidRDefault="00593128" w:rsidP="00593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b/>
          <w:bCs/>
          <w:color w:val="2EAEBB"/>
          <w:sz w:val="22"/>
          <w:szCs w:val="22"/>
        </w:rPr>
        <w:t>User "</w:t>
      </w:r>
      <w:proofErr w:type="spellStart"/>
      <w:r>
        <w:rPr>
          <w:rFonts w:ascii="Menlo" w:eastAsia="Calibri" w:hAnsi="Menlo" w:cs="Menlo"/>
          <w:b/>
          <w:bCs/>
          <w:color w:val="2EAEBB"/>
          <w:sz w:val="22"/>
          <w:szCs w:val="22"/>
        </w:rPr>
        <w:t>mycluster</w:t>
      </w:r>
      <w:proofErr w:type="spellEnd"/>
      <w:r>
        <w:rPr>
          <w:rFonts w:ascii="Menlo" w:eastAsia="Calibri" w:hAnsi="Menlo" w:cs="Menlo"/>
          <w:b/>
          <w:bCs/>
          <w:color w:val="2EAEBB"/>
          <w:sz w:val="22"/>
          <w:szCs w:val="22"/>
        </w:rPr>
        <w:t>-user" set.</w:t>
      </w:r>
    </w:p>
    <w:p w14:paraId="02D31FF7" w14:textId="77777777" w:rsidR="00593128" w:rsidRDefault="00593128" w:rsidP="00593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b/>
          <w:bCs/>
          <w:color w:val="2EAEBB"/>
          <w:sz w:val="22"/>
          <w:szCs w:val="22"/>
        </w:rPr>
        <w:t>Context "</w:t>
      </w:r>
      <w:proofErr w:type="spellStart"/>
      <w:r>
        <w:rPr>
          <w:rFonts w:ascii="Menlo" w:eastAsia="Calibri" w:hAnsi="Menlo" w:cs="Menlo"/>
          <w:b/>
          <w:bCs/>
          <w:color w:val="2EAEBB"/>
          <w:sz w:val="22"/>
          <w:szCs w:val="22"/>
        </w:rPr>
        <w:t>mycluster</w:t>
      </w:r>
      <w:proofErr w:type="spellEnd"/>
      <w:r>
        <w:rPr>
          <w:rFonts w:ascii="Menlo" w:eastAsia="Calibri" w:hAnsi="Menlo" w:cs="Menlo"/>
          <w:b/>
          <w:bCs/>
          <w:color w:val="2EAEBB"/>
          <w:sz w:val="22"/>
          <w:szCs w:val="22"/>
        </w:rPr>
        <w:t>-context" created.</w:t>
      </w:r>
    </w:p>
    <w:p w14:paraId="787E024C" w14:textId="77777777" w:rsidR="00593128" w:rsidRDefault="00593128" w:rsidP="00593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b/>
          <w:bCs/>
          <w:color w:val="2EAEBB"/>
          <w:sz w:val="22"/>
          <w:szCs w:val="22"/>
        </w:rPr>
        <w:t>Switched to context "</w:t>
      </w:r>
      <w:proofErr w:type="spellStart"/>
      <w:r>
        <w:rPr>
          <w:rFonts w:ascii="Menlo" w:eastAsia="Calibri" w:hAnsi="Menlo" w:cs="Menlo"/>
          <w:b/>
          <w:bCs/>
          <w:color w:val="2EAEBB"/>
          <w:sz w:val="22"/>
          <w:szCs w:val="22"/>
        </w:rPr>
        <w:t>mycluster</w:t>
      </w:r>
      <w:proofErr w:type="spellEnd"/>
      <w:r>
        <w:rPr>
          <w:rFonts w:ascii="Menlo" w:eastAsia="Calibri" w:hAnsi="Menlo" w:cs="Menlo"/>
          <w:b/>
          <w:bCs/>
          <w:color w:val="2EAEBB"/>
          <w:sz w:val="22"/>
          <w:szCs w:val="22"/>
        </w:rPr>
        <w:t>-context".</w:t>
      </w:r>
    </w:p>
    <w:p w14:paraId="152B06F7" w14:textId="77777777" w:rsidR="00593128" w:rsidRDefault="00593128" w:rsidP="00593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b/>
          <w:bCs/>
          <w:color w:val="2FB41D"/>
          <w:sz w:val="22"/>
          <w:szCs w:val="22"/>
        </w:rPr>
        <w:t>OK</w:t>
      </w:r>
    </w:p>
    <w:p w14:paraId="2EB6E4C2" w14:textId="77777777" w:rsidR="00593128" w:rsidRDefault="00593128" w:rsidP="00593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</w:p>
    <w:p w14:paraId="3972B4B4" w14:textId="77777777" w:rsidR="00593128" w:rsidRDefault="00593128" w:rsidP="00593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b/>
          <w:bCs/>
          <w:color w:val="9FA01C"/>
          <w:sz w:val="22"/>
          <w:szCs w:val="22"/>
        </w:rPr>
        <w:t>Configuring helm: /Users/</w:t>
      </w:r>
      <w:proofErr w:type="spellStart"/>
      <w:r>
        <w:rPr>
          <w:rFonts w:ascii="Menlo" w:eastAsia="Calibri" w:hAnsi="Menlo" w:cs="Menlo"/>
          <w:b/>
          <w:bCs/>
          <w:color w:val="9FA01C"/>
          <w:sz w:val="22"/>
          <w:szCs w:val="22"/>
        </w:rPr>
        <w:t>surbhi</w:t>
      </w:r>
      <w:proofErr w:type="spellEnd"/>
      <w:proofErr w:type="gramStart"/>
      <w:r>
        <w:rPr>
          <w:rFonts w:ascii="Menlo" w:eastAsia="Calibri" w:hAnsi="Menlo" w:cs="Menlo"/>
          <w:b/>
          <w:bCs/>
          <w:color w:val="9FA01C"/>
          <w:sz w:val="22"/>
          <w:szCs w:val="22"/>
        </w:rPr>
        <w:t>/.helm</w:t>
      </w:r>
      <w:proofErr w:type="gramEnd"/>
    </w:p>
    <w:p w14:paraId="008B2926" w14:textId="77777777" w:rsidR="00593128" w:rsidRDefault="00593128" w:rsidP="00593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b/>
          <w:bCs/>
          <w:color w:val="2FB41D"/>
          <w:sz w:val="22"/>
          <w:szCs w:val="22"/>
        </w:rPr>
        <w:t>OK</w:t>
      </w:r>
    </w:p>
    <w:p w14:paraId="3F54856B" w14:textId="77777777" w:rsidR="00593128" w:rsidRDefault="00593128" w:rsidP="00593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</w:p>
    <w:p w14:paraId="6433DA76" w14:textId="77777777" w:rsidR="00593128" w:rsidRDefault="00593128" w:rsidP="0013170F">
      <w:pPr>
        <w:pStyle w:val="BodyText"/>
      </w:pPr>
    </w:p>
    <w:p w14:paraId="38B29C4D" w14:textId="5715443F" w:rsidR="0013170F" w:rsidRPr="001B30E6" w:rsidRDefault="0013170F" w:rsidP="003D0FED">
      <w:pPr>
        <w:pStyle w:val="Heading2"/>
      </w:pPr>
      <w:bookmarkStart w:id="13" w:name="_Toc9868084"/>
      <w:proofErr w:type="spellStart"/>
      <w:r>
        <w:t>Cloudctl</w:t>
      </w:r>
      <w:proofErr w:type="spellEnd"/>
      <w:r>
        <w:t xml:space="preserve"> logout</w:t>
      </w:r>
      <w:bookmarkEnd w:id="13"/>
    </w:p>
    <w:p w14:paraId="340982F9" w14:textId="08D99D54" w:rsidR="0013170F" w:rsidRDefault="0013170F" w:rsidP="00593128">
      <w:pPr>
        <w:rPr>
          <w:rStyle w:val="HTMLCode"/>
          <w:rFonts w:ascii="Menlo" w:hAnsi="Menlo" w:cs="Menlo"/>
          <w:color w:val="323232"/>
          <w:bdr w:val="none" w:sz="0" w:space="0" w:color="auto" w:frame="1"/>
        </w:rPr>
      </w:pPr>
      <w:r>
        <w:rPr>
          <w:rFonts w:ascii="Helvetica Neue" w:hAnsi="Helvetica Neue"/>
          <w:color w:val="323232"/>
          <w:shd w:val="clear" w:color="auto" w:fill="FFFFFF"/>
        </w:rPr>
        <w:t>Log user out.</w:t>
      </w:r>
    </w:p>
    <w:p w14:paraId="1F754C06" w14:textId="77777777" w:rsidR="00593128" w:rsidRDefault="00593128" w:rsidP="00593128">
      <w:pPr>
        <w:rPr>
          <w:rFonts w:ascii="Menlo" w:hAnsi="Menlo" w:cs="Menlo"/>
          <w:color w:val="323232"/>
        </w:rPr>
      </w:pPr>
    </w:p>
    <w:p w14:paraId="45B48586" w14:textId="77777777" w:rsidR="00593128" w:rsidRDefault="00593128" w:rsidP="00593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cloudctl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 xml:space="preserve"> logout</w:t>
      </w:r>
    </w:p>
    <w:p w14:paraId="39734537" w14:textId="77777777" w:rsidR="00593128" w:rsidRDefault="00593128" w:rsidP="00593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lastRenderedPageBreak/>
        <w:t>Logging out...</w:t>
      </w:r>
    </w:p>
    <w:p w14:paraId="1633192A" w14:textId="77777777" w:rsidR="00593128" w:rsidRDefault="00593128" w:rsidP="00593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b/>
          <w:bCs/>
          <w:color w:val="2FB41D"/>
          <w:sz w:val="22"/>
          <w:szCs w:val="22"/>
        </w:rPr>
        <w:t>OK</w:t>
      </w:r>
    </w:p>
    <w:p w14:paraId="0AB2D284" w14:textId="3EC27A21" w:rsidR="0013170F" w:rsidRDefault="0013170F" w:rsidP="0013170F">
      <w:pPr>
        <w:pStyle w:val="BodyText"/>
      </w:pPr>
    </w:p>
    <w:p w14:paraId="7BAC09D3" w14:textId="77777777" w:rsidR="0013170F" w:rsidRDefault="0013170F" w:rsidP="0013170F">
      <w:pPr>
        <w:pStyle w:val="BodyText"/>
      </w:pPr>
    </w:p>
    <w:p w14:paraId="1201E428" w14:textId="1E7D95F5" w:rsidR="0013170F" w:rsidRPr="001B30E6" w:rsidRDefault="0013170F" w:rsidP="003D0FED">
      <w:pPr>
        <w:pStyle w:val="Heading2"/>
      </w:pPr>
      <w:bookmarkStart w:id="14" w:name="_Toc9868085"/>
      <w:proofErr w:type="spellStart"/>
      <w:r>
        <w:t>Cloudctl</w:t>
      </w:r>
      <w:proofErr w:type="spellEnd"/>
      <w:r>
        <w:t xml:space="preserve"> target</w:t>
      </w:r>
      <w:bookmarkEnd w:id="14"/>
    </w:p>
    <w:p w14:paraId="095C764A" w14:textId="77777777" w:rsidR="0013170F" w:rsidRDefault="0013170F" w:rsidP="0013170F">
      <w:r>
        <w:rPr>
          <w:rFonts w:ascii="Helvetica Neue" w:hAnsi="Helvetica Neue"/>
          <w:color w:val="323232"/>
          <w:shd w:val="clear" w:color="auto" w:fill="FFFFFF"/>
        </w:rPr>
        <w:t>Set or view the targeted namespace.</w:t>
      </w:r>
    </w:p>
    <w:p w14:paraId="45D4155C" w14:textId="687702B7" w:rsidR="0013170F" w:rsidRDefault="0013170F" w:rsidP="0013170F">
      <w:pPr>
        <w:pStyle w:val="BodyText"/>
      </w:pPr>
    </w:p>
    <w:p w14:paraId="3264F1E3" w14:textId="77777777" w:rsidR="0013170F" w:rsidRDefault="0013170F" w:rsidP="0013170F">
      <w:pPr>
        <w:pStyle w:val="HTMLPreformatted"/>
        <w:shd w:val="clear" w:color="auto" w:fill="ECECEC"/>
        <w:textAlignment w:val="baseline"/>
        <w:rPr>
          <w:rStyle w:val="HTMLCode"/>
          <w:rFonts w:ascii="Menlo" w:hAnsi="Menlo" w:cs="Menlo"/>
          <w:color w:val="323232"/>
          <w:bdr w:val="none" w:sz="0" w:space="0" w:color="auto" w:frame="1"/>
        </w:rPr>
      </w:pPr>
      <w:proofErr w:type="spellStart"/>
      <w:r>
        <w:rPr>
          <w:rStyle w:val="HTMLCode"/>
          <w:rFonts w:ascii="Menlo" w:hAnsi="Menlo" w:cs="Menlo"/>
          <w:color w:val="323232"/>
          <w:bdr w:val="none" w:sz="0" w:space="0" w:color="auto" w:frame="1"/>
        </w:rPr>
        <w:t>cloudctl</w:t>
      </w:r>
      <w:proofErr w:type="spellEnd"/>
      <w:r>
        <w:rPr>
          <w:rStyle w:val="HTMLCode"/>
          <w:rFonts w:ascii="Menlo" w:hAnsi="Menlo" w:cs="Menlo"/>
          <w:color w:val="323232"/>
          <w:bdr w:val="none" w:sz="0" w:space="0" w:color="auto" w:frame="1"/>
        </w:rPr>
        <w:t xml:space="preserve"> target [-n NAMESPACE]</w:t>
      </w:r>
    </w:p>
    <w:p w14:paraId="65A053D9" w14:textId="77777777" w:rsidR="0013170F" w:rsidRDefault="0013170F" w:rsidP="0013170F">
      <w:pPr>
        <w:pStyle w:val="HTMLPreformatted"/>
        <w:shd w:val="clear" w:color="auto" w:fill="ECECEC"/>
        <w:textAlignment w:val="baseline"/>
        <w:rPr>
          <w:rStyle w:val="HTMLCode"/>
          <w:rFonts w:ascii="Menlo" w:hAnsi="Menlo" w:cs="Menlo"/>
          <w:color w:val="323232"/>
          <w:bdr w:val="none" w:sz="0" w:space="0" w:color="auto" w:frame="1"/>
        </w:rPr>
      </w:pPr>
    </w:p>
    <w:p w14:paraId="52BDA97C" w14:textId="77777777" w:rsidR="0013170F" w:rsidRDefault="0013170F" w:rsidP="0013170F">
      <w:pPr>
        <w:pStyle w:val="HTMLPreformatted"/>
        <w:shd w:val="clear" w:color="auto" w:fill="ECECEC"/>
        <w:textAlignment w:val="baseline"/>
        <w:rPr>
          <w:rStyle w:val="HTMLCode"/>
          <w:rFonts w:ascii="Menlo" w:hAnsi="Menlo" w:cs="Menlo"/>
          <w:color w:val="323232"/>
          <w:bdr w:val="none" w:sz="0" w:space="0" w:color="auto" w:frame="1"/>
        </w:rPr>
      </w:pPr>
      <w:r>
        <w:rPr>
          <w:rStyle w:val="HTMLCode"/>
          <w:rFonts w:ascii="Menlo" w:hAnsi="Menlo" w:cs="Menlo"/>
          <w:color w:val="323232"/>
          <w:bdr w:val="none" w:sz="0" w:space="0" w:color="auto" w:frame="1"/>
        </w:rPr>
        <w:t>PARAMETERS:</w:t>
      </w:r>
    </w:p>
    <w:p w14:paraId="511BEB56" w14:textId="77777777" w:rsidR="0013170F" w:rsidRDefault="0013170F" w:rsidP="0013170F">
      <w:pPr>
        <w:pStyle w:val="HTMLPreformatted"/>
        <w:shd w:val="clear" w:color="auto" w:fill="ECECEC"/>
        <w:textAlignment w:val="baseline"/>
        <w:rPr>
          <w:rFonts w:ascii="Menlo" w:hAnsi="Menlo" w:cs="Menlo"/>
          <w:color w:val="323232"/>
        </w:rPr>
      </w:pPr>
      <w:r>
        <w:rPr>
          <w:rStyle w:val="HTMLCode"/>
          <w:rFonts w:ascii="Menlo" w:hAnsi="Menlo" w:cs="Menlo"/>
          <w:color w:val="323232"/>
          <w:bdr w:val="none" w:sz="0" w:space="0" w:color="auto" w:frame="1"/>
        </w:rPr>
        <w:t xml:space="preserve">   --namespace value, -n </w:t>
      </w:r>
      <w:proofErr w:type="gramStart"/>
      <w:r>
        <w:rPr>
          <w:rStyle w:val="HTMLCode"/>
          <w:rFonts w:ascii="Menlo" w:hAnsi="Menlo" w:cs="Menlo"/>
          <w:color w:val="323232"/>
          <w:bdr w:val="none" w:sz="0" w:space="0" w:color="auto" w:frame="1"/>
        </w:rPr>
        <w:t>value  Name</w:t>
      </w:r>
      <w:proofErr w:type="gramEnd"/>
      <w:r>
        <w:rPr>
          <w:rStyle w:val="HTMLCode"/>
          <w:rFonts w:ascii="Menlo" w:hAnsi="Menlo" w:cs="Menlo"/>
          <w:color w:val="323232"/>
          <w:bdr w:val="none" w:sz="0" w:space="0" w:color="auto" w:frame="1"/>
        </w:rPr>
        <w:t xml:space="preserve"> of the namespace to target</w:t>
      </w:r>
    </w:p>
    <w:p w14:paraId="38B00EB5" w14:textId="79A8C67F" w:rsidR="0013170F" w:rsidRDefault="0013170F" w:rsidP="0013170F">
      <w:pPr>
        <w:pStyle w:val="BodyText"/>
      </w:pPr>
    </w:p>
    <w:p w14:paraId="641F6406" w14:textId="5B5EB67C" w:rsidR="00154A66" w:rsidRPr="001B30E6" w:rsidRDefault="00154A66" w:rsidP="003D0FED">
      <w:pPr>
        <w:pStyle w:val="Heading2"/>
      </w:pPr>
      <w:bookmarkStart w:id="15" w:name="_Toc9868086"/>
      <w:proofErr w:type="spellStart"/>
      <w:r>
        <w:t>Cloudctl</w:t>
      </w:r>
      <w:proofErr w:type="spellEnd"/>
      <w:r>
        <w:t xml:space="preserve"> help</w:t>
      </w:r>
      <w:bookmarkEnd w:id="15"/>
    </w:p>
    <w:p w14:paraId="5AD3F284" w14:textId="674DBD26" w:rsidR="0013170F" w:rsidRDefault="00154A66" w:rsidP="0013170F">
      <w:pPr>
        <w:pStyle w:val="BodyText"/>
      </w:pPr>
      <w:r>
        <w:t xml:space="preserve">It provides the various options with </w:t>
      </w:r>
      <w:proofErr w:type="spellStart"/>
      <w:r>
        <w:t>cloudctl</w:t>
      </w:r>
      <w:proofErr w:type="spellEnd"/>
      <w:r>
        <w:t xml:space="preserve"> commands.</w:t>
      </w:r>
    </w:p>
    <w:p w14:paraId="2C5E58E9" w14:textId="29B48E58" w:rsidR="00154A66" w:rsidRDefault="00154A66" w:rsidP="0013170F">
      <w:pPr>
        <w:pStyle w:val="BodyText"/>
      </w:pPr>
    </w:p>
    <w:p w14:paraId="4D4BC87C" w14:textId="600DA606" w:rsidR="00154A66" w:rsidRDefault="00154A66" w:rsidP="00154A66">
      <w:pPr>
        <w:pStyle w:val="HTMLPreformatted"/>
        <w:shd w:val="clear" w:color="auto" w:fill="ECECEC"/>
        <w:textAlignment w:val="baseline"/>
        <w:rPr>
          <w:rFonts w:ascii="Menlo" w:hAnsi="Menlo" w:cs="Menlo"/>
          <w:color w:val="323232"/>
        </w:rPr>
      </w:pPr>
      <w:proofErr w:type="spellStart"/>
      <w:r>
        <w:rPr>
          <w:rStyle w:val="HTMLCode"/>
          <w:rFonts w:ascii="Menlo" w:hAnsi="Menlo" w:cs="Menlo"/>
          <w:color w:val="323232"/>
          <w:bdr w:val="none" w:sz="0" w:space="0" w:color="auto" w:frame="1"/>
        </w:rPr>
        <w:t>cloudctl</w:t>
      </w:r>
      <w:proofErr w:type="spellEnd"/>
      <w:r>
        <w:rPr>
          <w:rStyle w:val="HTMLCode"/>
          <w:rFonts w:ascii="Menlo" w:hAnsi="Menlo" w:cs="Menlo"/>
          <w:color w:val="323232"/>
          <w:bdr w:val="none" w:sz="0" w:space="0" w:color="auto" w:frame="1"/>
        </w:rPr>
        <w:t xml:space="preserve"> --help</w:t>
      </w:r>
    </w:p>
    <w:p w14:paraId="0EC59758" w14:textId="541C0D1B" w:rsidR="00154A66" w:rsidRDefault="00154A66" w:rsidP="0013170F">
      <w:pPr>
        <w:pStyle w:val="BodyText"/>
      </w:pPr>
    </w:p>
    <w:p w14:paraId="0A60D6FB" w14:textId="77777777" w:rsidR="00154A66" w:rsidRDefault="00154A66" w:rsidP="00154A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</w:p>
    <w:p w14:paraId="402401D9" w14:textId="77777777" w:rsidR="00154A66" w:rsidRDefault="00154A66" w:rsidP="00154A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>NAME:</w:t>
      </w:r>
    </w:p>
    <w:p w14:paraId="4067B12E" w14:textId="77777777" w:rsidR="00154A66" w:rsidRDefault="00154A66" w:rsidP="00154A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   </w:t>
      </w: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cloudctl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 xml:space="preserve"> - A command line tool to interact with IBM Cloud Private</w:t>
      </w:r>
    </w:p>
    <w:p w14:paraId="65051943" w14:textId="77777777" w:rsidR="00154A66" w:rsidRDefault="00154A66" w:rsidP="00154A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</w:p>
    <w:p w14:paraId="0FA6FA3B" w14:textId="77777777" w:rsidR="00154A66" w:rsidRDefault="00154A66" w:rsidP="00154A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>USAGE:</w:t>
      </w:r>
    </w:p>
    <w:p w14:paraId="13DA6993" w14:textId="77777777" w:rsidR="00154A66" w:rsidRDefault="00154A66" w:rsidP="00154A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[environment variables] </w:t>
      </w: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cloudctl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 xml:space="preserve"> [global options] command [arguments...] [command options]</w:t>
      </w:r>
    </w:p>
    <w:p w14:paraId="3D10F276" w14:textId="77777777" w:rsidR="00154A66" w:rsidRDefault="00154A66" w:rsidP="00154A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</w:p>
    <w:p w14:paraId="4E326C56" w14:textId="77777777" w:rsidR="00154A66" w:rsidRDefault="00154A66" w:rsidP="00154A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>VERSION:</w:t>
      </w:r>
    </w:p>
    <w:p w14:paraId="7F73066A" w14:textId="77777777" w:rsidR="00154A66" w:rsidRDefault="00154A66" w:rsidP="00154A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   3.1.1-973+c18caee2d82dc45146f843cb82ae7d5c28da7bc7</w:t>
      </w:r>
    </w:p>
    <w:p w14:paraId="7ACA1547" w14:textId="77777777" w:rsidR="00154A66" w:rsidRDefault="00154A66" w:rsidP="00154A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</w:p>
    <w:p w14:paraId="359F3FE7" w14:textId="77777777" w:rsidR="00154A66" w:rsidRDefault="00154A66" w:rsidP="00154A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>COMMANDS:</w:t>
      </w:r>
    </w:p>
    <w:p w14:paraId="3963452E" w14:textId="77777777" w:rsidR="00154A66" w:rsidRDefault="00154A66" w:rsidP="00154A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   </w:t>
      </w: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api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 xml:space="preserve">       View the API endpoint and API version for the service.</w:t>
      </w:r>
    </w:p>
    <w:p w14:paraId="3061BB65" w14:textId="77777777" w:rsidR="00154A66" w:rsidRDefault="00154A66" w:rsidP="00154A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   catalog   Manage catalog</w:t>
      </w:r>
    </w:p>
    <w:p w14:paraId="305EE8AF" w14:textId="77777777" w:rsidR="00154A66" w:rsidRDefault="00154A66" w:rsidP="00154A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   cm        Manage cluster</w:t>
      </w:r>
    </w:p>
    <w:p w14:paraId="441156FE" w14:textId="77777777" w:rsidR="00154A66" w:rsidRDefault="00154A66" w:rsidP="00154A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   config    Write default values to the configuration.</w:t>
      </w:r>
    </w:p>
    <w:p w14:paraId="68432ACF" w14:textId="77777777" w:rsidR="00154A66" w:rsidRDefault="00154A66" w:rsidP="00154A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   </w:t>
      </w: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iam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 xml:space="preserve">       Manage identities and access to resources</w:t>
      </w:r>
    </w:p>
    <w:p w14:paraId="73CE2D8C" w14:textId="77777777" w:rsidR="00154A66" w:rsidRDefault="00154A66" w:rsidP="00154A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   login     Log user in.</w:t>
      </w:r>
    </w:p>
    <w:p w14:paraId="47B658B5" w14:textId="77777777" w:rsidR="00154A66" w:rsidRDefault="00154A66" w:rsidP="00154A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   logout    Log user out.</w:t>
      </w:r>
    </w:p>
    <w:p w14:paraId="3975F38B" w14:textId="77777777" w:rsidR="00154A66" w:rsidRDefault="00154A66" w:rsidP="00154A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   plugin    Manage plugins</w:t>
      </w:r>
    </w:p>
    <w:p w14:paraId="7D0CE286" w14:textId="77777777" w:rsidR="00154A66" w:rsidRDefault="00154A66" w:rsidP="00154A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   pm        Manage passwords</w:t>
      </w:r>
    </w:p>
    <w:p w14:paraId="725B365F" w14:textId="77777777" w:rsidR="00154A66" w:rsidRDefault="00154A66" w:rsidP="00154A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   target    Set or view the targeted namespace.</w:t>
      </w:r>
    </w:p>
    <w:p w14:paraId="3041D8EB" w14:textId="77777777" w:rsidR="00154A66" w:rsidRDefault="00154A66" w:rsidP="00154A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   tokens    Display the </w:t>
      </w: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oauth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 xml:space="preserve"> tokens for the current session. Run `</w:t>
      </w: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cloudctl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 xml:space="preserve"> login` to retrieve the tokens.</w:t>
      </w:r>
    </w:p>
    <w:p w14:paraId="692B7354" w14:textId="77777777" w:rsidR="00154A66" w:rsidRDefault="00154A66" w:rsidP="00154A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   version   Check CLI and API version compatibility.</w:t>
      </w:r>
    </w:p>
    <w:p w14:paraId="42F4540D" w14:textId="77777777" w:rsidR="00154A66" w:rsidRDefault="00154A66" w:rsidP="00154A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   help      </w:t>
      </w:r>
    </w:p>
    <w:p w14:paraId="32495E33" w14:textId="77777777" w:rsidR="00154A66" w:rsidRDefault="00154A66" w:rsidP="00154A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   </w:t>
      </w:r>
    </w:p>
    <w:p w14:paraId="43AF9E72" w14:textId="77777777" w:rsidR="00154A66" w:rsidRDefault="00154A66" w:rsidP="00154A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lastRenderedPageBreak/>
        <w:t>Enter '</w:t>
      </w: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cloudctl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 xml:space="preserve"> help [command]' for more information about a command.</w:t>
      </w:r>
    </w:p>
    <w:p w14:paraId="435E660A" w14:textId="77777777" w:rsidR="00154A66" w:rsidRDefault="00154A66" w:rsidP="00154A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</w:p>
    <w:p w14:paraId="177D5352" w14:textId="77777777" w:rsidR="00154A66" w:rsidRDefault="00154A66" w:rsidP="00154A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>ENVIRONMENT VARIABLES:</w:t>
      </w:r>
    </w:p>
    <w:p w14:paraId="3DF2216B" w14:textId="77777777" w:rsidR="00154A66" w:rsidRDefault="00154A66" w:rsidP="00154A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   CLOUDCTL_COLOR=false                     Do not colorize output</w:t>
      </w:r>
    </w:p>
    <w:p w14:paraId="0CF8DB4B" w14:textId="77777777" w:rsidR="00154A66" w:rsidRDefault="00154A66" w:rsidP="00154A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   CLOUDCTL_HOME=path/to/</w:t>
      </w: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dir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 xml:space="preserve">                Path to config directory</w:t>
      </w:r>
    </w:p>
    <w:p w14:paraId="4201826B" w14:textId="77777777" w:rsidR="00154A66" w:rsidRDefault="00154A66" w:rsidP="00154A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   CLOUDCTL_TRACE=true                      Print API request diagnostics to </w:t>
      </w: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stdout</w:t>
      </w:r>
      <w:proofErr w:type="spellEnd"/>
    </w:p>
    <w:p w14:paraId="4EF52939" w14:textId="77777777" w:rsidR="00154A66" w:rsidRDefault="00154A66" w:rsidP="00154A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   CLOUDCTL_TRACE=path/to/trace.log         Append API request diagnostics to a log file</w:t>
      </w:r>
    </w:p>
    <w:p w14:paraId="2E3B4E31" w14:textId="77777777" w:rsidR="00154A66" w:rsidRDefault="00154A66" w:rsidP="00154A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</w:p>
    <w:p w14:paraId="34338984" w14:textId="77777777" w:rsidR="00154A66" w:rsidRDefault="00154A66" w:rsidP="00154A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>GLOBAL OPTIONS:</w:t>
      </w:r>
    </w:p>
    <w:p w14:paraId="382F4D05" w14:textId="77777777" w:rsidR="00154A66" w:rsidRDefault="00154A66" w:rsidP="00154A6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   --help, -h                         Show help</w:t>
      </w:r>
    </w:p>
    <w:p w14:paraId="532FA17E" w14:textId="77777777" w:rsidR="00154A66" w:rsidRDefault="00154A66" w:rsidP="0013170F">
      <w:pPr>
        <w:pStyle w:val="BodyText"/>
      </w:pPr>
    </w:p>
    <w:p w14:paraId="31889B80" w14:textId="06A71D4F" w:rsidR="00087D7C" w:rsidRDefault="00087D7C" w:rsidP="00087D7C">
      <w:pPr>
        <w:pStyle w:val="Heading1"/>
      </w:pPr>
      <w:bookmarkStart w:id="16" w:name="_Toc9868087"/>
      <w:proofErr w:type="spellStart"/>
      <w:r>
        <w:lastRenderedPageBreak/>
        <w:t>kubectl</w:t>
      </w:r>
      <w:proofErr w:type="spellEnd"/>
      <w:r>
        <w:t xml:space="preserve"> commands</w:t>
      </w:r>
      <w:bookmarkEnd w:id="16"/>
    </w:p>
    <w:p w14:paraId="7EAB9AD8" w14:textId="77777777" w:rsidR="00087D7C" w:rsidRDefault="00087D7C" w:rsidP="00087D7C">
      <w:pPr>
        <w:spacing w:before="100" w:beforeAutospacing="1" w:after="100" w:afterAutospacing="1"/>
      </w:pPr>
    </w:p>
    <w:p w14:paraId="18605146" w14:textId="71768040" w:rsidR="00087D7C" w:rsidRPr="001B30E6" w:rsidRDefault="005B65A7" w:rsidP="003D0FED">
      <w:pPr>
        <w:pStyle w:val="Heading2"/>
      </w:pPr>
      <w:r>
        <w:t xml:space="preserve"> </w:t>
      </w:r>
      <w:bookmarkStart w:id="17" w:name="_Toc9868088"/>
      <w:r w:rsidR="00032C59">
        <w:t xml:space="preserve">Overview of </w:t>
      </w:r>
      <w:proofErr w:type="spellStart"/>
      <w:r w:rsidR="00032C59">
        <w:t>kubectl</w:t>
      </w:r>
      <w:bookmarkEnd w:id="17"/>
      <w:proofErr w:type="spellEnd"/>
      <w:r w:rsidR="00032C59">
        <w:t xml:space="preserve"> </w:t>
      </w:r>
    </w:p>
    <w:p w14:paraId="648CDF1C" w14:textId="29764593" w:rsidR="005B65A7" w:rsidRDefault="005B65A7" w:rsidP="005B65A7">
      <w:pPr>
        <w:shd w:val="clear" w:color="auto" w:fill="FFFFFF"/>
        <w:rPr>
          <w:rFonts w:ascii="Arial" w:hAnsi="Arial" w:cs="Arial"/>
        </w:rPr>
      </w:pPr>
    </w:p>
    <w:p w14:paraId="52D90BE8" w14:textId="77777777" w:rsidR="005A6B34" w:rsidRDefault="005A6B34" w:rsidP="005A6B34">
      <w:r>
        <w:t xml:space="preserve">To manage Kubernetes clusters and IBM Cloud Private you can use the </w:t>
      </w:r>
      <w:proofErr w:type="spellStart"/>
      <w:r>
        <w:t>kubectl</w:t>
      </w:r>
      <w:proofErr w:type="spellEnd"/>
      <w:r>
        <w:t xml:space="preserve"> commands. In this section we show you some of the </w:t>
      </w:r>
      <w:proofErr w:type="spellStart"/>
      <w:r>
        <w:t>kubectl</w:t>
      </w:r>
      <w:proofErr w:type="spellEnd"/>
      <w:r>
        <w:t xml:space="preserve"> commands that would help you manage your cluster and IBM Cloud Private Installation.</w:t>
      </w:r>
    </w:p>
    <w:p w14:paraId="0B8720CD" w14:textId="77777777" w:rsidR="00032C59" w:rsidRDefault="00032C59" w:rsidP="005B65A7">
      <w:pPr>
        <w:pStyle w:val="NormalWeb"/>
        <w:shd w:val="clear" w:color="auto" w:fill="FFFFFF"/>
        <w:spacing w:before="0" w:beforeAutospacing="0" w:after="0" w:afterAutospacing="0" w:line="420" w:lineRule="atLeast"/>
        <w:rPr>
          <w:rFonts w:ascii="Arial" w:hAnsi="Arial" w:cs="Arial"/>
          <w:color w:val="000000"/>
          <w:spacing w:val="2"/>
        </w:rPr>
      </w:pPr>
    </w:p>
    <w:p w14:paraId="459885D7" w14:textId="77777777" w:rsidR="005B65A7" w:rsidRDefault="005B65A7" w:rsidP="005B65A7">
      <w:pPr>
        <w:rPr>
          <w:rFonts w:ascii="Arial" w:hAnsi="Arial" w:cs="Arial"/>
        </w:rPr>
      </w:pPr>
    </w:p>
    <w:p w14:paraId="1EEB16F2" w14:textId="77777777" w:rsidR="00E37667" w:rsidRDefault="00E37667" w:rsidP="00032C59">
      <w:pPr>
        <w:spacing w:before="100" w:beforeAutospacing="1" w:after="100" w:afterAutospacing="1"/>
      </w:pPr>
    </w:p>
    <w:p w14:paraId="79C3CEAD" w14:textId="6B2387B9" w:rsidR="00032C59" w:rsidRPr="001B30E6" w:rsidRDefault="00032C59" w:rsidP="003D0FED">
      <w:pPr>
        <w:pStyle w:val="Heading2"/>
        <w:numPr>
          <w:ilvl w:val="1"/>
          <w:numId w:val="35"/>
        </w:numPr>
      </w:pPr>
      <w:r>
        <w:t xml:space="preserve">  </w:t>
      </w:r>
      <w:bookmarkStart w:id="18" w:name="_Toc9868089"/>
      <w:r>
        <w:t>kubectl get</w:t>
      </w:r>
      <w:bookmarkEnd w:id="18"/>
    </w:p>
    <w:p w14:paraId="01668CC6" w14:textId="77777777" w:rsidR="00087D7C" w:rsidRDefault="00087D7C" w:rsidP="00087D7C">
      <w:pPr>
        <w:spacing w:before="100" w:beforeAutospacing="1" w:after="100" w:afterAutospacing="1"/>
      </w:pPr>
    </w:p>
    <w:p w14:paraId="0B261D20" w14:textId="416F3903" w:rsidR="00087D7C" w:rsidRDefault="00087D7C" w:rsidP="00087D7C">
      <w:pPr>
        <w:pStyle w:val="BodyText"/>
      </w:pPr>
    </w:p>
    <w:p w14:paraId="5C694EA3" w14:textId="77777777" w:rsidR="00032C59" w:rsidRDefault="00032C59" w:rsidP="00032C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>root@vicp312-</w:t>
      </w:r>
      <w:proofErr w:type="gramStart"/>
      <w:r>
        <w:rPr>
          <w:rFonts w:ascii="Menlo" w:eastAsia="Calibri" w:hAnsi="Menlo" w:cs="Menlo"/>
          <w:color w:val="000000"/>
          <w:sz w:val="22"/>
          <w:szCs w:val="22"/>
        </w:rPr>
        <w:t>master:~</w:t>
      </w:r>
      <w:proofErr w:type="gramEnd"/>
      <w:r>
        <w:rPr>
          <w:rFonts w:ascii="Menlo" w:eastAsia="Calibri" w:hAnsi="Menlo" w:cs="Menlo"/>
          <w:color w:val="000000"/>
          <w:sz w:val="22"/>
          <w:szCs w:val="22"/>
        </w:rPr>
        <w:t xml:space="preserve"># </w:t>
      </w: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kubectl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 xml:space="preserve"> get pods</w:t>
      </w:r>
    </w:p>
    <w:p w14:paraId="4EFAB362" w14:textId="77777777" w:rsidR="00032C59" w:rsidRDefault="00032C59" w:rsidP="00032C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>NAME                                                           READY   STATUS      RESTARTS   AGE</w:t>
      </w:r>
    </w:p>
    <w:p w14:paraId="02C08D39" w14:textId="77777777" w:rsidR="00032C59" w:rsidRDefault="00032C59" w:rsidP="00032C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>audit-logging-fluentd-ds-6fvqt                                 1/1     Running     0          36d</w:t>
      </w:r>
    </w:p>
    <w:p w14:paraId="2FF67649" w14:textId="77777777" w:rsidR="00032C59" w:rsidRDefault="00032C59" w:rsidP="00032C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>audit-logging-</w:t>
      </w: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fluentd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>-ds-</w:t>
      </w: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dbdwf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 xml:space="preserve">                                 1/1     Running     0          36d</w:t>
      </w:r>
    </w:p>
    <w:p w14:paraId="1D24994E" w14:textId="77777777" w:rsidR="00032C59" w:rsidRDefault="00032C59" w:rsidP="00032C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>audit-logging-</w:t>
      </w: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fluentd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>-ds-</w:t>
      </w: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rtxfv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 xml:space="preserve">                                 1/1     Running     0          36d</w:t>
      </w:r>
    </w:p>
    <w:p w14:paraId="2019F418" w14:textId="77777777" w:rsidR="00032C59" w:rsidRDefault="00032C59" w:rsidP="00032C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>audit-logging-</w:t>
      </w: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fluentd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>-ds-</w:t>
      </w: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vmckn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 xml:space="preserve">                                 1/1     Running     0          36d</w:t>
      </w:r>
    </w:p>
    <w:p w14:paraId="1EB5FD62" w14:textId="77777777" w:rsidR="00032C59" w:rsidRDefault="00032C59" w:rsidP="00032C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>auth-apikeys-r8hj4                                             1/1     Running     0          36d</w:t>
      </w:r>
    </w:p>
    <w:p w14:paraId="46C66913" w14:textId="77777777" w:rsidR="00032C59" w:rsidRDefault="00032C59" w:rsidP="00032C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>auth-idp-2d8gc                                                 4/4     Running     1          43h</w:t>
      </w:r>
    </w:p>
    <w:p w14:paraId="44B9DAE3" w14:textId="77777777" w:rsidR="00032C59" w:rsidRDefault="00032C59" w:rsidP="00032C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>auth-pap-4b5n5                                                 2/2     Running     0          36d</w:t>
      </w:r>
    </w:p>
    <w:p w14:paraId="290F2044" w14:textId="77777777" w:rsidR="00032C59" w:rsidRDefault="00032C59" w:rsidP="00032C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>auth-pdp-v264t                                                 2/2     Running     0          36d</w:t>
      </w:r>
    </w:p>
    <w:p w14:paraId="44559676" w14:textId="77777777" w:rsidR="00032C59" w:rsidRDefault="00032C59" w:rsidP="00032C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>calico-kube-controllers-69c9dc655d-f7lj9                       1/1     Running     0          36d</w:t>
      </w:r>
    </w:p>
    <w:p w14:paraId="227A0AD4" w14:textId="77777777" w:rsidR="00032C59" w:rsidRDefault="00032C59" w:rsidP="00032C5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>calico-node-6xdx5                                              2/2     Running     0          36d</w:t>
      </w:r>
    </w:p>
    <w:p w14:paraId="790295C6" w14:textId="7E02A05F" w:rsidR="00032C59" w:rsidRDefault="00032C59" w:rsidP="00087D7C">
      <w:pPr>
        <w:pStyle w:val="BodyText"/>
      </w:pPr>
    </w:p>
    <w:p w14:paraId="40E5160D" w14:textId="77777777" w:rsidR="00032C59" w:rsidRDefault="00032C59" w:rsidP="00032C59">
      <w:pPr>
        <w:spacing w:before="100" w:beforeAutospacing="1" w:after="100" w:afterAutospacing="1"/>
      </w:pPr>
    </w:p>
    <w:p w14:paraId="2F8BDA5F" w14:textId="7F474FC2" w:rsidR="00032C59" w:rsidRPr="001B30E6" w:rsidRDefault="00032C59" w:rsidP="003D0FED">
      <w:pPr>
        <w:pStyle w:val="Heading2"/>
        <w:numPr>
          <w:ilvl w:val="1"/>
          <w:numId w:val="35"/>
        </w:numPr>
      </w:pPr>
      <w:r>
        <w:t xml:space="preserve">  </w:t>
      </w:r>
      <w:bookmarkStart w:id="19" w:name="_Toc9868090"/>
      <w:proofErr w:type="spellStart"/>
      <w:r>
        <w:t>kubectl</w:t>
      </w:r>
      <w:proofErr w:type="spellEnd"/>
      <w:r>
        <w:t xml:space="preserve"> </w:t>
      </w:r>
      <w:r w:rsidR="005A6B34">
        <w:t>logs</w:t>
      </w:r>
      <w:bookmarkEnd w:id="19"/>
    </w:p>
    <w:p w14:paraId="7485A31D" w14:textId="193BEB98" w:rsidR="005A6B34" w:rsidRDefault="005A6B34" w:rsidP="005A6B34">
      <w:r>
        <w:lastRenderedPageBreak/>
        <w:t xml:space="preserve">The </w:t>
      </w:r>
      <w:proofErr w:type="spellStart"/>
      <w:r>
        <w:t>kubectl</w:t>
      </w:r>
      <w:proofErr w:type="spellEnd"/>
      <w:r>
        <w:t xml:space="preserve"> logs command shows the logs of a resource or a pod. This command is useful when troubleshooting an application and when you need more information about it. </w:t>
      </w:r>
    </w:p>
    <w:p w14:paraId="3DA1F059" w14:textId="49D304D3" w:rsidR="005A6B34" w:rsidRDefault="005A6B34" w:rsidP="005A6B34"/>
    <w:p w14:paraId="2F7632A6" w14:textId="77777777" w:rsidR="00593128" w:rsidRDefault="00593128" w:rsidP="00593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kubectl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 xml:space="preserve"> logs mqapp-ibm-mq-0</w:t>
      </w:r>
    </w:p>
    <w:p w14:paraId="6481E5DD" w14:textId="77777777" w:rsidR="00593128" w:rsidRDefault="00593128" w:rsidP="00593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>{"host":"mqapp-ibm-mq-0","ibm_datetime":"2019-04-25T09:45:45.060Z","ibm_processId":"1","ibm_processName":"runmqserver","ibm_serverName":"TEST1","ibm_userName":"root","loglevel":"INFO","message":"Using queue manager name: TEST1","type":"mq_containerlog"}</w:t>
      </w:r>
    </w:p>
    <w:p w14:paraId="665C4E23" w14:textId="77777777" w:rsidR="00593128" w:rsidRDefault="00593128" w:rsidP="00593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>{"host":"mqapp-ibm-mq-0","ibm_datetime":"2019-04-25T09:45:45.060Z","ibm_processId":"1","ibm_processName":"runmqserver","ibm_serverName":"TEST1","ibm_userName":"root","loglevel":"INFO","message":"CPU architecture: amd64","type":"mq_containerlog"}</w:t>
      </w:r>
    </w:p>
    <w:p w14:paraId="7E2E8268" w14:textId="77777777" w:rsidR="00593128" w:rsidRDefault="00593128" w:rsidP="00593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>{"host":"mqapp-ibm-mq-0","ibm_datetime":"2019-04-25T09:45:45.061Z","ibm_processId":"1","ibm_processName":"runmqserver","ibm_serverName":"TEST1","ibm_userName":"root","loglevel":"INFO","message":"Linux kernel version: 3.10.0-862.14.4.el7.x86_64","type":"mq_containerlog"}</w:t>
      </w:r>
    </w:p>
    <w:p w14:paraId="594DCCFC" w14:textId="77777777" w:rsidR="00593128" w:rsidRDefault="00593128" w:rsidP="0059312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{"host":"mqapp-ibm-mq-0","ibm_datetime":"2019-04-25T09:45:45.061Z","ibm_processId":"1","ibm_processName":"runmqserver","ibm_serverName":"TEST1","ibm_userName":"root","loglevel":"INFO","message":"Container runtime: </w:t>
      </w: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kube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>","type":"</w:t>
      </w: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mq_containerlog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>"}</w:t>
      </w:r>
    </w:p>
    <w:p w14:paraId="3F6CE3BA" w14:textId="77777777" w:rsidR="00593128" w:rsidRDefault="00593128" w:rsidP="005A6B34"/>
    <w:p w14:paraId="47A48D94" w14:textId="77777777" w:rsidR="005A6B34" w:rsidRDefault="005A6B34" w:rsidP="005A6B34"/>
    <w:p w14:paraId="091AF16B" w14:textId="77777777" w:rsidR="005A6B34" w:rsidRDefault="005A6B34" w:rsidP="005A6B34">
      <w:pPr>
        <w:spacing w:before="100" w:beforeAutospacing="1" w:after="100" w:afterAutospacing="1"/>
      </w:pPr>
    </w:p>
    <w:p w14:paraId="69AC588E" w14:textId="7CA921A3" w:rsidR="005A6B34" w:rsidRPr="001B30E6" w:rsidRDefault="005A6B34" w:rsidP="003D0FED">
      <w:pPr>
        <w:pStyle w:val="Heading2"/>
        <w:numPr>
          <w:ilvl w:val="1"/>
          <w:numId w:val="35"/>
        </w:numPr>
      </w:pPr>
      <w:r>
        <w:t xml:space="preserve">  </w:t>
      </w:r>
      <w:bookmarkStart w:id="20" w:name="_Toc9868091"/>
      <w:proofErr w:type="spellStart"/>
      <w:r>
        <w:t>kubectl</w:t>
      </w:r>
      <w:proofErr w:type="spellEnd"/>
      <w:r>
        <w:t xml:space="preserve"> describe</w:t>
      </w:r>
      <w:bookmarkEnd w:id="20"/>
    </w:p>
    <w:p w14:paraId="16B46C31" w14:textId="77777777" w:rsidR="005A6B34" w:rsidRDefault="005A6B34" w:rsidP="005A6B34">
      <w:r>
        <w:t xml:space="preserve">The command </w:t>
      </w:r>
      <w:proofErr w:type="spellStart"/>
      <w:r>
        <w:t>kubectl</w:t>
      </w:r>
      <w:proofErr w:type="spellEnd"/>
      <w:r>
        <w:t xml:space="preserve"> describe is used to get information about pods, nodes, and other Kubernetes resources: </w:t>
      </w:r>
    </w:p>
    <w:p w14:paraId="09012277" w14:textId="77777777" w:rsidR="005A6B34" w:rsidRDefault="005A6B34" w:rsidP="005A6B34"/>
    <w:p w14:paraId="43CEC707" w14:textId="77777777" w:rsidR="005A6B34" w:rsidRDefault="005A6B34" w:rsidP="005A6B34">
      <w:r>
        <w:t xml:space="preserve">To get information on a specific node run: </w:t>
      </w:r>
    </w:p>
    <w:p w14:paraId="607FB807" w14:textId="77777777" w:rsidR="005A6B34" w:rsidRDefault="005A6B34" w:rsidP="005A6B34"/>
    <w:p w14:paraId="59626521" w14:textId="7CE1877A" w:rsidR="005A6B34" w:rsidRDefault="005A6B34" w:rsidP="005A6B34">
      <w:proofErr w:type="spellStart"/>
      <w:r>
        <w:t>kubectl</w:t>
      </w:r>
      <w:proofErr w:type="spellEnd"/>
      <w:r>
        <w:t xml:space="preserve"> describe nodes </w:t>
      </w:r>
      <w:r w:rsidR="00593128">
        <w:t>&lt;</w:t>
      </w:r>
      <w:proofErr w:type="spellStart"/>
      <w:r w:rsidR="00593128">
        <w:t>nodename</w:t>
      </w:r>
      <w:proofErr w:type="spellEnd"/>
      <w:r w:rsidR="00593128">
        <w:t>&gt;</w:t>
      </w:r>
    </w:p>
    <w:p w14:paraId="4635390B" w14:textId="77777777" w:rsidR="005A6B34" w:rsidRDefault="005A6B34" w:rsidP="005A6B34"/>
    <w:p w14:paraId="0A742D09" w14:textId="77777777" w:rsidR="005A6B34" w:rsidRDefault="005A6B34" w:rsidP="005A6B34">
      <w:r>
        <w:t>To get information on a specific pod run:</w:t>
      </w:r>
    </w:p>
    <w:p w14:paraId="12E97424" w14:textId="77777777" w:rsidR="005A6B34" w:rsidRDefault="005A6B34" w:rsidP="005A6B34"/>
    <w:p w14:paraId="61C5E337" w14:textId="50AE4347" w:rsidR="005A6B34" w:rsidRDefault="005A6B34" w:rsidP="005A6B34">
      <w:r>
        <w:t xml:space="preserve"> </w:t>
      </w:r>
      <w:proofErr w:type="spellStart"/>
      <w:r>
        <w:t>kubectl</w:t>
      </w:r>
      <w:proofErr w:type="spellEnd"/>
      <w:r>
        <w:t xml:space="preserve"> describe pods/</w:t>
      </w:r>
      <w:r w:rsidR="00593128">
        <w:t>&lt;</w:t>
      </w:r>
      <w:proofErr w:type="spellStart"/>
      <w:r w:rsidR="00593128">
        <w:t>podname</w:t>
      </w:r>
      <w:proofErr w:type="spellEnd"/>
      <w:r w:rsidR="00593128">
        <w:t>&gt;</w:t>
      </w:r>
      <w:r>
        <w:t xml:space="preserve"> </w:t>
      </w:r>
    </w:p>
    <w:p w14:paraId="501A0EB2" w14:textId="77777777" w:rsidR="005A6B34" w:rsidRDefault="005A6B34" w:rsidP="005A6B34"/>
    <w:p w14:paraId="6B97B699" w14:textId="77777777" w:rsidR="005A6B34" w:rsidRDefault="005A6B34" w:rsidP="005A6B34">
      <w:r>
        <w:t xml:space="preserve">To get information on all pods run: </w:t>
      </w:r>
    </w:p>
    <w:p w14:paraId="10A5BDFF" w14:textId="77777777" w:rsidR="005A6B34" w:rsidRDefault="005A6B34" w:rsidP="005A6B34"/>
    <w:p w14:paraId="7CE2721C" w14:textId="77777777" w:rsidR="005A6B34" w:rsidRDefault="005A6B34" w:rsidP="005A6B34">
      <w:proofErr w:type="spellStart"/>
      <w:r>
        <w:t>kubectl</w:t>
      </w:r>
      <w:proofErr w:type="spellEnd"/>
      <w:r>
        <w:t xml:space="preserve"> describe pods </w:t>
      </w:r>
    </w:p>
    <w:p w14:paraId="463D91E6" w14:textId="77777777" w:rsidR="005A6B34" w:rsidRDefault="005A6B34" w:rsidP="005A6B34"/>
    <w:p w14:paraId="4DD93D33" w14:textId="77777777" w:rsidR="0054560B" w:rsidRPr="003D0FED" w:rsidRDefault="0054560B" w:rsidP="0054560B">
      <w:pPr>
        <w:spacing w:before="100" w:beforeAutospacing="1" w:after="100" w:afterAutospacing="1"/>
        <w:rPr>
          <w:color w:val="FF0000"/>
        </w:rPr>
      </w:pPr>
    </w:p>
    <w:p w14:paraId="220DAEF0" w14:textId="275D8D7F" w:rsidR="0054560B" w:rsidRPr="003D0FED" w:rsidRDefault="0054560B" w:rsidP="003D0FED">
      <w:pPr>
        <w:pStyle w:val="Heading2"/>
        <w:numPr>
          <w:ilvl w:val="1"/>
          <w:numId w:val="35"/>
        </w:numPr>
      </w:pPr>
      <w:r w:rsidRPr="003D0FED">
        <w:t xml:space="preserve">  </w:t>
      </w:r>
      <w:bookmarkStart w:id="21" w:name="_Toc9868092"/>
      <w:proofErr w:type="spellStart"/>
      <w:r w:rsidRPr="003D0FED">
        <w:t>kubectl</w:t>
      </w:r>
      <w:proofErr w:type="spellEnd"/>
      <w:r w:rsidRPr="003D0FED">
        <w:t xml:space="preserve"> </w:t>
      </w:r>
      <w:r w:rsidR="005E2B21" w:rsidRPr="003D0FED">
        <w:t>explain</w:t>
      </w:r>
      <w:bookmarkEnd w:id="21"/>
    </w:p>
    <w:p w14:paraId="6C497247" w14:textId="482F47ED" w:rsidR="005E2B21" w:rsidRPr="00104502" w:rsidRDefault="005E2B21" w:rsidP="005E2B21">
      <w:pPr>
        <w:rPr>
          <w:rFonts w:ascii="Arial" w:hAnsi="Arial" w:cs="Arial"/>
          <w:color w:val="000000" w:themeColor="text1"/>
          <w:sz w:val="18"/>
          <w:szCs w:val="18"/>
          <w:shd w:val="clear" w:color="auto" w:fill="F7F7F7"/>
        </w:rPr>
      </w:pPr>
      <w:r w:rsidRPr="00104502">
        <w:rPr>
          <w:rFonts w:ascii="Arial" w:hAnsi="Arial" w:cs="Arial"/>
          <w:color w:val="000000" w:themeColor="text1"/>
          <w:sz w:val="18"/>
          <w:szCs w:val="18"/>
          <w:shd w:val="clear" w:color="auto" w:fill="F7F7F7"/>
        </w:rPr>
        <w:t>Get documentation of various resources. For instance, pods, nodes, services, etc.</w:t>
      </w:r>
    </w:p>
    <w:p w14:paraId="58E73752" w14:textId="39423808" w:rsidR="005E2B21" w:rsidRPr="00104502" w:rsidRDefault="005E2B21" w:rsidP="005E2B21">
      <w:pPr>
        <w:rPr>
          <w:rFonts w:ascii="Arial" w:hAnsi="Arial" w:cs="Arial"/>
          <w:color w:val="000000" w:themeColor="text1"/>
          <w:sz w:val="18"/>
          <w:szCs w:val="18"/>
          <w:shd w:val="clear" w:color="auto" w:fill="F7F7F7"/>
        </w:rPr>
      </w:pPr>
    </w:p>
    <w:p w14:paraId="73153C7D" w14:textId="5CBDF526" w:rsidR="005E2B21" w:rsidRDefault="005E2B21" w:rsidP="00104502">
      <w:pPr>
        <w:shd w:val="clear" w:color="auto" w:fill="C6D9F1" w:themeFill="text2" w:themeFillTint="33"/>
        <w:rPr>
          <w:rFonts w:ascii="Courier New" w:hAnsi="Courier New" w:cs="Courier New"/>
          <w:b/>
          <w:bCs/>
          <w:color w:val="000000" w:themeColor="text1"/>
          <w:sz w:val="21"/>
          <w:szCs w:val="21"/>
          <w:shd w:val="clear" w:color="auto" w:fill="F7F7F7"/>
        </w:rPr>
      </w:pPr>
      <w:proofErr w:type="spellStart"/>
      <w:r w:rsidRPr="00104502">
        <w:rPr>
          <w:rFonts w:ascii="Courier New" w:hAnsi="Courier New" w:cs="Courier New"/>
          <w:b/>
          <w:bCs/>
          <w:color w:val="000000" w:themeColor="text1"/>
          <w:sz w:val="21"/>
          <w:szCs w:val="21"/>
          <w:shd w:val="clear" w:color="auto" w:fill="F7F7F7"/>
        </w:rPr>
        <w:t>kubectl</w:t>
      </w:r>
      <w:proofErr w:type="spellEnd"/>
      <w:r w:rsidRPr="00104502">
        <w:rPr>
          <w:rFonts w:ascii="Courier New" w:hAnsi="Courier New" w:cs="Courier New"/>
          <w:b/>
          <w:bCs/>
          <w:color w:val="000000" w:themeColor="text1"/>
          <w:sz w:val="21"/>
          <w:szCs w:val="21"/>
          <w:shd w:val="clear" w:color="auto" w:fill="F7F7F7"/>
        </w:rPr>
        <w:t xml:space="preserve"> explain [--recursive=false] [flags]</w:t>
      </w:r>
    </w:p>
    <w:p w14:paraId="7E72A178" w14:textId="0EA983AA" w:rsidR="00104502" w:rsidRDefault="00104502" w:rsidP="00104502">
      <w:pPr>
        <w:shd w:val="clear" w:color="auto" w:fill="C6D9F1" w:themeFill="text2" w:themeFillTint="33"/>
        <w:rPr>
          <w:rFonts w:ascii="Courier New" w:hAnsi="Courier New" w:cs="Courier New"/>
          <w:b/>
          <w:bCs/>
          <w:color w:val="000000" w:themeColor="text1"/>
          <w:sz w:val="21"/>
          <w:szCs w:val="21"/>
          <w:shd w:val="clear" w:color="auto" w:fill="F7F7F7"/>
        </w:rPr>
      </w:pPr>
    </w:p>
    <w:p w14:paraId="08D0E18E" w14:textId="77777777" w:rsidR="00104502" w:rsidRDefault="00104502" w:rsidP="00104502">
      <w:pPr>
        <w:shd w:val="clear" w:color="auto" w:fill="C6D9F1" w:themeFill="text2" w:themeFillTint="33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kubectl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 xml:space="preserve"> explain pod</w:t>
      </w:r>
    </w:p>
    <w:p w14:paraId="5069BF41" w14:textId="77777777" w:rsidR="00104502" w:rsidRDefault="00104502" w:rsidP="00104502">
      <w:pPr>
        <w:shd w:val="clear" w:color="auto" w:fill="C6D9F1" w:themeFill="text2" w:themeFillTint="33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>KIND:     Pod</w:t>
      </w:r>
    </w:p>
    <w:p w14:paraId="03DB0313" w14:textId="77777777" w:rsidR="00104502" w:rsidRDefault="00104502" w:rsidP="00104502">
      <w:pPr>
        <w:shd w:val="clear" w:color="auto" w:fill="C6D9F1" w:themeFill="text2" w:themeFillTint="33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>VERSION:  v1</w:t>
      </w:r>
    </w:p>
    <w:p w14:paraId="041196F2" w14:textId="77777777" w:rsidR="00104502" w:rsidRDefault="00104502" w:rsidP="00104502">
      <w:pPr>
        <w:shd w:val="clear" w:color="auto" w:fill="C6D9F1" w:themeFill="text2" w:themeFillTint="33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</w:p>
    <w:p w14:paraId="31D86761" w14:textId="77777777" w:rsidR="00104502" w:rsidRDefault="00104502" w:rsidP="00104502">
      <w:pPr>
        <w:shd w:val="clear" w:color="auto" w:fill="C6D9F1" w:themeFill="text2" w:themeFillTint="33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>DESCRIPTION:</w:t>
      </w:r>
    </w:p>
    <w:p w14:paraId="5602C72F" w14:textId="77777777" w:rsidR="00104502" w:rsidRDefault="00104502" w:rsidP="00104502">
      <w:pPr>
        <w:shd w:val="clear" w:color="auto" w:fill="C6D9F1" w:themeFill="text2" w:themeFillTint="33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     Pod is a collection of containers that can run on a host. This resource is</w:t>
      </w:r>
    </w:p>
    <w:p w14:paraId="43A032D6" w14:textId="77777777" w:rsidR="00104502" w:rsidRDefault="00104502" w:rsidP="00104502">
      <w:pPr>
        <w:shd w:val="clear" w:color="auto" w:fill="C6D9F1" w:themeFill="text2" w:themeFillTint="33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     created by clients and scheduled onto hosts.</w:t>
      </w:r>
    </w:p>
    <w:p w14:paraId="73CB10A2" w14:textId="77777777" w:rsidR="00104502" w:rsidRDefault="00104502" w:rsidP="00104502">
      <w:pPr>
        <w:shd w:val="clear" w:color="auto" w:fill="C6D9F1" w:themeFill="text2" w:themeFillTint="33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</w:p>
    <w:p w14:paraId="504A0F56" w14:textId="77777777" w:rsidR="00104502" w:rsidRDefault="00104502" w:rsidP="00104502">
      <w:pPr>
        <w:shd w:val="clear" w:color="auto" w:fill="C6D9F1" w:themeFill="text2" w:themeFillTint="33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>FIELDS:</w:t>
      </w:r>
    </w:p>
    <w:p w14:paraId="443B3314" w14:textId="77777777" w:rsidR="00104502" w:rsidRDefault="00104502" w:rsidP="00104502">
      <w:pPr>
        <w:shd w:val="clear" w:color="auto" w:fill="C6D9F1" w:themeFill="text2" w:themeFillTint="33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   </w:t>
      </w: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apiVersion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ab/>
        <w:t>&lt;string&gt;</w:t>
      </w:r>
    </w:p>
    <w:p w14:paraId="2E236221" w14:textId="77777777" w:rsidR="00104502" w:rsidRDefault="00104502" w:rsidP="00104502">
      <w:pPr>
        <w:shd w:val="clear" w:color="auto" w:fill="C6D9F1" w:themeFill="text2" w:themeFillTint="33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     </w:t>
      </w: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APIVersion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 xml:space="preserve"> defines the versioned schema of this representation of an</w:t>
      </w:r>
    </w:p>
    <w:p w14:paraId="1E7859FE" w14:textId="77777777" w:rsidR="00104502" w:rsidRDefault="00104502" w:rsidP="00104502">
      <w:pPr>
        <w:shd w:val="clear" w:color="auto" w:fill="C6D9F1" w:themeFill="text2" w:themeFillTint="33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     object. Servers should convert recognized schemas to the latest internal</w:t>
      </w:r>
    </w:p>
    <w:p w14:paraId="0A211C20" w14:textId="77777777" w:rsidR="00104502" w:rsidRDefault="00104502" w:rsidP="00104502">
      <w:pPr>
        <w:shd w:val="clear" w:color="auto" w:fill="C6D9F1" w:themeFill="text2" w:themeFillTint="33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     value, and may reject unrecognized values. More info:</w:t>
      </w:r>
    </w:p>
    <w:p w14:paraId="3340A99A" w14:textId="77777777" w:rsidR="00104502" w:rsidRDefault="00104502" w:rsidP="00104502">
      <w:pPr>
        <w:shd w:val="clear" w:color="auto" w:fill="C6D9F1" w:themeFill="text2" w:themeFillTint="33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     https://git.k8s.io/community/contributors/devel/api-conventions.md#resources</w:t>
      </w:r>
    </w:p>
    <w:p w14:paraId="52B758B4" w14:textId="77777777" w:rsidR="00104502" w:rsidRDefault="00104502" w:rsidP="00104502">
      <w:pPr>
        <w:shd w:val="clear" w:color="auto" w:fill="C6D9F1" w:themeFill="text2" w:themeFillTint="33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</w:p>
    <w:p w14:paraId="5ED2D079" w14:textId="77777777" w:rsidR="00104502" w:rsidRDefault="00104502" w:rsidP="00104502">
      <w:pPr>
        <w:shd w:val="clear" w:color="auto" w:fill="C6D9F1" w:themeFill="text2" w:themeFillTint="33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   kind</w:t>
      </w:r>
      <w:r>
        <w:rPr>
          <w:rFonts w:ascii="Menlo" w:eastAsia="Calibri" w:hAnsi="Menlo" w:cs="Menlo"/>
          <w:color w:val="000000"/>
          <w:sz w:val="22"/>
          <w:szCs w:val="22"/>
        </w:rPr>
        <w:tab/>
        <w:t>&lt;string&gt;</w:t>
      </w:r>
    </w:p>
    <w:p w14:paraId="58949F0D" w14:textId="77777777" w:rsidR="00104502" w:rsidRDefault="00104502" w:rsidP="00104502">
      <w:pPr>
        <w:shd w:val="clear" w:color="auto" w:fill="C6D9F1" w:themeFill="text2" w:themeFillTint="33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     Kind is a string value representing the REST resource this object</w:t>
      </w:r>
    </w:p>
    <w:p w14:paraId="58A6A18B" w14:textId="77777777" w:rsidR="00104502" w:rsidRDefault="00104502" w:rsidP="00104502">
      <w:pPr>
        <w:shd w:val="clear" w:color="auto" w:fill="C6D9F1" w:themeFill="text2" w:themeFillTint="33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     represents. Servers may infer this from the endpoint the client submits</w:t>
      </w:r>
    </w:p>
    <w:p w14:paraId="0B9039F3" w14:textId="77777777" w:rsidR="00104502" w:rsidRDefault="00104502" w:rsidP="00104502">
      <w:pPr>
        <w:shd w:val="clear" w:color="auto" w:fill="C6D9F1" w:themeFill="text2" w:themeFillTint="33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     requests to. Cannot be updated. In CamelCase. More info:</w:t>
      </w:r>
    </w:p>
    <w:p w14:paraId="370BDAB2" w14:textId="77777777" w:rsidR="00104502" w:rsidRDefault="00104502" w:rsidP="00104502">
      <w:pPr>
        <w:shd w:val="clear" w:color="auto" w:fill="C6D9F1" w:themeFill="text2" w:themeFillTint="33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     https://git.k8s.io/community/contributors/devel/api-conventions.md#types-kinds</w:t>
      </w:r>
    </w:p>
    <w:p w14:paraId="5CD1BA13" w14:textId="77777777" w:rsidR="00104502" w:rsidRDefault="00104502" w:rsidP="00104502">
      <w:pPr>
        <w:shd w:val="clear" w:color="auto" w:fill="C6D9F1" w:themeFill="text2" w:themeFillTint="33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</w:p>
    <w:p w14:paraId="74DC5BD1" w14:textId="77777777" w:rsidR="00104502" w:rsidRDefault="00104502" w:rsidP="00104502">
      <w:pPr>
        <w:shd w:val="clear" w:color="auto" w:fill="C6D9F1" w:themeFill="text2" w:themeFillTint="33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   metadata</w:t>
      </w:r>
      <w:r>
        <w:rPr>
          <w:rFonts w:ascii="Menlo" w:eastAsia="Calibri" w:hAnsi="Menlo" w:cs="Menlo"/>
          <w:color w:val="000000"/>
          <w:sz w:val="22"/>
          <w:szCs w:val="22"/>
        </w:rPr>
        <w:tab/>
        <w:t>&lt;Object&gt;</w:t>
      </w:r>
    </w:p>
    <w:p w14:paraId="44BB56DD" w14:textId="77777777" w:rsidR="00104502" w:rsidRDefault="00104502" w:rsidP="00104502">
      <w:pPr>
        <w:shd w:val="clear" w:color="auto" w:fill="C6D9F1" w:themeFill="text2" w:themeFillTint="33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     Standard object's metadata. More info:</w:t>
      </w:r>
    </w:p>
    <w:p w14:paraId="62003287" w14:textId="77777777" w:rsidR="00104502" w:rsidRDefault="00104502" w:rsidP="00104502">
      <w:pPr>
        <w:shd w:val="clear" w:color="auto" w:fill="C6D9F1" w:themeFill="text2" w:themeFillTint="33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     https://git.k8s.io/community/contributors/devel/api-conventions.md#metadata</w:t>
      </w:r>
    </w:p>
    <w:p w14:paraId="3C9F4181" w14:textId="77777777" w:rsidR="00104502" w:rsidRDefault="00104502" w:rsidP="00104502">
      <w:pPr>
        <w:shd w:val="clear" w:color="auto" w:fill="C6D9F1" w:themeFill="text2" w:themeFillTint="33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</w:p>
    <w:p w14:paraId="44A0D13F" w14:textId="77777777" w:rsidR="00104502" w:rsidRDefault="00104502" w:rsidP="00104502">
      <w:pPr>
        <w:shd w:val="clear" w:color="auto" w:fill="C6D9F1" w:themeFill="text2" w:themeFillTint="33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   spec</w:t>
      </w:r>
      <w:r>
        <w:rPr>
          <w:rFonts w:ascii="Menlo" w:eastAsia="Calibri" w:hAnsi="Menlo" w:cs="Menlo"/>
          <w:color w:val="000000"/>
          <w:sz w:val="22"/>
          <w:szCs w:val="22"/>
        </w:rPr>
        <w:tab/>
        <w:t>&lt;Object&gt;</w:t>
      </w:r>
    </w:p>
    <w:p w14:paraId="6888407D" w14:textId="77777777" w:rsidR="00104502" w:rsidRDefault="00104502" w:rsidP="00104502">
      <w:pPr>
        <w:shd w:val="clear" w:color="auto" w:fill="C6D9F1" w:themeFill="text2" w:themeFillTint="33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     Specification of the desired behavior of the pod. More info:</w:t>
      </w:r>
    </w:p>
    <w:p w14:paraId="4E1EFD1C" w14:textId="77777777" w:rsidR="00104502" w:rsidRDefault="00104502" w:rsidP="00104502">
      <w:pPr>
        <w:shd w:val="clear" w:color="auto" w:fill="C6D9F1" w:themeFill="text2" w:themeFillTint="33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     https://git.k8s.io/community/contributors/devel/api-conventions.md#spec-and-status</w:t>
      </w:r>
    </w:p>
    <w:p w14:paraId="15E10520" w14:textId="77777777" w:rsidR="00104502" w:rsidRDefault="00104502" w:rsidP="00104502">
      <w:pPr>
        <w:shd w:val="clear" w:color="auto" w:fill="C6D9F1" w:themeFill="text2" w:themeFillTint="33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</w:p>
    <w:p w14:paraId="748E49F4" w14:textId="77777777" w:rsidR="00104502" w:rsidRDefault="00104502" w:rsidP="00104502">
      <w:pPr>
        <w:shd w:val="clear" w:color="auto" w:fill="C6D9F1" w:themeFill="text2" w:themeFillTint="33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   status</w:t>
      </w:r>
      <w:r>
        <w:rPr>
          <w:rFonts w:ascii="Menlo" w:eastAsia="Calibri" w:hAnsi="Menlo" w:cs="Menlo"/>
          <w:color w:val="000000"/>
          <w:sz w:val="22"/>
          <w:szCs w:val="22"/>
        </w:rPr>
        <w:tab/>
        <w:t>&lt;Object&gt;</w:t>
      </w:r>
    </w:p>
    <w:p w14:paraId="11B811BA" w14:textId="77777777" w:rsidR="00104502" w:rsidRDefault="00104502" w:rsidP="00104502">
      <w:pPr>
        <w:shd w:val="clear" w:color="auto" w:fill="C6D9F1" w:themeFill="text2" w:themeFillTint="33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     Most recently observed status of the pod. This data may not be up to date.</w:t>
      </w:r>
    </w:p>
    <w:p w14:paraId="5D8CB841" w14:textId="77777777" w:rsidR="00104502" w:rsidRDefault="00104502" w:rsidP="00104502">
      <w:pPr>
        <w:shd w:val="clear" w:color="auto" w:fill="C6D9F1" w:themeFill="text2" w:themeFillTint="33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     Populated by the system. Read-only. More info:</w:t>
      </w:r>
    </w:p>
    <w:p w14:paraId="182CC908" w14:textId="7A856B7A" w:rsidR="00104502" w:rsidRPr="00104502" w:rsidRDefault="00104502" w:rsidP="00104502">
      <w:pPr>
        <w:shd w:val="clear" w:color="auto" w:fill="C6D9F1" w:themeFill="text2" w:themeFillTint="33"/>
        <w:rPr>
          <w:color w:val="000000" w:themeColor="text1"/>
        </w:rPr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     https://git.k8s.io/community/contributors/devel/api-conventions.md#spec-and-status</w:t>
      </w:r>
    </w:p>
    <w:p w14:paraId="3C6C4C52" w14:textId="77777777" w:rsidR="005E2B21" w:rsidRDefault="005E2B21" w:rsidP="005E2B21"/>
    <w:p w14:paraId="45CF6867" w14:textId="6C865418" w:rsidR="00032C59" w:rsidRDefault="00032C59" w:rsidP="00087D7C">
      <w:pPr>
        <w:pStyle w:val="BodyText"/>
      </w:pPr>
    </w:p>
    <w:p w14:paraId="731E28AB" w14:textId="6A68DB57" w:rsidR="00573515" w:rsidRDefault="0077640B" w:rsidP="00573515">
      <w:pPr>
        <w:pStyle w:val="Heading1"/>
        <w:numPr>
          <w:ilvl w:val="0"/>
          <w:numId w:val="35"/>
        </w:numPr>
      </w:pPr>
      <w:bookmarkStart w:id="22" w:name="_Toc9868093"/>
      <w:r>
        <w:lastRenderedPageBreak/>
        <w:t>helm</w:t>
      </w:r>
      <w:r w:rsidR="00573515">
        <w:t xml:space="preserve"> commands</w:t>
      </w:r>
      <w:bookmarkEnd w:id="22"/>
    </w:p>
    <w:p w14:paraId="698086F7" w14:textId="0C19D0B7" w:rsidR="002B3C7B" w:rsidRPr="001B30E6" w:rsidRDefault="002B3C7B" w:rsidP="003D0FED">
      <w:pPr>
        <w:pStyle w:val="Heading2"/>
        <w:numPr>
          <w:ilvl w:val="1"/>
          <w:numId w:val="35"/>
        </w:numPr>
      </w:pPr>
      <w:bookmarkStart w:id="23" w:name="_Toc9868094"/>
      <w:r>
        <w:t>Overview</w:t>
      </w:r>
      <w:bookmarkEnd w:id="23"/>
    </w:p>
    <w:p w14:paraId="02C6B409" w14:textId="73AB16B8" w:rsidR="002B3C7B" w:rsidRDefault="002B3C7B" w:rsidP="002B3C7B">
      <w:r w:rsidRPr="002B3C7B">
        <w:t>The Helm package manager for Kubernetes.</w:t>
      </w:r>
    </w:p>
    <w:p w14:paraId="0A05018A" w14:textId="5F95CC19" w:rsidR="003D0FED" w:rsidRPr="001B30E6" w:rsidRDefault="003D0FED" w:rsidP="003D0FED">
      <w:pPr>
        <w:pStyle w:val="Heading2"/>
        <w:numPr>
          <w:ilvl w:val="1"/>
          <w:numId w:val="35"/>
        </w:numPr>
      </w:pPr>
      <w:bookmarkStart w:id="24" w:name="_Toc9868095"/>
      <w:r>
        <w:t>Helm version</w:t>
      </w:r>
      <w:bookmarkEnd w:id="24"/>
    </w:p>
    <w:p w14:paraId="1036F0F0" w14:textId="77777777" w:rsidR="003D0FED" w:rsidRDefault="003D0FED" w:rsidP="003D0FED">
      <w:pPr>
        <w:shd w:val="clear" w:color="auto" w:fill="C6D9F1" w:themeFill="text2" w:themeFillTint="33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>helm version --</w:t>
      </w: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tls</w:t>
      </w:r>
      <w:proofErr w:type="spellEnd"/>
    </w:p>
    <w:p w14:paraId="26C5F2CB" w14:textId="77777777" w:rsidR="003D0FED" w:rsidRDefault="003D0FED" w:rsidP="003D0FED">
      <w:pPr>
        <w:shd w:val="clear" w:color="auto" w:fill="C6D9F1" w:themeFill="text2" w:themeFillTint="33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>Client: &amp;</w:t>
      </w:r>
      <w:proofErr w:type="spellStart"/>
      <w:proofErr w:type="gramStart"/>
      <w:r>
        <w:rPr>
          <w:rFonts w:ascii="Menlo" w:eastAsia="Calibri" w:hAnsi="Menlo" w:cs="Menlo"/>
          <w:color w:val="000000"/>
          <w:sz w:val="22"/>
          <w:szCs w:val="22"/>
        </w:rPr>
        <w:t>version.Version</w:t>
      </w:r>
      <w:proofErr w:type="spellEnd"/>
      <w:proofErr w:type="gramEnd"/>
      <w:r>
        <w:rPr>
          <w:rFonts w:ascii="Menlo" w:eastAsia="Calibri" w:hAnsi="Menlo" w:cs="Menlo"/>
          <w:color w:val="000000"/>
          <w:sz w:val="22"/>
          <w:szCs w:val="22"/>
        </w:rPr>
        <w:t xml:space="preserve">{SemVer:"v2.9.1", GitCommit:"20adb27c7c5868466912eebdf6664e7390ebe710", </w:t>
      </w: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GitTreeState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>:"clean"}</w:t>
      </w:r>
    </w:p>
    <w:p w14:paraId="05939698" w14:textId="130013CA" w:rsidR="003D0FED" w:rsidRDefault="003D0FED" w:rsidP="003D0FED">
      <w:pPr>
        <w:shd w:val="clear" w:color="auto" w:fill="C6D9F1" w:themeFill="text2" w:themeFillTint="33"/>
      </w:pPr>
      <w:r>
        <w:rPr>
          <w:rFonts w:ascii="Menlo" w:eastAsia="Calibri" w:hAnsi="Menlo" w:cs="Menlo"/>
          <w:color w:val="000000"/>
          <w:sz w:val="22"/>
          <w:szCs w:val="22"/>
        </w:rPr>
        <w:t>Server: &amp;</w:t>
      </w:r>
      <w:proofErr w:type="spellStart"/>
      <w:proofErr w:type="gramStart"/>
      <w:r>
        <w:rPr>
          <w:rFonts w:ascii="Menlo" w:eastAsia="Calibri" w:hAnsi="Menlo" w:cs="Menlo"/>
          <w:color w:val="000000"/>
          <w:sz w:val="22"/>
          <w:szCs w:val="22"/>
        </w:rPr>
        <w:t>version.Version</w:t>
      </w:r>
      <w:proofErr w:type="spellEnd"/>
      <w:proofErr w:type="gramEnd"/>
      <w:r>
        <w:rPr>
          <w:rFonts w:ascii="Menlo" w:eastAsia="Calibri" w:hAnsi="Menlo" w:cs="Menlo"/>
          <w:color w:val="000000"/>
          <w:sz w:val="22"/>
          <w:szCs w:val="22"/>
        </w:rPr>
        <w:t xml:space="preserve">{SemVer:"v2.9.1+icp", GitCommit:"420a6e6c4e8420efba6ea5c2eba846bdc9a086c1", </w:t>
      </w: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GitTreeState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>:"clean"}</w:t>
      </w:r>
    </w:p>
    <w:p w14:paraId="4ADC4718" w14:textId="27BCAD54" w:rsidR="008B75B9" w:rsidRPr="001B30E6" w:rsidRDefault="008B75B9" w:rsidP="003D0FED">
      <w:pPr>
        <w:pStyle w:val="Heading2"/>
        <w:numPr>
          <w:ilvl w:val="1"/>
          <w:numId w:val="35"/>
        </w:numPr>
      </w:pPr>
      <w:bookmarkStart w:id="25" w:name="_Toc9868096"/>
      <w:r>
        <w:t>Helm repo – add, list, remove, update and index chart repositories</w:t>
      </w:r>
      <w:bookmarkEnd w:id="25"/>
    </w:p>
    <w:p w14:paraId="2DCE5E21" w14:textId="77777777" w:rsidR="008B75B9" w:rsidRPr="008B75B9" w:rsidRDefault="008B75B9" w:rsidP="008B75B9">
      <w:pPr>
        <w:shd w:val="clear" w:color="auto" w:fill="FFFFFF"/>
        <w:spacing w:before="100" w:beforeAutospacing="1" w:after="100" w:afterAutospacing="1"/>
      </w:pPr>
      <w:r w:rsidRPr="008B75B9">
        <w:t>This command consists of multiple subcommands to interact with chart repositories.</w:t>
      </w:r>
    </w:p>
    <w:p w14:paraId="60FDE11E" w14:textId="77777777" w:rsidR="008B75B9" w:rsidRPr="008B75B9" w:rsidRDefault="008B75B9" w:rsidP="008B75B9">
      <w:pPr>
        <w:shd w:val="clear" w:color="auto" w:fill="FFFFFF"/>
        <w:spacing w:before="100" w:beforeAutospacing="1" w:after="100" w:afterAutospacing="1"/>
      </w:pPr>
      <w:r w:rsidRPr="008B75B9">
        <w:t>It can be used to add, remove, list, and index chart repositories</w:t>
      </w:r>
    </w:p>
    <w:p w14:paraId="1B7434EF" w14:textId="72ACCA83" w:rsidR="008B75B9" w:rsidRPr="005E2B21" w:rsidRDefault="008B75B9" w:rsidP="008B75B9">
      <w:pPr>
        <w:pStyle w:val="NormalWeb"/>
        <w:shd w:val="clear" w:color="auto" w:fill="FFFFFF"/>
      </w:pPr>
      <w:r w:rsidRPr="005E2B21">
        <w:t>Helm repo add a chart repository</w:t>
      </w:r>
    </w:p>
    <w:p w14:paraId="0A133AA4" w14:textId="77777777" w:rsidR="008B75B9" w:rsidRPr="008B75B9" w:rsidRDefault="008B75B9" w:rsidP="008B75B9">
      <w:pPr>
        <w:shd w:val="clear" w:color="auto" w:fill="E4F3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0"/>
        <w:rPr>
          <w:i/>
          <w:iCs/>
        </w:rPr>
      </w:pPr>
      <w:r w:rsidRPr="008B75B9">
        <w:rPr>
          <w:i/>
          <w:iCs/>
        </w:rPr>
        <w:t xml:space="preserve">helm repo </w:t>
      </w:r>
      <w:proofErr w:type="gramStart"/>
      <w:r w:rsidRPr="008B75B9">
        <w:rPr>
          <w:i/>
          <w:iCs/>
        </w:rPr>
        <w:t>add</w:t>
      </w:r>
      <w:proofErr w:type="gramEnd"/>
      <w:r w:rsidRPr="008B75B9">
        <w:rPr>
          <w:i/>
          <w:iCs/>
        </w:rPr>
        <w:t xml:space="preserve"> [flags] [NAME] [URL]</w:t>
      </w:r>
    </w:p>
    <w:p w14:paraId="659B5E51" w14:textId="04052742" w:rsidR="003D0FED" w:rsidRDefault="003D0FED" w:rsidP="008B75B9">
      <w:pPr>
        <w:rPr>
          <w:b/>
          <w:bCs/>
          <w:color w:val="FF0000"/>
        </w:rPr>
      </w:pPr>
      <w:r w:rsidRPr="003D0FED">
        <w:rPr>
          <w:b/>
          <w:bCs/>
          <w:color w:val="FF0000"/>
        </w:rPr>
        <w:t>&lt;Don’t add on this instance&gt;</w:t>
      </w:r>
    </w:p>
    <w:p w14:paraId="54BFC393" w14:textId="77777777" w:rsidR="003D0FED" w:rsidRPr="003D0FED" w:rsidRDefault="003D0FED" w:rsidP="008B75B9">
      <w:pPr>
        <w:rPr>
          <w:b/>
          <w:bCs/>
          <w:color w:val="FF0000"/>
        </w:rPr>
      </w:pPr>
    </w:p>
    <w:p w14:paraId="3F144078" w14:textId="722737FA" w:rsidR="008B75B9" w:rsidRPr="008B75B9" w:rsidRDefault="008B75B9" w:rsidP="008B75B9">
      <w:r w:rsidRPr="005E2B21">
        <w:t>Helm list chart repositories</w:t>
      </w:r>
    </w:p>
    <w:p w14:paraId="1D88C047" w14:textId="77777777" w:rsidR="008B75B9" w:rsidRPr="008B75B9" w:rsidRDefault="008B75B9" w:rsidP="008B75B9">
      <w:pPr>
        <w:shd w:val="clear" w:color="auto" w:fill="E4F3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0"/>
        <w:rPr>
          <w:i/>
          <w:iCs/>
        </w:rPr>
      </w:pPr>
      <w:r w:rsidRPr="008B75B9">
        <w:rPr>
          <w:i/>
          <w:iCs/>
        </w:rPr>
        <w:t>helm repo list [flags]</w:t>
      </w:r>
    </w:p>
    <w:p w14:paraId="305836F2" w14:textId="77777777" w:rsidR="003D0FED" w:rsidRDefault="008B75B9" w:rsidP="003D0FE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Helvetica Neue" w:hAnsi="Helvetica Neue"/>
          <w:color w:val="333333"/>
          <w:spacing w:val="2"/>
          <w:sz w:val="27"/>
          <w:szCs w:val="27"/>
        </w:rPr>
        <w:tab/>
      </w:r>
      <w:r w:rsidR="003D0FED">
        <w:rPr>
          <w:rFonts w:ascii="Menlo" w:eastAsia="Calibri" w:hAnsi="Menlo" w:cs="Menlo"/>
          <w:color w:val="000000"/>
          <w:sz w:val="22"/>
          <w:szCs w:val="22"/>
        </w:rPr>
        <w:t>helm repo list</w:t>
      </w:r>
    </w:p>
    <w:p w14:paraId="4340C08C" w14:textId="77777777" w:rsidR="003D0FED" w:rsidRDefault="003D0FED" w:rsidP="003D0FE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NAME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URL                                                        </w:t>
      </w:r>
    </w:p>
    <w:p w14:paraId="2627A483" w14:textId="77777777" w:rsidR="003D0FED" w:rsidRDefault="003D0FED" w:rsidP="003D0FE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stable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https://kubernetes-charts.storage.googleapis.com           </w:t>
      </w:r>
    </w:p>
    <w:p w14:paraId="59DEED69" w14:textId="77777777" w:rsidR="003D0FED" w:rsidRDefault="003D0FED" w:rsidP="003D0FE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local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http://127.0.0.1:8879/charts                               </w:t>
      </w:r>
    </w:p>
    <w:p w14:paraId="69E1FB53" w14:textId="5846BB58" w:rsidR="008B75B9" w:rsidRDefault="003D0FED" w:rsidP="003D0FED">
      <w:pPr>
        <w:pStyle w:val="NormalWeb"/>
        <w:shd w:val="clear" w:color="auto" w:fill="FFFFFF"/>
        <w:rPr>
          <w:rFonts w:ascii="Helvetica Neue" w:hAnsi="Helvetica Neue"/>
          <w:color w:val="333333"/>
          <w:spacing w:val="2"/>
          <w:sz w:val="27"/>
          <w:szCs w:val="27"/>
        </w:rPr>
      </w:pPr>
      <w:r>
        <w:rPr>
          <w:rFonts w:ascii="Menlo" w:eastAsia="Calibri" w:hAnsi="Menlo" w:cs="Menlo"/>
          <w:color w:val="000000"/>
          <w:sz w:val="22"/>
          <w:szCs w:val="22"/>
        </w:rPr>
        <w:t>incubator</w:t>
      </w:r>
      <w:r>
        <w:rPr>
          <w:rFonts w:ascii="Menlo" w:eastAsia="Calibri" w:hAnsi="Menlo" w:cs="Menlo"/>
          <w:color w:val="000000"/>
          <w:sz w:val="22"/>
          <w:szCs w:val="22"/>
        </w:rPr>
        <w:tab/>
        <w:t>https://kubernetes-charts-incubator.storage.googleapis.com/</w:t>
      </w:r>
    </w:p>
    <w:p w14:paraId="65FD8B77" w14:textId="77777777" w:rsidR="008B75B9" w:rsidRPr="002B3C7B" w:rsidRDefault="008B75B9" w:rsidP="002B3C7B">
      <w:pPr>
        <w:shd w:val="clear" w:color="auto" w:fill="FFFFFF"/>
        <w:spacing w:before="100" w:beforeAutospacing="1" w:after="100" w:afterAutospacing="1"/>
      </w:pPr>
    </w:p>
    <w:p w14:paraId="0F539CBC" w14:textId="110C37C1" w:rsidR="002B3C7B" w:rsidRPr="001B30E6" w:rsidRDefault="002B3C7B" w:rsidP="003D0FED">
      <w:pPr>
        <w:pStyle w:val="Heading2"/>
        <w:numPr>
          <w:ilvl w:val="1"/>
          <w:numId w:val="35"/>
        </w:numPr>
      </w:pPr>
      <w:bookmarkStart w:id="26" w:name="_Toc9868097"/>
      <w:r>
        <w:t>Helm search – search for charts</w:t>
      </w:r>
      <w:bookmarkEnd w:id="26"/>
    </w:p>
    <w:p w14:paraId="6A5212E5" w14:textId="297574D2" w:rsidR="002B3C7B" w:rsidRPr="00AA7B84" w:rsidRDefault="002B3C7B" w:rsidP="002B3C7B">
      <w:r w:rsidRPr="002B3C7B">
        <w:t xml:space="preserve">Search reads through all of the repositories configured on the </w:t>
      </w:r>
      <w:r w:rsidR="00AA7B84" w:rsidRPr="00AA7B84">
        <w:t>system and</w:t>
      </w:r>
      <w:r w:rsidRPr="002B3C7B">
        <w:t xml:space="preserve"> looks for matches.</w:t>
      </w:r>
    </w:p>
    <w:p w14:paraId="47050FC6" w14:textId="283AEDE8" w:rsidR="00AA7B84" w:rsidRDefault="00AA7B84" w:rsidP="002B3C7B">
      <w:pPr>
        <w:rPr>
          <w:rFonts w:ascii="Helvetica Neue" w:hAnsi="Helvetica Neue"/>
          <w:color w:val="333333"/>
          <w:spacing w:val="2"/>
          <w:sz w:val="27"/>
          <w:szCs w:val="27"/>
          <w:shd w:val="clear" w:color="auto" w:fill="FFFFFF"/>
        </w:rPr>
      </w:pPr>
    </w:p>
    <w:p w14:paraId="4876BEEB" w14:textId="77777777" w:rsidR="00AA7B84" w:rsidRPr="00AA7B84" w:rsidRDefault="00AA7B84" w:rsidP="00AA7B84">
      <w:pPr>
        <w:shd w:val="clear" w:color="auto" w:fill="E4F3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0"/>
        <w:rPr>
          <w:rFonts w:ascii="Courier New" w:hAnsi="Courier New" w:cs="Courier New"/>
          <w:color w:val="000000"/>
          <w:spacing w:val="2"/>
          <w:sz w:val="20"/>
          <w:szCs w:val="20"/>
        </w:rPr>
      </w:pPr>
      <w:r w:rsidRPr="00AA7B84">
        <w:rPr>
          <w:rFonts w:ascii="Consolas" w:hAnsi="Consolas" w:cs="Consolas"/>
          <w:color w:val="000000"/>
          <w:spacing w:val="2"/>
          <w:sz w:val="20"/>
          <w:szCs w:val="20"/>
          <w:bdr w:val="none" w:sz="0" w:space="0" w:color="auto" w:frame="1"/>
          <w:shd w:val="clear" w:color="auto" w:fill="E4F3F9"/>
        </w:rPr>
        <w:lastRenderedPageBreak/>
        <w:t>helm search [keyword] [flags]</w:t>
      </w:r>
    </w:p>
    <w:p w14:paraId="66E58FC6" w14:textId="77777777" w:rsidR="003D0FED" w:rsidRDefault="003D0FED" w:rsidP="003D0FED">
      <w:pPr>
        <w:shd w:val="clear" w:color="auto" w:fill="C6D9F1" w:themeFill="text2" w:themeFillTint="33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>helm search</w:t>
      </w:r>
    </w:p>
    <w:p w14:paraId="0FC980CA" w14:textId="77777777" w:rsidR="003D0FED" w:rsidRDefault="003D0FED" w:rsidP="003D0FED">
      <w:pPr>
        <w:shd w:val="clear" w:color="auto" w:fill="C6D9F1" w:themeFill="text2" w:themeFillTint="33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NAME                                  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>CHART VERSION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APP VERSION         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DESCRIPTION                                       </w:t>
      </w:r>
    </w:p>
    <w:p w14:paraId="405E8167" w14:textId="77777777" w:rsidR="003D0FED" w:rsidRDefault="003D0FED" w:rsidP="003D0FED">
      <w:pPr>
        <w:shd w:val="clear" w:color="auto" w:fill="C6D9F1" w:themeFill="text2" w:themeFillTint="33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>incubator/</w:t>
      </w: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artifactory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 xml:space="preserve">                 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5.2.1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5.2.0               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>DEPRECATED Universal Repository Manager support...</w:t>
      </w:r>
    </w:p>
    <w:p w14:paraId="049712DB" w14:textId="77777777" w:rsidR="003D0FED" w:rsidRDefault="003D0FED" w:rsidP="003D0FED">
      <w:pPr>
        <w:shd w:val="clear" w:color="auto" w:fill="C6D9F1" w:themeFill="text2" w:themeFillTint="33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>incubator/</w:t>
      </w: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aws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alb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 xml:space="preserve">-ingress-controller  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0.1.8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v1.1.2              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A Helm chart for AWS ALB Ingress Controller       </w:t>
      </w:r>
    </w:p>
    <w:p w14:paraId="32BB0525" w14:textId="77777777" w:rsidR="003D0FED" w:rsidRDefault="003D0FED" w:rsidP="003D0FED">
      <w:pPr>
        <w:shd w:val="clear" w:color="auto" w:fill="C6D9F1" w:themeFill="text2" w:themeFillTint="33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>incubator/</w:t>
      </w: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azuremonitor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 xml:space="preserve">-containers     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0.6.0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4.0.0-0             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Helm chart for deploying Azure Monitor </w:t>
      </w: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containe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>...</w:t>
      </w:r>
    </w:p>
    <w:p w14:paraId="4BC12F03" w14:textId="77777777" w:rsidR="003D0FED" w:rsidRDefault="003D0FED" w:rsidP="003D0FED">
      <w:pPr>
        <w:shd w:val="clear" w:color="auto" w:fill="C6D9F1" w:themeFill="text2" w:themeFillTint="33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incubator/burrow                      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0.3.3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0.17.1              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Burrow is a </w:t>
      </w: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permissionable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 xml:space="preserve"> smart contract machine </w:t>
      </w:r>
    </w:p>
    <w:p w14:paraId="4D35665F" w14:textId="77777777" w:rsidR="003D0FED" w:rsidRDefault="003D0FED" w:rsidP="003D0FED">
      <w:pPr>
        <w:shd w:val="clear" w:color="auto" w:fill="C6D9F1" w:themeFill="text2" w:themeFillTint="33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>incubator/</w:t>
      </w: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buzzfeed-sso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 xml:space="preserve">                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0.0.1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1.1.0               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Single sign-on for your Kubernetes services </w:t>
      </w: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usi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>...</w:t>
      </w:r>
    </w:p>
    <w:p w14:paraId="14A53404" w14:textId="77777777" w:rsidR="003D0FED" w:rsidRDefault="003D0FED" w:rsidP="003D0FED">
      <w:pPr>
        <w:shd w:val="clear" w:color="auto" w:fill="C6D9F1" w:themeFill="text2" w:themeFillTint="33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>incubator/</w:t>
      </w: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cassandra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 xml:space="preserve">                   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0.12.2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3.11.3              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>Apache Cassandra is a free and open-source dist...</w:t>
      </w:r>
    </w:p>
    <w:p w14:paraId="20C92757" w14:textId="77777777" w:rsidR="003D0FED" w:rsidRDefault="003D0FED" w:rsidP="003D0FED">
      <w:pPr>
        <w:shd w:val="clear" w:color="auto" w:fill="C6D9F1" w:themeFill="text2" w:themeFillTint="33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>incubator/</w:t>
      </w: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cassandra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 xml:space="preserve">-reaper            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0.2.0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1.3.0               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>Reaper is a centralized, stateful, and highly c...</w:t>
      </w:r>
    </w:p>
    <w:p w14:paraId="5FF6FCAF" w14:textId="77777777" w:rsidR="003D0FED" w:rsidRDefault="003D0FED" w:rsidP="003D0FED">
      <w:pPr>
        <w:shd w:val="clear" w:color="auto" w:fill="C6D9F1" w:themeFill="text2" w:themeFillTint="33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>incubator/</w:t>
      </w: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chartmuseum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 xml:space="preserve">                 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1.1.1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0.5.1               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>Helm Chart Repository with support for Amazon S...</w:t>
      </w:r>
    </w:p>
    <w:p w14:paraId="2148BBBD" w14:textId="77777777" w:rsidR="003D0FED" w:rsidRDefault="003D0FED" w:rsidP="003D0FED">
      <w:pPr>
        <w:shd w:val="clear" w:color="auto" w:fill="C6D9F1" w:themeFill="text2" w:themeFillTint="33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>incubator/check-</w:t>
      </w: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mk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 xml:space="preserve">                    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0.2.1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1.4.0p26            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</w: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check_mk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 xml:space="preserve"> monitoring                               </w:t>
      </w:r>
    </w:p>
    <w:p w14:paraId="7E57064A" w14:textId="77777777" w:rsidR="003D0FED" w:rsidRDefault="003D0FED" w:rsidP="003D0FED">
      <w:pPr>
        <w:shd w:val="clear" w:color="auto" w:fill="C6D9F1" w:themeFill="text2" w:themeFillTint="33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>incubator/</w:t>
      </w: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cockroachdb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 xml:space="preserve">                 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0.1.1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                    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</w: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CockroachDB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 xml:space="preserve"> Helm chart for Kubernetes.            </w:t>
      </w:r>
    </w:p>
    <w:p w14:paraId="77C5A1FD" w14:textId="6B9953C5" w:rsidR="00AA7B84" w:rsidRPr="002B3C7B" w:rsidRDefault="003D0FED" w:rsidP="003D0FED">
      <w:pPr>
        <w:shd w:val="clear" w:color="auto" w:fill="C6D9F1" w:themeFill="text2" w:themeFillTint="33"/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incubator/common                      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0.0.5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0.0.5               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Common </w:t>
      </w: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chartbuilding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 xml:space="preserve"> components and helpers       </w:t>
      </w:r>
    </w:p>
    <w:p w14:paraId="58960E53" w14:textId="1BFD769C" w:rsidR="002B3C7B" w:rsidRDefault="002B3C7B" w:rsidP="002B3C7B">
      <w:pPr>
        <w:shd w:val="clear" w:color="auto" w:fill="FFFFFF"/>
        <w:spacing w:after="120"/>
        <w:rPr>
          <w:rFonts w:ascii="Helvetica Neue" w:hAnsi="Helvetica Neue"/>
          <w:color w:val="333333"/>
          <w:spacing w:val="2"/>
          <w:sz w:val="26"/>
          <w:szCs w:val="26"/>
        </w:rPr>
      </w:pPr>
    </w:p>
    <w:p w14:paraId="65BC0DF2" w14:textId="7A6FDD7E" w:rsidR="003D0FED" w:rsidRDefault="003D0FED" w:rsidP="002B3C7B">
      <w:pPr>
        <w:shd w:val="clear" w:color="auto" w:fill="FFFFFF"/>
        <w:spacing w:after="120"/>
        <w:rPr>
          <w:rFonts w:ascii="Helvetica Neue" w:hAnsi="Helvetica Neue"/>
          <w:color w:val="333333"/>
          <w:spacing w:val="2"/>
          <w:sz w:val="26"/>
          <w:szCs w:val="26"/>
        </w:rPr>
      </w:pPr>
    </w:p>
    <w:p w14:paraId="30913026" w14:textId="22CC5EFF" w:rsidR="003D0FED" w:rsidRDefault="003D0FED" w:rsidP="002B3C7B">
      <w:pPr>
        <w:shd w:val="clear" w:color="auto" w:fill="FFFFFF"/>
        <w:spacing w:after="120"/>
        <w:rPr>
          <w:rFonts w:ascii="Helvetica Neue" w:hAnsi="Helvetica Neue"/>
          <w:color w:val="333333"/>
          <w:spacing w:val="2"/>
          <w:sz w:val="26"/>
          <w:szCs w:val="26"/>
        </w:rPr>
      </w:pPr>
    </w:p>
    <w:p w14:paraId="0FC0BED9" w14:textId="77777777" w:rsidR="003D0FED" w:rsidRDefault="003D0FED" w:rsidP="003D0FED">
      <w:pPr>
        <w:shd w:val="clear" w:color="auto" w:fill="EAF1DD" w:themeFill="accent3" w:themeFillTint="33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>helm search mongo</w:t>
      </w:r>
    </w:p>
    <w:p w14:paraId="7066346A" w14:textId="77777777" w:rsidR="003D0FED" w:rsidRDefault="003D0FED" w:rsidP="003D0FED">
      <w:pPr>
        <w:shd w:val="clear" w:color="auto" w:fill="EAF1DD" w:themeFill="accent3" w:themeFillTint="33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NAME                      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>CHART VERSION</w:t>
      </w:r>
      <w:r>
        <w:rPr>
          <w:rFonts w:ascii="Menlo" w:eastAsia="Calibri" w:hAnsi="Menlo" w:cs="Menlo"/>
          <w:color w:val="000000"/>
          <w:sz w:val="22"/>
          <w:szCs w:val="22"/>
        </w:rPr>
        <w:tab/>
        <w:t>APP VERSION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DESCRIPTION                                       </w:t>
      </w:r>
    </w:p>
    <w:p w14:paraId="1BF5BF72" w14:textId="77777777" w:rsidR="003D0FED" w:rsidRDefault="003D0FED" w:rsidP="003D0FED">
      <w:pPr>
        <w:shd w:val="clear" w:color="auto" w:fill="EAF1DD" w:themeFill="accent3" w:themeFillTint="33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>incubator/</w:t>
      </w: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mongodb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 xml:space="preserve">         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0.1.1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   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MongoDB Helm chart for Kubernetes.                </w:t>
      </w:r>
    </w:p>
    <w:p w14:paraId="3DBE327C" w14:textId="77777777" w:rsidR="003D0FED" w:rsidRDefault="003D0FED" w:rsidP="003D0FED">
      <w:pPr>
        <w:shd w:val="clear" w:color="auto" w:fill="EAF1DD" w:themeFill="accent3" w:themeFillTint="33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>incubator/</w:t>
      </w: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mongodb-replicaset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 xml:space="preserve">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0.2.0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   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>NoSQL document-oriented database that stores JS...</w:t>
      </w:r>
    </w:p>
    <w:p w14:paraId="44A3901F" w14:textId="77777777" w:rsidR="003D0FED" w:rsidRDefault="003D0FED" w:rsidP="003D0FED">
      <w:pPr>
        <w:shd w:val="clear" w:color="auto" w:fill="EAF1DD" w:themeFill="accent3" w:themeFillTint="33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>stable/</w:t>
      </w: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mongodb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 xml:space="preserve">            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5.17.0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4.0.9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>NoSQL document-oriented database that stores JS...</w:t>
      </w:r>
    </w:p>
    <w:p w14:paraId="51DCBD44" w14:textId="77777777" w:rsidR="003D0FED" w:rsidRDefault="003D0FED" w:rsidP="003D0FED">
      <w:pPr>
        <w:shd w:val="clear" w:color="auto" w:fill="EAF1DD" w:themeFill="accent3" w:themeFillTint="33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>stable/</w:t>
      </w: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mongodb-replicaset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 xml:space="preserve"> 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3.9.4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3.6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>NoSQL document-oriented database that stores JS...</w:t>
      </w:r>
    </w:p>
    <w:p w14:paraId="1C55C8E6" w14:textId="77777777" w:rsidR="003D0FED" w:rsidRDefault="003D0FED" w:rsidP="003D0FED">
      <w:pPr>
        <w:shd w:val="clear" w:color="auto" w:fill="EAF1DD" w:themeFill="accent3" w:themeFillTint="33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>stable/</w:t>
      </w: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prometheus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mongodb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>-exporter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2.1.0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v0.7.0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A Prometheus exporter for MongoDB metrics         </w:t>
      </w:r>
    </w:p>
    <w:p w14:paraId="15652552" w14:textId="2208E850" w:rsidR="003D0FED" w:rsidRPr="002B3C7B" w:rsidRDefault="003D0FED" w:rsidP="003D0FED">
      <w:pPr>
        <w:shd w:val="clear" w:color="auto" w:fill="EAF1DD" w:themeFill="accent3" w:themeFillTint="33"/>
        <w:spacing w:after="120"/>
        <w:rPr>
          <w:rFonts w:ascii="Helvetica Neue" w:hAnsi="Helvetica Neue"/>
          <w:color w:val="333333"/>
          <w:spacing w:val="2"/>
          <w:sz w:val="26"/>
          <w:szCs w:val="26"/>
        </w:rPr>
      </w:pPr>
      <w:r>
        <w:rPr>
          <w:rFonts w:ascii="Menlo" w:eastAsia="Calibri" w:hAnsi="Menlo" w:cs="Menlo"/>
          <w:color w:val="000000"/>
          <w:sz w:val="22"/>
          <w:szCs w:val="22"/>
        </w:rPr>
        <w:t>stable/</w:t>
      </w: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unifi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 xml:space="preserve">              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0.4.2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5.10.19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Ubiquiti Network's Unifi Controller          </w:t>
      </w:r>
    </w:p>
    <w:p w14:paraId="00E2F0F6" w14:textId="41CBEA1A" w:rsidR="002B3C7B" w:rsidRPr="001B30E6" w:rsidRDefault="002B3C7B" w:rsidP="003D0FED">
      <w:pPr>
        <w:pStyle w:val="Heading2"/>
        <w:numPr>
          <w:ilvl w:val="1"/>
          <w:numId w:val="35"/>
        </w:numPr>
      </w:pPr>
      <w:bookmarkStart w:id="27" w:name="_Toc9868098"/>
      <w:r>
        <w:t>Helm list – list releases of charts</w:t>
      </w:r>
      <w:bookmarkEnd w:id="27"/>
    </w:p>
    <w:p w14:paraId="79B227AD" w14:textId="77777777" w:rsidR="00AA7B84" w:rsidRPr="00AA7B84" w:rsidRDefault="00AA7B84" w:rsidP="00AA7B84">
      <w:pPr>
        <w:shd w:val="clear" w:color="auto" w:fill="FFFFFF"/>
        <w:spacing w:before="100" w:beforeAutospacing="1" w:after="100" w:afterAutospacing="1"/>
      </w:pPr>
      <w:r w:rsidRPr="00AA7B84">
        <w:t>This command lists all of the releases.</w:t>
      </w:r>
    </w:p>
    <w:p w14:paraId="42A914C1" w14:textId="5900F04E" w:rsidR="00AA7B84" w:rsidRDefault="00AA7B84" w:rsidP="00AA7B84">
      <w:pPr>
        <w:shd w:val="clear" w:color="auto" w:fill="FFFFFF"/>
        <w:spacing w:before="100" w:beforeAutospacing="1" w:after="100" w:afterAutospacing="1"/>
      </w:pPr>
      <w:r w:rsidRPr="00AA7B84">
        <w:lastRenderedPageBreak/>
        <w:t>By default, it lists only releases that are deployed or failed. Flags like ‘–deleted’ and ‘–all’ will alter this behavior. Such flags can be combined: ‘–deleted –failed’.</w:t>
      </w:r>
    </w:p>
    <w:p w14:paraId="140FCE09" w14:textId="3D5FDFC0" w:rsidR="00AA7B84" w:rsidRDefault="00AA7B84" w:rsidP="00AA7B84">
      <w:pPr>
        <w:shd w:val="clear" w:color="auto" w:fill="FFFFFF"/>
        <w:spacing w:before="100" w:beforeAutospacing="1" w:after="100" w:afterAutospacing="1"/>
      </w:pPr>
    </w:p>
    <w:p w14:paraId="4EAE80EC" w14:textId="1C2C16BD" w:rsidR="00AA7B84" w:rsidRPr="00AA7B84" w:rsidRDefault="00AA7B84" w:rsidP="00AA7B84">
      <w:pPr>
        <w:shd w:val="clear" w:color="auto" w:fill="E4F3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0"/>
        <w:rPr>
          <w:rFonts w:ascii="Consolas" w:hAnsi="Consolas" w:cs="Consolas"/>
          <w:color w:val="000000"/>
          <w:spacing w:val="2"/>
          <w:sz w:val="20"/>
          <w:szCs w:val="20"/>
          <w:bdr w:val="none" w:sz="0" w:space="0" w:color="auto" w:frame="1"/>
          <w:shd w:val="clear" w:color="auto" w:fill="E4F3F9"/>
        </w:rPr>
      </w:pPr>
      <w:r w:rsidRPr="00AA7B84">
        <w:rPr>
          <w:rFonts w:ascii="Consolas" w:hAnsi="Consolas" w:cs="Consolas"/>
          <w:color w:val="000000"/>
          <w:spacing w:val="2"/>
          <w:sz w:val="20"/>
          <w:szCs w:val="20"/>
          <w:bdr w:val="none" w:sz="0" w:space="0" w:color="auto" w:frame="1"/>
          <w:shd w:val="clear" w:color="auto" w:fill="E4F3F9"/>
        </w:rPr>
        <w:t xml:space="preserve">$ helm list </w:t>
      </w:r>
      <w:r w:rsidR="003D0FED">
        <w:rPr>
          <w:rFonts w:ascii="Consolas" w:hAnsi="Consolas" w:cs="Consolas"/>
          <w:color w:val="000000"/>
          <w:spacing w:val="2"/>
          <w:sz w:val="20"/>
          <w:szCs w:val="20"/>
          <w:bdr w:val="none" w:sz="0" w:space="0" w:color="auto" w:frame="1"/>
          <w:shd w:val="clear" w:color="auto" w:fill="E4F3F9"/>
        </w:rPr>
        <w:t>--</w:t>
      </w:r>
      <w:proofErr w:type="spellStart"/>
      <w:r w:rsidR="003D0FED">
        <w:rPr>
          <w:rFonts w:ascii="Consolas" w:hAnsi="Consolas" w:cs="Consolas"/>
          <w:color w:val="000000"/>
          <w:spacing w:val="2"/>
          <w:sz w:val="20"/>
          <w:szCs w:val="20"/>
          <w:bdr w:val="none" w:sz="0" w:space="0" w:color="auto" w:frame="1"/>
          <w:shd w:val="clear" w:color="auto" w:fill="E4F3F9"/>
        </w:rPr>
        <w:t>tls</w:t>
      </w:r>
      <w:proofErr w:type="spellEnd"/>
    </w:p>
    <w:p w14:paraId="22D0814F" w14:textId="77777777" w:rsidR="003D0FED" w:rsidRDefault="003D0FED" w:rsidP="003D0FED">
      <w:pPr>
        <w:shd w:val="clear" w:color="auto" w:fill="C6D9F1" w:themeFill="text2" w:themeFillTint="33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NAME              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>REVISION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UPDATED         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</w:r>
      <w:proofErr w:type="gramStart"/>
      <w:r>
        <w:rPr>
          <w:rFonts w:ascii="Menlo" w:eastAsia="Calibri" w:hAnsi="Menlo" w:cs="Menlo"/>
          <w:color w:val="000000"/>
          <w:sz w:val="22"/>
          <w:szCs w:val="22"/>
        </w:rPr>
        <w:t xml:space="preserve">STATUS  </w:t>
      </w:r>
      <w:r>
        <w:rPr>
          <w:rFonts w:ascii="Menlo" w:eastAsia="Calibri" w:hAnsi="Menlo" w:cs="Menlo"/>
          <w:color w:val="000000"/>
          <w:sz w:val="22"/>
          <w:szCs w:val="22"/>
        </w:rPr>
        <w:tab/>
      </w:r>
      <w:proofErr w:type="gramEnd"/>
      <w:r>
        <w:rPr>
          <w:rFonts w:ascii="Menlo" w:eastAsia="Calibri" w:hAnsi="Menlo" w:cs="Menlo"/>
          <w:color w:val="000000"/>
          <w:sz w:val="22"/>
          <w:szCs w:val="22"/>
        </w:rPr>
        <w:t xml:space="preserve">CHART                   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NAMESPACE   </w:t>
      </w:r>
    </w:p>
    <w:p w14:paraId="33FD73C4" w14:textId="77777777" w:rsidR="003D0FED" w:rsidRDefault="003D0FED" w:rsidP="003D0FED">
      <w:pPr>
        <w:shd w:val="clear" w:color="auto" w:fill="C6D9F1" w:themeFill="text2" w:themeFillTint="33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acedemo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 xml:space="preserve">           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1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>Tue Jan 22 12:42:50 2019</w:t>
      </w:r>
      <w:r>
        <w:rPr>
          <w:rFonts w:ascii="Menlo" w:eastAsia="Calibri" w:hAnsi="Menlo" w:cs="Menlo"/>
          <w:color w:val="000000"/>
          <w:sz w:val="22"/>
          <w:szCs w:val="22"/>
        </w:rPr>
        <w:tab/>
        <w:t>DEPLOYED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ibm-ace-dashboard-dev-1.0.0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default     </w:t>
      </w:r>
    </w:p>
    <w:p w14:paraId="1D4EE54C" w14:textId="77777777" w:rsidR="003D0FED" w:rsidRDefault="003D0FED" w:rsidP="003D0FED">
      <w:pPr>
        <w:shd w:val="clear" w:color="auto" w:fill="C6D9F1" w:themeFill="text2" w:themeFillTint="33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anand-qm1         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2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Wed </w:t>
      </w:r>
      <w:proofErr w:type="gramStart"/>
      <w:r>
        <w:rPr>
          <w:rFonts w:ascii="Menlo" w:eastAsia="Calibri" w:hAnsi="Menlo" w:cs="Menlo"/>
          <w:color w:val="000000"/>
          <w:sz w:val="22"/>
          <w:szCs w:val="22"/>
        </w:rPr>
        <w:t>May  1</w:t>
      </w:r>
      <w:proofErr w:type="gramEnd"/>
      <w:r>
        <w:rPr>
          <w:rFonts w:ascii="Menlo" w:eastAsia="Calibri" w:hAnsi="Menlo" w:cs="Menlo"/>
          <w:color w:val="000000"/>
          <w:sz w:val="22"/>
          <w:szCs w:val="22"/>
        </w:rPr>
        <w:t xml:space="preserve"> 12:32:09 2019</w:t>
      </w:r>
      <w:r>
        <w:rPr>
          <w:rFonts w:ascii="Menlo" w:eastAsia="Calibri" w:hAnsi="Menlo" w:cs="Menlo"/>
          <w:color w:val="000000"/>
          <w:sz w:val="22"/>
          <w:szCs w:val="22"/>
        </w:rPr>
        <w:tab/>
        <w:t>DEPLOYED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ibm-mqadvanced-server-dev-3.0.1 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default     </w:t>
      </w:r>
    </w:p>
    <w:p w14:paraId="76BF45D6" w14:textId="77777777" w:rsidR="003D0FED" w:rsidRDefault="003D0FED" w:rsidP="003D0FED">
      <w:pPr>
        <w:shd w:val="clear" w:color="auto" w:fill="C6D9F1" w:themeFill="text2" w:themeFillTint="33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audit-logging     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1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>Fri Dec 21 13:39:19 2018</w:t>
      </w:r>
      <w:r>
        <w:rPr>
          <w:rFonts w:ascii="Menlo" w:eastAsia="Calibri" w:hAnsi="Menlo" w:cs="Menlo"/>
          <w:color w:val="000000"/>
          <w:sz w:val="22"/>
          <w:szCs w:val="22"/>
        </w:rPr>
        <w:tab/>
        <w:t>DEPLOYED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audit-logging-3.1.1     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</w: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kube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 xml:space="preserve">-system </w:t>
      </w:r>
    </w:p>
    <w:p w14:paraId="22E7098C" w14:textId="77777777" w:rsidR="003D0FED" w:rsidRDefault="003D0FED" w:rsidP="003D0FED">
      <w:pPr>
        <w:shd w:val="clear" w:color="auto" w:fill="C6D9F1" w:themeFill="text2" w:themeFillTint="33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>auth-</w:t>
      </w: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apikeys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 xml:space="preserve">      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1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>Fri Dec 21 13:31:25 2018</w:t>
      </w:r>
      <w:r>
        <w:rPr>
          <w:rFonts w:ascii="Menlo" w:eastAsia="Calibri" w:hAnsi="Menlo" w:cs="Menlo"/>
          <w:color w:val="000000"/>
          <w:sz w:val="22"/>
          <w:szCs w:val="22"/>
        </w:rPr>
        <w:tab/>
        <w:t>DEPLOYED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auth-apikeys-3.1.1      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</w: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kube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 xml:space="preserve">-system </w:t>
      </w:r>
    </w:p>
    <w:p w14:paraId="1465FB6E" w14:textId="77777777" w:rsidR="003D0FED" w:rsidRDefault="003D0FED" w:rsidP="003D0FED">
      <w:pPr>
        <w:shd w:val="clear" w:color="auto" w:fill="C6D9F1" w:themeFill="text2" w:themeFillTint="33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>auth-</w:t>
      </w: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idp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 xml:space="preserve">          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1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>Fri Dec 21 13:31:20 2018</w:t>
      </w:r>
      <w:r>
        <w:rPr>
          <w:rFonts w:ascii="Menlo" w:eastAsia="Calibri" w:hAnsi="Menlo" w:cs="Menlo"/>
          <w:color w:val="000000"/>
          <w:sz w:val="22"/>
          <w:szCs w:val="22"/>
        </w:rPr>
        <w:tab/>
        <w:t>DEPLOYED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auth-idp-3.1.1          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</w: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kube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 xml:space="preserve">-system </w:t>
      </w:r>
    </w:p>
    <w:p w14:paraId="276B6DF3" w14:textId="77777777" w:rsidR="003D0FED" w:rsidRDefault="003D0FED" w:rsidP="003D0FED">
      <w:pPr>
        <w:shd w:val="clear" w:color="auto" w:fill="C6D9F1" w:themeFill="text2" w:themeFillTint="33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auth-pap          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1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>Fri Dec 21 13:31:29 2018</w:t>
      </w:r>
      <w:r>
        <w:rPr>
          <w:rFonts w:ascii="Menlo" w:eastAsia="Calibri" w:hAnsi="Menlo" w:cs="Menlo"/>
          <w:color w:val="000000"/>
          <w:sz w:val="22"/>
          <w:szCs w:val="22"/>
        </w:rPr>
        <w:tab/>
        <w:t>DEPLOYED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auth-pap-3.1.1          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</w: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kube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 xml:space="preserve">-system </w:t>
      </w:r>
    </w:p>
    <w:p w14:paraId="5F65C596" w14:textId="77777777" w:rsidR="003D0FED" w:rsidRDefault="003D0FED" w:rsidP="003D0FED">
      <w:pPr>
        <w:shd w:val="clear" w:color="auto" w:fill="C6D9F1" w:themeFill="text2" w:themeFillTint="33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>auth-</w:t>
      </w: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pdp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 xml:space="preserve">          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1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>Fri Dec 21 13:31:33 2018</w:t>
      </w:r>
      <w:r>
        <w:rPr>
          <w:rFonts w:ascii="Menlo" w:eastAsia="Calibri" w:hAnsi="Menlo" w:cs="Menlo"/>
          <w:color w:val="000000"/>
          <w:sz w:val="22"/>
          <w:szCs w:val="22"/>
        </w:rPr>
        <w:tab/>
        <w:t>DEPLOYED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auth-pdp-3.1.1          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</w: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kube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 xml:space="preserve">-system </w:t>
      </w:r>
    </w:p>
    <w:p w14:paraId="5E5A022D" w14:textId="77777777" w:rsidR="003D0FED" w:rsidRDefault="003D0FED" w:rsidP="003D0FED">
      <w:pPr>
        <w:shd w:val="clear" w:color="auto" w:fill="C6D9F1" w:themeFill="text2" w:themeFillTint="33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calico            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1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>Fri Dec 21 13:28:16 2018</w:t>
      </w:r>
      <w:r>
        <w:rPr>
          <w:rFonts w:ascii="Menlo" w:eastAsia="Calibri" w:hAnsi="Menlo" w:cs="Menlo"/>
          <w:color w:val="000000"/>
          <w:sz w:val="22"/>
          <w:szCs w:val="22"/>
        </w:rPr>
        <w:tab/>
        <w:t>DEPLOYED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calico-3.1.1            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</w: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kube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 xml:space="preserve">-system </w:t>
      </w:r>
    </w:p>
    <w:p w14:paraId="3E126DC3" w14:textId="77777777" w:rsidR="003D0FED" w:rsidRDefault="003D0FED" w:rsidP="003D0FED">
      <w:pPr>
        <w:shd w:val="clear" w:color="auto" w:fill="C6D9F1" w:themeFill="text2" w:themeFillTint="33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>catalog-</w:t>
      </w: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ui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 xml:space="preserve">        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1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>Fri Dec 21 13:38:07 2018</w:t>
      </w:r>
      <w:r>
        <w:rPr>
          <w:rFonts w:ascii="Menlo" w:eastAsia="Calibri" w:hAnsi="Menlo" w:cs="Menlo"/>
          <w:color w:val="000000"/>
          <w:sz w:val="22"/>
          <w:szCs w:val="22"/>
        </w:rPr>
        <w:tab/>
        <w:t>DEPLOYED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icp-catalog-chart-3.1.1 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</w: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kube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 xml:space="preserve">-system </w:t>
      </w:r>
    </w:p>
    <w:p w14:paraId="64099D84" w14:textId="77777777" w:rsidR="003D0FED" w:rsidRDefault="003D0FED" w:rsidP="003D0FED">
      <w:pPr>
        <w:shd w:val="clear" w:color="auto" w:fill="C6D9F1" w:themeFill="text2" w:themeFillTint="33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cert-manager      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1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>Fri Dec 21 13:29:26 2018</w:t>
      </w:r>
      <w:r>
        <w:rPr>
          <w:rFonts w:ascii="Menlo" w:eastAsia="Calibri" w:hAnsi="Menlo" w:cs="Menlo"/>
          <w:color w:val="000000"/>
          <w:sz w:val="22"/>
          <w:szCs w:val="22"/>
        </w:rPr>
        <w:tab/>
        <w:t>DEPLOYED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ibm-cert-manager-3.1.1  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>cert-manager</w:t>
      </w:r>
    </w:p>
    <w:p w14:paraId="5FECBC53" w14:textId="77777777" w:rsidR="003D0FED" w:rsidRDefault="003D0FED" w:rsidP="003D0FED">
      <w:pPr>
        <w:shd w:val="clear" w:color="auto" w:fill="C6D9F1" w:themeFill="text2" w:themeFillTint="33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="Calibri" w:hAnsi="Menlo" w:cs="Menlo"/>
          <w:color w:val="000000"/>
          <w:sz w:val="22"/>
          <w:szCs w:val="22"/>
        </w:rPr>
      </w:pPr>
      <w:r>
        <w:rPr>
          <w:rFonts w:ascii="Menlo" w:eastAsia="Calibri" w:hAnsi="Menlo" w:cs="Menlo"/>
          <w:color w:val="000000"/>
          <w:sz w:val="22"/>
          <w:szCs w:val="22"/>
        </w:rPr>
        <w:t xml:space="preserve">custom-metrics-adapter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1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>Fri Dec 21 13:38:42 2018</w:t>
      </w:r>
      <w:r>
        <w:rPr>
          <w:rFonts w:ascii="Menlo" w:eastAsia="Calibri" w:hAnsi="Menlo" w:cs="Menlo"/>
          <w:color w:val="000000"/>
          <w:sz w:val="22"/>
          <w:szCs w:val="22"/>
        </w:rPr>
        <w:tab/>
        <w:t>DEPLOYED</w:t>
      </w:r>
      <w:r>
        <w:rPr>
          <w:rFonts w:ascii="Menlo" w:eastAsia="Calibri" w:hAnsi="Menlo" w:cs="Menlo"/>
          <w:color w:val="000000"/>
          <w:sz w:val="22"/>
          <w:szCs w:val="22"/>
        </w:rPr>
        <w:tab/>
        <w:t>ibm-custom-metrics-adapter-3.1.1</w:t>
      </w:r>
      <w:r>
        <w:rPr>
          <w:rFonts w:ascii="Menlo" w:eastAsia="Calibri" w:hAnsi="Menlo" w:cs="Menlo"/>
          <w:color w:val="000000"/>
          <w:sz w:val="22"/>
          <w:szCs w:val="22"/>
        </w:rPr>
        <w:tab/>
      </w: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kube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 xml:space="preserve">-system </w:t>
      </w:r>
    </w:p>
    <w:p w14:paraId="2217903C" w14:textId="1801A129" w:rsidR="00AA7B84" w:rsidRPr="00AA7B84" w:rsidRDefault="003D0FED" w:rsidP="003D0FED">
      <w:pPr>
        <w:shd w:val="clear" w:color="auto" w:fill="C6D9F1" w:themeFill="text2" w:themeFillTint="33"/>
        <w:spacing w:before="100" w:beforeAutospacing="1" w:after="100" w:afterAutospacing="1"/>
      </w:pP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heapster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 xml:space="preserve">          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1       </w:t>
      </w:r>
      <w:r>
        <w:rPr>
          <w:rFonts w:ascii="Menlo" w:eastAsia="Calibri" w:hAnsi="Menlo" w:cs="Menlo"/>
          <w:color w:val="000000"/>
          <w:sz w:val="22"/>
          <w:szCs w:val="22"/>
        </w:rPr>
        <w:tab/>
        <w:t>Fri Dec 21 13:37:53 2018</w:t>
      </w:r>
      <w:r>
        <w:rPr>
          <w:rFonts w:ascii="Menlo" w:eastAsia="Calibri" w:hAnsi="Menlo" w:cs="Menlo"/>
          <w:color w:val="000000"/>
          <w:sz w:val="22"/>
          <w:szCs w:val="22"/>
        </w:rPr>
        <w:tab/>
        <w:t>DEPLOYED</w:t>
      </w:r>
      <w:r>
        <w:rPr>
          <w:rFonts w:ascii="Menlo" w:eastAsia="Calibri" w:hAnsi="Menlo" w:cs="Menlo"/>
          <w:color w:val="000000"/>
          <w:sz w:val="22"/>
          <w:szCs w:val="22"/>
        </w:rPr>
        <w:tab/>
        <w:t xml:space="preserve">heapster-3.1.1                  </w:t>
      </w:r>
      <w:r>
        <w:rPr>
          <w:rFonts w:ascii="Menlo" w:eastAsia="Calibri" w:hAnsi="Menlo" w:cs="Menlo"/>
          <w:color w:val="000000"/>
          <w:sz w:val="22"/>
          <w:szCs w:val="22"/>
        </w:rPr>
        <w:tab/>
      </w:r>
      <w:proofErr w:type="spellStart"/>
      <w:r>
        <w:rPr>
          <w:rFonts w:ascii="Menlo" w:eastAsia="Calibri" w:hAnsi="Menlo" w:cs="Menlo"/>
          <w:color w:val="000000"/>
          <w:sz w:val="22"/>
          <w:szCs w:val="22"/>
        </w:rPr>
        <w:t>kube</w:t>
      </w:r>
      <w:proofErr w:type="spellEnd"/>
      <w:r>
        <w:rPr>
          <w:rFonts w:ascii="Menlo" w:eastAsia="Calibri" w:hAnsi="Menlo" w:cs="Menlo"/>
          <w:color w:val="000000"/>
          <w:sz w:val="22"/>
          <w:szCs w:val="22"/>
        </w:rPr>
        <w:t>-system</w:t>
      </w:r>
    </w:p>
    <w:p w14:paraId="6521E84B" w14:textId="77777777" w:rsidR="002B3C7B" w:rsidRPr="002B3C7B" w:rsidRDefault="002B3C7B" w:rsidP="002B3C7B">
      <w:pPr>
        <w:shd w:val="clear" w:color="auto" w:fill="FFFFFF"/>
        <w:spacing w:before="100" w:beforeAutospacing="1" w:after="100" w:afterAutospacing="1"/>
        <w:rPr>
          <w:rFonts w:ascii="Helvetica Neue" w:hAnsi="Helvetica Neue"/>
          <w:color w:val="333333"/>
          <w:spacing w:val="2"/>
          <w:sz w:val="27"/>
          <w:szCs w:val="27"/>
        </w:rPr>
      </w:pPr>
    </w:p>
    <w:p w14:paraId="78551546" w14:textId="77777777" w:rsidR="00573515" w:rsidRPr="00087D7C" w:rsidRDefault="00573515" w:rsidP="00087D7C">
      <w:pPr>
        <w:pStyle w:val="BodyText"/>
      </w:pPr>
    </w:p>
    <w:sectPr w:rsidR="00573515" w:rsidRPr="00087D7C" w:rsidSect="00B31744">
      <w:headerReference w:type="default" r:id="rId26"/>
      <w:footerReference w:type="default" r:id="rId27"/>
      <w:pgSz w:w="11907" w:h="16839" w:code="9"/>
      <w:pgMar w:top="1440" w:right="1440" w:bottom="1440" w:left="1440" w:header="0" w:footer="57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3DE93BD" w14:textId="77777777" w:rsidR="00D96769" w:rsidRDefault="00D96769" w:rsidP="00FC0858">
      <w:r>
        <w:separator/>
      </w:r>
    </w:p>
  </w:endnote>
  <w:endnote w:type="continuationSeparator" w:id="0">
    <w:p w14:paraId="6FF67AE2" w14:textId="77777777" w:rsidR="00D96769" w:rsidRDefault="00D96769" w:rsidP="00FC08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D10EE5" w14:textId="77777777" w:rsidR="005B65A7" w:rsidRDefault="005B65A7">
    <w:pPr>
      <w:pStyle w:val="Footer"/>
      <w:framePr w:wrap="around" w:vAnchor="text" w:hAnchor="margin" w:xAlign="right" w:y="1"/>
    </w:pPr>
    <w:r>
      <w:fldChar w:fldCharType="begin"/>
    </w:r>
    <w:r>
      <w:instrText xml:space="preserve">PAGE  </w:instrText>
    </w:r>
    <w:r>
      <w:fldChar w:fldCharType="end"/>
    </w:r>
  </w:p>
  <w:p w14:paraId="5A356080" w14:textId="77777777" w:rsidR="005B65A7" w:rsidRDefault="005B65A7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253E3D" w14:textId="77777777" w:rsidR="005B65A7" w:rsidRDefault="005B65A7">
    <w:pPr>
      <w:pStyle w:val="Footer"/>
      <w:tabs>
        <w:tab w:val="center" w:pos="4395"/>
        <w:tab w:val="right" w:pos="9214"/>
      </w:tabs>
    </w:pPr>
    <w:r>
      <w:tab/>
      <w:t xml:space="preserve">Page </w:t>
    </w:r>
    <w:r>
      <w:fldChar w:fldCharType="begin"/>
    </w:r>
    <w:r>
      <w:instrText xml:space="preserve"> PAGE </w:instrText>
    </w:r>
    <w:r>
      <w:fldChar w:fldCharType="separate"/>
    </w:r>
    <w:r>
      <w:rPr>
        <w:noProof/>
      </w:rPr>
      <w:t>2</w:t>
    </w:r>
    <w:r>
      <w:rPr>
        <w:noProof/>
      </w:rPr>
      <w:fldChar w:fldCharType="end"/>
    </w:r>
    <w:r>
      <w:t xml:space="preserve"> of </w:t>
    </w:r>
    <w:fldSimple w:instr=" NUMPAGES ">
      <w:r>
        <w:rPr>
          <w:noProof/>
        </w:rPr>
        <w:t>9</w:t>
      </w:r>
    </w:fldSimple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D9F534" w14:textId="77777777" w:rsidR="005B65A7" w:rsidRDefault="005B65A7">
    <w:pPr>
      <w:pStyle w:val="Footer"/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  <w:r>
      <w:rPr>
        <w:rStyle w:val="PageNumber"/>
      </w:rPr>
      <w:t xml:space="preserve">                                                                                                                                                    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B8E578C" w14:textId="77777777" w:rsidR="005B65A7" w:rsidRPr="00C42535" w:rsidRDefault="005B65A7" w:rsidP="00A43190">
    <w:pPr>
      <w:pStyle w:val="Footer"/>
      <w:rPr>
        <w:rFonts w:cs="Calibri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FD14061" w14:textId="77777777" w:rsidR="00D96769" w:rsidRDefault="00D96769" w:rsidP="00FC0858">
      <w:r>
        <w:separator/>
      </w:r>
    </w:p>
  </w:footnote>
  <w:footnote w:type="continuationSeparator" w:id="0">
    <w:p w14:paraId="1FBB1FEC" w14:textId="77777777" w:rsidR="00D96769" w:rsidRDefault="00D96769" w:rsidP="00FC085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52CCEF" w14:textId="77777777" w:rsidR="005B65A7" w:rsidRPr="009871D7" w:rsidRDefault="005B65A7" w:rsidP="009871D7">
    <w:pPr>
      <w:pStyle w:val="Header"/>
    </w:pPr>
    <w:r>
      <w:rPr>
        <w:rStyle w:val="PageNumber"/>
      </w:rPr>
      <w:tab/>
    </w:r>
    <w:r>
      <w:rPr>
        <w:rStyle w:val="PageNumber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10230C" w14:textId="77777777" w:rsidR="005B65A7" w:rsidRDefault="005B65A7" w:rsidP="00E351F9">
    <w:pPr>
      <w:pStyle w:val="BodyText"/>
    </w:pPr>
    <w:r>
      <w:rPr>
        <w:noProof/>
      </w:rPr>
      <w:drawing>
        <wp:anchor distT="0" distB="0" distL="45720" distR="45720" simplePos="0" relativeHeight="251658752" behindDoc="0" locked="0" layoutInCell="1" allowOverlap="1" wp14:anchorId="000DFF9A" wp14:editId="34136939">
          <wp:simplePos x="0" y="0"/>
          <wp:positionH relativeFrom="page">
            <wp:posOffset>13220700</wp:posOffset>
          </wp:positionH>
          <wp:positionV relativeFrom="page">
            <wp:posOffset>-9665335</wp:posOffset>
          </wp:positionV>
          <wp:extent cx="770890" cy="611505"/>
          <wp:effectExtent l="0" t="0" r="0" b="0"/>
          <wp:wrapNone/>
          <wp:docPr id="4" name="Picture 0" descr="Capture.PNG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0" descr="Capture.PNG"/>
                  <pic:cNvPicPr>
                    <a:picLocks/>
                  </pic:cNvPicPr>
                </pic:nvPicPr>
                <pic:blipFill>
                  <a:blip r:embed="rId1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0890" cy="61150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67B884FA" wp14:editId="2CD2470F">
              <wp:simplePos x="0" y="0"/>
              <wp:positionH relativeFrom="column">
                <wp:posOffset>-928370</wp:posOffset>
              </wp:positionH>
              <wp:positionV relativeFrom="paragraph">
                <wp:posOffset>0</wp:posOffset>
              </wp:positionV>
              <wp:extent cx="163830" cy="10696575"/>
              <wp:effectExtent l="0" t="0" r="0" b="0"/>
              <wp:wrapNone/>
              <wp:docPr id="3" name="Rectangl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163830" cy="10696575"/>
                      </a:xfrm>
                      <a:prstGeom prst="rect">
                        <a:avLst/>
                      </a:prstGeom>
                      <a:solidFill>
                        <a:srgbClr val="319BA9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21E41FA" id="Rectangle 2" o:spid="_x0000_s1026" style="position:absolute;margin-left:-73.1pt;margin-top:0;width:12.9pt;height:842.2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" fillcolor="#319ba9" stroked="f">
              <v:path arrowok="t"/>
            </v:rect>
          </w:pict>
        </mc:Fallback>
      </mc:AlternateContent>
    </w:r>
  </w:p>
  <w:p w14:paraId="211D6E95" w14:textId="77777777" w:rsidR="005B65A7" w:rsidRDefault="005B65A7" w:rsidP="00E351F9">
    <w:pPr>
      <w:pStyle w:val="BodyText"/>
    </w:pPr>
    <w:r>
      <w:rPr>
        <w:noProof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19FCD4EE" wp14:editId="13817712">
              <wp:simplePos x="0" y="0"/>
              <wp:positionH relativeFrom="margin">
                <wp:align>center</wp:align>
              </wp:positionH>
              <wp:positionV relativeFrom="paragraph">
                <wp:posOffset>502920</wp:posOffset>
              </wp:positionV>
              <wp:extent cx="5715000" cy="0"/>
              <wp:effectExtent l="0" t="0" r="0" b="0"/>
              <wp:wrapNone/>
              <wp:docPr id="2" name="AutoShap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 bwMode="auto">
                      <a:xfrm>
                        <a:off x="0" y="0"/>
                        <a:ext cx="5715000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124E69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531C12D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" o:spid="_x0000_s1026" type="#_x0000_t32" style="position:absolute;margin-left:0;margin-top:39.6pt;width:450pt;height:0;z-index:2516567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" strokecolor="#124e69">
              <o:lock v:ext="edit" shapetype="f"/>
              <w10:wrap anchorx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496E57"/>
    <w:multiLevelType w:val="multilevel"/>
    <w:tmpl w:val="C0946FFA"/>
    <w:lvl w:ilvl="0">
      <w:start w:val="1"/>
      <w:numFmt w:val="none"/>
      <w:lvlText w:val=""/>
      <w:lvlJc w:val="left"/>
      <w:rPr>
        <w:rFonts w:cs="Times New Roman" w:hint="default"/>
      </w:rPr>
    </w:lvl>
    <w:lvl w:ilvl="1">
      <w:start w:val="1"/>
      <w:numFmt w:val="bullet"/>
      <w:pStyle w:val="BulletB-Point"/>
      <w:lvlText w:val=""/>
      <w:lvlJc w:val="left"/>
      <w:pPr>
        <w:ind w:left="461" w:hanging="274"/>
      </w:pPr>
      <w:rPr>
        <w:rFonts w:ascii="Symbol" w:hAnsi="Symbol" w:hint="default"/>
      </w:rPr>
    </w:lvl>
    <w:lvl w:ilvl="2">
      <w:start w:val="1"/>
      <w:numFmt w:val="bullet"/>
      <w:pStyle w:val="BulletC-Point"/>
      <w:lvlText w:val="–"/>
      <w:lvlJc w:val="left"/>
      <w:pPr>
        <w:ind w:left="821" w:hanging="274"/>
      </w:pPr>
      <w:rPr>
        <w:rFonts w:ascii="Calibri" w:hAnsi="Calibri" w:hint="default"/>
      </w:rPr>
    </w:lvl>
    <w:lvl w:ilvl="3">
      <w:start w:val="1"/>
      <w:numFmt w:val="bullet"/>
      <w:pStyle w:val="BulletD-Point"/>
      <w:lvlText w:val="○"/>
      <w:lvlJc w:val="left"/>
      <w:pPr>
        <w:ind w:left="1181" w:hanging="274"/>
      </w:pPr>
      <w:rPr>
        <w:rFonts w:ascii="Calibri" w:hAnsi="Calibri" w:hint="default"/>
      </w:rPr>
    </w:lvl>
    <w:lvl w:ilvl="4">
      <w:start w:val="1"/>
      <w:numFmt w:val="bullet"/>
      <w:pStyle w:val="BulletE-Point"/>
      <w:lvlText w:val="–"/>
      <w:lvlJc w:val="left"/>
      <w:pPr>
        <w:ind w:left="1541" w:hanging="274"/>
      </w:pPr>
      <w:rPr>
        <w:rFonts w:ascii="Calibri" w:hAnsi="Calibri" w:hint="default"/>
      </w:rPr>
    </w:lvl>
    <w:lvl w:ilvl="5">
      <w:start w:val="1"/>
      <w:numFmt w:val="bullet"/>
      <w:lvlText w:val="–"/>
      <w:lvlJc w:val="left"/>
      <w:pPr>
        <w:ind w:left="2160" w:hanging="360"/>
      </w:pPr>
      <w:rPr>
        <w:rFonts w:ascii="Calibri" w:hAnsi="Calibri" w:hint="default"/>
      </w:rPr>
    </w:lvl>
    <w:lvl w:ilvl="6">
      <w:start w:val="1"/>
      <w:numFmt w:val="bullet"/>
      <w:lvlText w:val="–"/>
      <w:lvlJc w:val="left"/>
      <w:pPr>
        <w:ind w:left="2520" w:hanging="360"/>
      </w:pPr>
      <w:rPr>
        <w:rFonts w:ascii="Calibri" w:hAnsi="Calibri" w:hint="default"/>
      </w:rPr>
    </w:lvl>
    <w:lvl w:ilvl="7">
      <w:start w:val="1"/>
      <w:numFmt w:val="bullet"/>
      <w:lvlText w:val="–"/>
      <w:lvlJc w:val="left"/>
      <w:pPr>
        <w:ind w:left="2880" w:hanging="360"/>
      </w:pPr>
      <w:rPr>
        <w:rFonts w:ascii="Calibri" w:hAnsi="Calibri" w:hint="default"/>
      </w:rPr>
    </w:lvl>
    <w:lvl w:ilvl="8">
      <w:start w:val="1"/>
      <w:numFmt w:val="bullet"/>
      <w:lvlText w:val="–"/>
      <w:lvlJc w:val="left"/>
      <w:pPr>
        <w:ind w:left="3240" w:hanging="360"/>
      </w:pPr>
      <w:rPr>
        <w:rFonts w:ascii="Calibri" w:hAnsi="Calibri" w:hint="default"/>
      </w:rPr>
    </w:lvl>
  </w:abstractNum>
  <w:abstractNum w:abstractNumId="1" w15:restartNumberingAfterBreak="0">
    <w:nsid w:val="0CFE151D"/>
    <w:multiLevelType w:val="multilevel"/>
    <w:tmpl w:val="67D4B7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19759F"/>
    <w:multiLevelType w:val="multilevel"/>
    <w:tmpl w:val="63B6D2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E7F456C"/>
    <w:multiLevelType w:val="multilevel"/>
    <w:tmpl w:val="534C00BA"/>
    <w:lvl w:ilvl="0">
      <w:start w:val="1"/>
      <w:numFmt w:val="upperRoman"/>
      <w:pStyle w:val="OutlineA-Level"/>
      <w:lvlText w:val="%1."/>
      <w:lvlJc w:val="left"/>
      <w:pPr>
        <w:tabs>
          <w:tab w:val="num" w:pos="461"/>
        </w:tabs>
        <w:ind w:left="461" w:hanging="360"/>
      </w:pPr>
      <w:rPr>
        <w:rFonts w:cs="Times New Roman" w:hint="default"/>
      </w:rPr>
    </w:lvl>
    <w:lvl w:ilvl="1">
      <w:start w:val="1"/>
      <w:numFmt w:val="upperLetter"/>
      <w:pStyle w:val="OutlineB-Level"/>
      <w:lvlText w:val="%2."/>
      <w:lvlJc w:val="left"/>
      <w:pPr>
        <w:tabs>
          <w:tab w:val="num" w:pos="821"/>
        </w:tabs>
        <w:ind w:left="821" w:hanging="360"/>
      </w:pPr>
      <w:rPr>
        <w:rFonts w:cs="Times New Roman" w:hint="default"/>
      </w:rPr>
    </w:lvl>
    <w:lvl w:ilvl="2">
      <w:start w:val="1"/>
      <w:numFmt w:val="decimal"/>
      <w:pStyle w:val="OutlineC-Level"/>
      <w:lvlText w:val="%3."/>
      <w:lvlJc w:val="left"/>
      <w:pPr>
        <w:tabs>
          <w:tab w:val="num" w:pos="1181"/>
        </w:tabs>
        <w:ind w:left="1181" w:hanging="360"/>
      </w:pPr>
      <w:rPr>
        <w:rFonts w:cs="Times New Roman" w:hint="default"/>
      </w:rPr>
    </w:lvl>
    <w:lvl w:ilvl="3">
      <w:start w:val="1"/>
      <w:numFmt w:val="lowerLetter"/>
      <w:pStyle w:val="OutlineD-Level"/>
      <w:lvlText w:val="%4."/>
      <w:lvlJc w:val="left"/>
      <w:pPr>
        <w:ind w:left="1541" w:hanging="360"/>
      </w:pPr>
      <w:rPr>
        <w:rFonts w:cs="Times New Roman" w:hint="default"/>
      </w:rPr>
    </w:lvl>
    <w:lvl w:ilvl="4">
      <w:start w:val="1"/>
      <w:numFmt w:val="lowerRoman"/>
      <w:pStyle w:val="OutlineE-Level"/>
      <w:lvlText w:val="%5."/>
      <w:lvlJc w:val="left"/>
      <w:pPr>
        <w:ind w:left="1901" w:hanging="360"/>
      </w:pPr>
      <w:rPr>
        <w:rFonts w:cs="Times New Roman" w:hint="default"/>
      </w:rPr>
    </w:lvl>
    <w:lvl w:ilvl="5">
      <w:start w:val="1"/>
      <w:numFmt w:val="decimal"/>
      <w:pStyle w:val="OutlineF-Level"/>
      <w:lvlText w:val="(%6)"/>
      <w:lvlJc w:val="left"/>
      <w:pPr>
        <w:tabs>
          <w:tab w:val="num" w:pos="2261"/>
        </w:tabs>
        <w:ind w:left="2261" w:hanging="360"/>
      </w:pPr>
      <w:rPr>
        <w:rFonts w:cs="Times New Roman" w:hint="default"/>
      </w:rPr>
    </w:lvl>
    <w:lvl w:ilvl="6">
      <w:start w:val="1"/>
      <w:numFmt w:val="lowerLetter"/>
      <w:pStyle w:val="OutlineG-Level"/>
      <w:lvlText w:val="(%7)"/>
      <w:lvlJc w:val="left"/>
      <w:pPr>
        <w:ind w:left="2621" w:hanging="360"/>
      </w:pPr>
      <w:rPr>
        <w:rFonts w:cs="Times New Roman" w:hint="default"/>
      </w:rPr>
    </w:lvl>
    <w:lvl w:ilvl="7">
      <w:start w:val="1"/>
      <w:numFmt w:val="lowerRoman"/>
      <w:pStyle w:val="OutlineH-Level"/>
      <w:lvlText w:val="(%8)"/>
      <w:lvlJc w:val="left"/>
      <w:pPr>
        <w:ind w:left="2981" w:hanging="360"/>
      </w:pPr>
      <w:rPr>
        <w:rFonts w:cs="Times New Roman" w:hint="default"/>
      </w:rPr>
    </w:lvl>
    <w:lvl w:ilvl="8">
      <w:start w:val="1"/>
      <w:numFmt w:val="none"/>
      <w:lvlText w:val="%9."/>
      <w:lvlJc w:val="left"/>
      <w:pPr>
        <w:ind w:left="3240" w:hanging="360"/>
      </w:pPr>
      <w:rPr>
        <w:rFonts w:cs="Times New Roman" w:hint="default"/>
      </w:rPr>
    </w:lvl>
  </w:abstractNum>
  <w:abstractNum w:abstractNumId="4" w15:restartNumberingAfterBreak="0">
    <w:nsid w:val="11E06841"/>
    <w:multiLevelType w:val="multilevel"/>
    <w:tmpl w:val="C862D1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6DC1E5A"/>
    <w:multiLevelType w:val="multilevel"/>
    <w:tmpl w:val="4F54BE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9910F3A"/>
    <w:multiLevelType w:val="multilevel"/>
    <w:tmpl w:val="0409001D"/>
    <w:styleLink w:val="MonitorWordBullets"/>
    <w:lvl w:ilvl="0">
      <w:start w:val="1"/>
      <w:numFmt w:val="none"/>
      <w:lvlText w:val="%1)"/>
      <w:lvlJc w:val="left"/>
      <w:pPr>
        <w:ind w:left="360" w:hanging="360"/>
      </w:pPr>
      <w:rPr>
        <w:rFonts w:cs="Times New Roman"/>
      </w:r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–"/>
      <w:lvlJc w:val="left"/>
      <w:pPr>
        <w:ind w:left="1800" w:hanging="360"/>
      </w:pPr>
      <w:rPr>
        <w:rFonts w:ascii="Calibri" w:hAnsi="Calibri" w:hint="default"/>
      </w:rPr>
    </w:lvl>
    <w:lvl w:ilvl="3">
      <w:start w:val="1"/>
      <w:numFmt w:val="bullet"/>
      <w:lvlText w:val="○"/>
      <w:lvlJc w:val="left"/>
      <w:pPr>
        <w:ind w:left="2520" w:hanging="360"/>
      </w:pPr>
      <w:rPr>
        <w:rFonts w:ascii="Calibri" w:hAnsi="Calibri" w:hint="default"/>
      </w:rPr>
    </w:lvl>
    <w:lvl w:ilvl="4">
      <w:start w:val="1"/>
      <w:numFmt w:val="bullet"/>
      <w:lvlText w:val="–"/>
      <w:lvlJc w:val="left"/>
      <w:pPr>
        <w:ind w:left="1800" w:hanging="360"/>
      </w:pPr>
      <w:rPr>
        <w:rFonts w:ascii="Calibri" w:hAnsi="Calibri"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cs="Times New Roman"/>
      </w:rPr>
    </w:lvl>
  </w:abstractNum>
  <w:abstractNum w:abstractNumId="7" w15:restartNumberingAfterBreak="0">
    <w:nsid w:val="1DD77292"/>
    <w:multiLevelType w:val="multilevel"/>
    <w:tmpl w:val="1F1AB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F292FDD"/>
    <w:multiLevelType w:val="multilevel"/>
    <w:tmpl w:val="BB24D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DA37746"/>
    <w:multiLevelType w:val="hybridMultilevel"/>
    <w:tmpl w:val="7EC6F81A"/>
    <w:lvl w:ilvl="0" w:tplc="E2FA36F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E470E11"/>
    <w:multiLevelType w:val="multilevel"/>
    <w:tmpl w:val="9E56D0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0457C8F"/>
    <w:multiLevelType w:val="multilevel"/>
    <w:tmpl w:val="7F988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0DA4834"/>
    <w:multiLevelType w:val="multilevel"/>
    <w:tmpl w:val="0409001D"/>
    <w:styleLink w:val="Style1"/>
    <w:lvl w:ilvl="0">
      <w:start w:val="1"/>
      <w:numFmt w:val="decimal"/>
      <w:lvlText w:val="%1)"/>
      <w:lvlJc w:val="left"/>
      <w:pPr>
        <w:ind w:left="360" w:hanging="360"/>
      </w:pPr>
      <w:rPr>
        <w:rFonts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cs="Times New Roman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cs="Times New Roman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cs="Times New Roman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cs="Times New Roman"/>
      </w:rPr>
    </w:lvl>
  </w:abstractNum>
  <w:abstractNum w:abstractNumId="13" w15:restartNumberingAfterBreak="0">
    <w:nsid w:val="347538CA"/>
    <w:multiLevelType w:val="multilevel"/>
    <w:tmpl w:val="AD1C89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7F62668"/>
    <w:multiLevelType w:val="multilevel"/>
    <w:tmpl w:val="374A8D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8E15DF3"/>
    <w:multiLevelType w:val="multilevel"/>
    <w:tmpl w:val="374A8D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E7E3955"/>
    <w:multiLevelType w:val="multilevel"/>
    <w:tmpl w:val="6C9879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0315A4E"/>
    <w:multiLevelType w:val="multilevel"/>
    <w:tmpl w:val="5F50E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4787165"/>
    <w:multiLevelType w:val="hybridMultilevel"/>
    <w:tmpl w:val="6212ADF8"/>
    <w:lvl w:ilvl="0" w:tplc="0409000F">
      <w:start w:val="1"/>
      <w:numFmt w:val="bullet"/>
      <w:pStyle w:val="Bulleted3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1" w:tplc="04090019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1B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1B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1B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6FA198A"/>
    <w:multiLevelType w:val="multilevel"/>
    <w:tmpl w:val="E3CA3C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D851E4F"/>
    <w:multiLevelType w:val="multilevel"/>
    <w:tmpl w:val="00CC00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4145D18"/>
    <w:multiLevelType w:val="multilevel"/>
    <w:tmpl w:val="571ADF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95311A9"/>
    <w:multiLevelType w:val="multilevel"/>
    <w:tmpl w:val="73C24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DAC4710"/>
    <w:multiLevelType w:val="multilevel"/>
    <w:tmpl w:val="C5501B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DE742DD"/>
    <w:multiLevelType w:val="multilevel"/>
    <w:tmpl w:val="A20AFE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ED434A7"/>
    <w:multiLevelType w:val="multilevel"/>
    <w:tmpl w:val="52981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3963BC7"/>
    <w:multiLevelType w:val="hybridMultilevel"/>
    <w:tmpl w:val="C9DEE3D6"/>
    <w:lvl w:ilvl="0" w:tplc="04090001">
      <w:start w:val="1"/>
      <w:numFmt w:val="upperRoman"/>
      <w:pStyle w:val="Bullet-Roman"/>
      <w:lvlText w:val="%1."/>
      <w:lvlJc w:val="left"/>
      <w:pPr>
        <w:ind w:left="72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7" w15:restartNumberingAfterBreak="0">
    <w:nsid w:val="648104C1"/>
    <w:multiLevelType w:val="multilevel"/>
    <w:tmpl w:val="0FF0B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A057EA1"/>
    <w:multiLevelType w:val="multilevel"/>
    <w:tmpl w:val="267CB04C"/>
    <w:lvl w:ilvl="0">
      <w:start w:val="1"/>
      <w:numFmt w:val="bullet"/>
      <w:pStyle w:val="TableBulletB"/>
      <w:lvlText w:val=""/>
      <w:lvlJc w:val="left"/>
      <w:pPr>
        <w:ind w:left="245" w:hanging="173"/>
      </w:pPr>
      <w:rPr>
        <w:rFonts w:ascii="Symbol" w:hAnsi="Symbol" w:hint="default"/>
      </w:rPr>
    </w:lvl>
    <w:lvl w:ilvl="1">
      <w:start w:val="1"/>
      <w:numFmt w:val="bullet"/>
      <w:pStyle w:val="TableBulletC"/>
      <w:lvlText w:val="–"/>
      <w:lvlJc w:val="left"/>
      <w:pPr>
        <w:ind w:left="490" w:hanging="173"/>
      </w:pPr>
      <w:rPr>
        <w:rFonts w:ascii="Calibri" w:hAnsi="Calibri" w:hint="default"/>
      </w:rPr>
    </w:lvl>
    <w:lvl w:ilvl="2">
      <w:start w:val="1"/>
      <w:numFmt w:val="bullet"/>
      <w:pStyle w:val="TableBulletD"/>
      <w:lvlText w:val="○"/>
      <w:lvlJc w:val="left"/>
      <w:pPr>
        <w:ind w:left="734" w:hanging="172"/>
      </w:pPr>
      <w:rPr>
        <w:rFonts w:ascii="Calibri" w:hAnsi="Calibri" w:hint="default"/>
      </w:rPr>
    </w:lvl>
    <w:lvl w:ilvl="3">
      <w:start w:val="1"/>
      <w:numFmt w:val="bullet"/>
      <w:pStyle w:val="TableBulletE"/>
      <w:lvlText w:val="–"/>
      <w:lvlJc w:val="left"/>
      <w:pPr>
        <w:ind w:left="979" w:hanging="173"/>
      </w:pPr>
      <w:rPr>
        <w:rFonts w:ascii="Calibri" w:hAnsi="Calibri" w:hint="default"/>
      </w:rPr>
    </w:lvl>
    <w:lvl w:ilvl="4">
      <w:start w:val="1"/>
      <w:numFmt w:val="bullet"/>
      <w:lvlText w:val="–"/>
      <w:lvlJc w:val="left"/>
      <w:pPr>
        <w:ind w:left="1224" w:hanging="173"/>
      </w:pPr>
      <w:rPr>
        <w:rFonts w:ascii="Calibri" w:hAnsi="Calibri" w:hint="default"/>
      </w:rPr>
    </w:lvl>
    <w:lvl w:ilvl="5">
      <w:start w:val="1"/>
      <w:numFmt w:val="bullet"/>
      <w:lvlText w:val="–"/>
      <w:lvlJc w:val="left"/>
      <w:pPr>
        <w:ind w:left="1469" w:hanging="173"/>
      </w:pPr>
      <w:rPr>
        <w:rFonts w:ascii="Calibri" w:hAnsi="Calibri" w:hint="default"/>
      </w:rPr>
    </w:lvl>
    <w:lvl w:ilvl="6">
      <w:start w:val="1"/>
      <w:numFmt w:val="bullet"/>
      <w:lvlText w:val="–"/>
      <w:lvlJc w:val="left"/>
      <w:pPr>
        <w:ind w:left="1714" w:hanging="173"/>
      </w:pPr>
      <w:rPr>
        <w:rFonts w:ascii="Calibri" w:hAnsi="Calibri" w:hint="default"/>
      </w:rPr>
    </w:lvl>
    <w:lvl w:ilvl="7">
      <w:start w:val="1"/>
      <w:numFmt w:val="bullet"/>
      <w:lvlText w:val="–"/>
      <w:lvlJc w:val="left"/>
      <w:pPr>
        <w:ind w:left="1958" w:hanging="172"/>
      </w:pPr>
      <w:rPr>
        <w:rFonts w:ascii="Calibri" w:hAnsi="Calibri" w:hint="default"/>
      </w:rPr>
    </w:lvl>
    <w:lvl w:ilvl="8">
      <w:start w:val="1"/>
      <w:numFmt w:val="bullet"/>
      <w:lvlText w:val="–"/>
      <w:lvlJc w:val="left"/>
      <w:pPr>
        <w:ind w:left="2203" w:hanging="173"/>
      </w:pPr>
      <w:rPr>
        <w:rFonts w:ascii="Calibri" w:hAnsi="Calibri" w:hint="default"/>
      </w:rPr>
    </w:lvl>
  </w:abstractNum>
  <w:abstractNum w:abstractNumId="29" w15:restartNumberingAfterBreak="0">
    <w:nsid w:val="6A215533"/>
    <w:multiLevelType w:val="hybridMultilevel"/>
    <w:tmpl w:val="2B5A9ECA"/>
    <w:lvl w:ilvl="0" w:tplc="04090001">
      <w:start w:val="1"/>
      <w:numFmt w:val="bullet"/>
      <w:pStyle w:val="Bulleted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6A4565E"/>
    <w:multiLevelType w:val="multilevel"/>
    <w:tmpl w:val="58F4E5EE"/>
    <w:lvl w:ilvl="0">
      <w:start w:val="1"/>
      <w:numFmt w:val="decimal"/>
      <w:pStyle w:val="Heading1"/>
      <w:lvlText w:val="%1"/>
      <w:lvlJc w:val="left"/>
      <w:pPr>
        <w:ind w:left="3132" w:hanging="432"/>
      </w:pPr>
      <w:rPr>
        <w:rFonts w:cs="Times New Roman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cs="Times New Roman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cs="Times New Roman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cs="Times New Roman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cs="Times New Roman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cs="Times New Roman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cs="Times New Roman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cs="Times New Roman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cs="Times New Roman"/>
      </w:rPr>
    </w:lvl>
  </w:abstractNum>
  <w:abstractNum w:abstractNumId="31" w15:restartNumberingAfterBreak="0">
    <w:nsid w:val="77F84A22"/>
    <w:multiLevelType w:val="multilevel"/>
    <w:tmpl w:val="6F6AB7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C5D4A80"/>
    <w:multiLevelType w:val="hybridMultilevel"/>
    <w:tmpl w:val="E09C5BB0"/>
    <w:lvl w:ilvl="0" w:tplc="0409000F">
      <w:start w:val="1"/>
      <w:numFmt w:val="bullet"/>
      <w:pStyle w:val="BulletedC-Point"/>
      <w:lvlText w:val="–"/>
      <w:lvlJc w:val="left"/>
      <w:pPr>
        <w:ind w:left="720" w:hanging="360"/>
      </w:pPr>
      <w:rPr>
        <w:rFonts w:ascii="Arial" w:eastAsia="Times New Roman" w:hAnsi="Arial" w:hint="default"/>
      </w:rPr>
    </w:lvl>
    <w:lvl w:ilvl="1" w:tplc="0409000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1B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1B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1B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DA86257"/>
    <w:multiLevelType w:val="multilevel"/>
    <w:tmpl w:val="024213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2"/>
  </w:num>
  <w:num w:numId="2">
    <w:abstractNumId w:val="6"/>
  </w:num>
  <w:num w:numId="3">
    <w:abstractNumId w:val="3"/>
  </w:num>
  <w:num w:numId="4">
    <w:abstractNumId w:val="0"/>
  </w:num>
  <w:num w:numId="5">
    <w:abstractNumId w:val="28"/>
  </w:num>
  <w:num w:numId="6">
    <w:abstractNumId w:val="29"/>
  </w:num>
  <w:num w:numId="7">
    <w:abstractNumId w:val="32"/>
  </w:num>
  <w:num w:numId="8">
    <w:abstractNumId w:val="18"/>
  </w:num>
  <w:num w:numId="9">
    <w:abstractNumId w:val="26"/>
    <w:lvlOverride w:ilvl="0">
      <w:startOverride w:val="1"/>
    </w:lvlOverride>
  </w:num>
  <w:num w:numId="10">
    <w:abstractNumId w:val="30"/>
  </w:num>
  <w:num w:numId="11">
    <w:abstractNumId w:val="14"/>
  </w:num>
  <w:num w:numId="12">
    <w:abstractNumId w:val="21"/>
  </w:num>
  <w:num w:numId="13">
    <w:abstractNumId w:val="33"/>
  </w:num>
  <w:num w:numId="14">
    <w:abstractNumId w:val="4"/>
  </w:num>
  <w:num w:numId="15">
    <w:abstractNumId w:val="5"/>
  </w:num>
  <w:num w:numId="16">
    <w:abstractNumId w:val="13"/>
  </w:num>
  <w:num w:numId="17">
    <w:abstractNumId w:val="1"/>
  </w:num>
  <w:num w:numId="18">
    <w:abstractNumId w:val="2"/>
  </w:num>
  <w:num w:numId="19">
    <w:abstractNumId w:val="7"/>
  </w:num>
  <w:num w:numId="20">
    <w:abstractNumId w:val="25"/>
  </w:num>
  <w:num w:numId="21">
    <w:abstractNumId w:val="19"/>
  </w:num>
  <w:num w:numId="22">
    <w:abstractNumId w:val="16"/>
  </w:num>
  <w:num w:numId="23">
    <w:abstractNumId w:val="24"/>
  </w:num>
  <w:num w:numId="24">
    <w:abstractNumId w:val="23"/>
  </w:num>
  <w:num w:numId="25">
    <w:abstractNumId w:val="10"/>
  </w:num>
  <w:num w:numId="26">
    <w:abstractNumId w:val="8"/>
  </w:num>
  <w:num w:numId="27">
    <w:abstractNumId w:val="20"/>
  </w:num>
  <w:num w:numId="28">
    <w:abstractNumId w:val="31"/>
  </w:num>
  <w:num w:numId="29">
    <w:abstractNumId w:val="11"/>
  </w:num>
  <w:num w:numId="30">
    <w:abstractNumId w:val="15"/>
  </w:num>
  <w:num w:numId="31">
    <w:abstractNumId w:val="26"/>
  </w:num>
  <w:num w:numId="32">
    <w:abstractNumId w:val="30"/>
  </w:num>
  <w:num w:numId="33">
    <w:abstractNumId w:val="17"/>
  </w:num>
  <w:num w:numId="34">
    <w:abstractNumId w:val="27"/>
  </w:num>
  <w:num w:numId="35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30"/>
  </w:num>
  <w:num w:numId="37">
    <w:abstractNumId w:val="9"/>
  </w:num>
  <w:num w:numId="38">
    <w:abstractNumId w:val="22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isplayBackgroundShape/>
  <w:proofState w:spelling="clean" w:grammar="clean"/>
  <w:attachedTemplate r:id="rId1"/>
  <w:stylePaneFormatFilter w:val="1728" w:allStyles="0" w:customStyles="0" w:latentStyles="0" w:stylesInUse="1" w:headingStyles="1" w:numberingStyles="0" w:tableStyles="0" w:directFormattingOnRuns="1" w:directFormattingOnParagraphs="1" w:directFormattingOnNumbering="1" w:directFormattingOnTables="0" w:clearFormatting="1" w:top3HeadingStyles="0" w:visibleStyles="0" w:alternateStyleNames="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22D8"/>
    <w:rsid w:val="00000414"/>
    <w:rsid w:val="00000E44"/>
    <w:rsid w:val="00001E29"/>
    <w:rsid w:val="00002704"/>
    <w:rsid w:val="00002B26"/>
    <w:rsid w:val="00002E6D"/>
    <w:rsid w:val="00003467"/>
    <w:rsid w:val="00003D42"/>
    <w:rsid w:val="00010177"/>
    <w:rsid w:val="00013AAB"/>
    <w:rsid w:val="00013B2A"/>
    <w:rsid w:val="000142F3"/>
    <w:rsid w:val="000144DF"/>
    <w:rsid w:val="00015DEB"/>
    <w:rsid w:val="000162EE"/>
    <w:rsid w:val="00016B5E"/>
    <w:rsid w:val="00020556"/>
    <w:rsid w:val="00020FF7"/>
    <w:rsid w:val="00023638"/>
    <w:rsid w:val="000238B8"/>
    <w:rsid w:val="00025426"/>
    <w:rsid w:val="00025D69"/>
    <w:rsid w:val="000260C3"/>
    <w:rsid w:val="000264C9"/>
    <w:rsid w:val="00032C59"/>
    <w:rsid w:val="000333BD"/>
    <w:rsid w:val="00036B66"/>
    <w:rsid w:val="0004010C"/>
    <w:rsid w:val="00040C70"/>
    <w:rsid w:val="0004339F"/>
    <w:rsid w:val="00043509"/>
    <w:rsid w:val="00046199"/>
    <w:rsid w:val="00052D2C"/>
    <w:rsid w:val="000544DD"/>
    <w:rsid w:val="00061D2C"/>
    <w:rsid w:val="00062FF3"/>
    <w:rsid w:val="00063179"/>
    <w:rsid w:val="00063831"/>
    <w:rsid w:val="00065AC1"/>
    <w:rsid w:val="00066462"/>
    <w:rsid w:val="000665FA"/>
    <w:rsid w:val="00070F51"/>
    <w:rsid w:val="00073D6F"/>
    <w:rsid w:val="00073E18"/>
    <w:rsid w:val="00074D6A"/>
    <w:rsid w:val="00074F28"/>
    <w:rsid w:val="000750EC"/>
    <w:rsid w:val="0008202B"/>
    <w:rsid w:val="00082CD1"/>
    <w:rsid w:val="000835B1"/>
    <w:rsid w:val="00084EAC"/>
    <w:rsid w:val="00084F33"/>
    <w:rsid w:val="00085BF8"/>
    <w:rsid w:val="00086532"/>
    <w:rsid w:val="00087D7C"/>
    <w:rsid w:val="00090FD3"/>
    <w:rsid w:val="0009492D"/>
    <w:rsid w:val="0009560B"/>
    <w:rsid w:val="000A1C70"/>
    <w:rsid w:val="000A4ED7"/>
    <w:rsid w:val="000A4FA9"/>
    <w:rsid w:val="000A602A"/>
    <w:rsid w:val="000A69D8"/>
    <w:rsid w:val="000A7F68"/>
    <w:rsid w:val="000B045A"/>
    <w:rsid w:val="000B257A"/>
    <w:rsid w:val="000B50C1"/>
    <w:rsid w:val="000B633B"/>
    <w:rsid w:val="000B6BE0"/>
    <w:rsid w:val="000B78CF"/>
    <w:rsid w:val="000B7DF6"/>
    <w:rsid w:val="000C0108"/>
    <w:rsid w:val="000C0B72"/>
    <w:rsid w:val="000C2B36"/>
    <w:rsid w:val="000C3016"/>
    <w:rsid w:val="000C35B9"/>
    <w:rsid w:val="000C44A9"/>
    <w:rsid w:val="000C6905"/>
    <w:rsid w:val="000C6BB7"/>
    <w:rsid w:val="000D06AA"/>
    <w:rsid w:val="000D38CA"/>
    <w:rsid w:val="000D3A95"/>
    <w:rsid w:val="000D441D"/>
    <w:rsid w:val="000D4DCF"/>
    <w:rsid w:val="000D51B0"/>
    <w:rsid w:val="000D6D13"/>
    <w:rsid w:val="000D7F45"/>
    <w:rsid w:val="000E44B2"/>
    <w:rsid w:val="000E4659"/>
    <w:rsid w:val="000E4E96"/>
    <w:rsid w:val="000E6A51"/>
    <w:rsid w:val="000E7C7D"/>
    <w:rsid w:val="000F1A1F"/>
    <w:rsid w:val="000F454C"/>
    <w:rsid w:val="000F48E4"/>
    <w:rsid w:val="000F5B90"/>
    <w:rsid w:val="000F6A33"/>
    <w:rsid w:val="00103701"/>
    <w:rsid w:val="00103F79"/>
    <w:rsid w:val="00104502"/>
    <w:rsid w:val="00105B55"/>
    <w:rsid w:val="00106F43"/>
    <w:rsid w:val="0010799B"/>
    <w:rsid w:val="001103DC"/>
    <w:rsid w:val="001104D0"/>
    <w:rsid w:val="0011088D"/>
    <w:rsid w:val="001118BF"/>
    <w:rsid w:val="00111C09"/>
    <w:rsid w:val="001120F0"/>
    <w:rsid w:val="0011476D"/>
    <w:rsid w:val="00115A02"/>
    <w:rsid w:val="00122E51"/>
    <w:rsid w:val="00123790"/>
    <w:rsid w:val="0012484A"/>
    <w:rsid w:val="0012670F"/>
    <w:rsid w:val="0013170F"/>
    <w:rsid w:val="001347DD"/>
    <w:rsid w:val="0013799E"/>
    <w:rsid w:val="00141677"/>
    <w:rsid w:val="001422D8"/>
    <w:rsid w:val="0014288E"/>
    <w:rsid w:val="00144479"/>
    <w:rsid w:val="001445A8"/>
    <w:rsid w:val="00145E0A"/>
    <w:rsid w:val="00146014"/>
    <w:rsid w:val="0014602E"/>
    <w:rsid w:val="001475F8"/>
    <w:rsid w:val="00150A95"/>
    <w:rsid w:val="0015221A"/>
    <w:rsid w:val="001528BD"/>
    <w:rsid w:val="00154A66"/>
    <w:rsid w:val="00155EAB"/>
    <w:rsid w:val="00157BBE"/>
    <w:rsid w:val="00161632"/>
    <w:rsid w:val="00162D30"/>
    <w:rsid w:val="00164962"/>
    <w:rsid w:val="001649C2"/>
    <w:rsid w:val="00165180"/>
    <w:rsid w:val="001661D5"/>
    <w:rsid w:val="00167AC2"/>
    <w:rsid w:val="0017172A"/>
    <w:rsid w:val="001720C5"/>
    <w:rsid w:val="001739BB"/>
    <w:rsid w:val="00175CBC"/>
    <w:rsid w:val="0018048B"/>
    <w:rsid w:val="00181374"/>
    <w:rsid w:val="001826C5"/>
    <w:rsid w:val="001835E8"/>
    <w:rsid w:val="00184BDB"/>
    <w:rsid w:val="00186CEA"/>
    <w:rsid w:val="0018786F"/>
    <w:rsid w:val="00187911"/>
    <w:rsid w:val="00190A7E"/>
    <w:rsid w:val="00192BAF"/>
    <w:rsid w:val="00192F4D"/>
    <w:rsid w:val="001933A2"/>
    <w:rsid w:val="00196D4A"/>
    <w:rsid w:val="001975B9"/>
    <w:rsid w:val="00197E03"/>
    <w:rsid w:val="001A02F1"/>
    <w:rsid w:val="001A0CED"/>
    <w:rsid w:val="001A1DBB"/>
    <w:rsid w:val="001A3E9A"/>
    <w:rsid w:val="001A5BCB"/>
    <w:rsid w:val="001B1CAF"/>
    <w:rsid w:val="001B2218"/>
    <w:rsid w:val="001B30E6"/>
    <w:rsid w:val="001B3371"/>
    <w:rsid w:val="001B571F"/>
    <w:rsid w:val="001B694B"/>
    <w:rsid w:val="001C0AB3"/>
    <w:rsid w:val="001C0F4D"/>
    <w:rsid w:val="001C11A2"/>
    <w:rsid w:val="001C125F"/>
    <w:rsid w:val="001C2D4F"/>
    <w:rsid w:val="001C37E1"/>
    <w:rsid w:val="001C5DF1"/>
    <w:rsid w:val="001C6609"/>
    <w:rsid w:val="001D0582"/>
    <w:rsid w:val="001D1105"/>
    <w:rsid w:val="001D189B"/>
    <w:rsid w:val="001D25FD"/>
    <w:rsid w:val="001D5EC3"/>
    <w:rsid w:val="001D6843"/>
    <w:rsid w:val="001E0097"/>
    <w:rsid w:val="001E4081"/>
    <w:rsid w:val="001E5EBF"/>
    <w:rsid w:val="001E60A9"/>
    <w:rsid w:val="001E6740"/>
    <w:rsid w:val="001F11BF"/>
    <w:rsid w:val="001F2ABD"/>
    <w:rsid w:val="001F2CA5"/>
    <w:rsid w:val="001F3684"/>
    <w:rsid w:val="001F4EB2"/>
    <w:rsid w:val="001F6FCF"/>
    <w:rsid w:val="00204DEC"/>
    <w:rsid w:val="00205B11"/>
    <w:rsid w:val="00205F88"/>
    <w:rsid w:val="002062A0"/>
    <w:rsid w:val="00206580"/>
    <w:rsid w:val="00206AE0"/>
    <w:rsid w:val="00207D2C"/>
    <w:rsid w:val="00213110"/>
    <w:rsid w:val="00213CDD"/>
    <w:rsid w:val="00214B62"/>
    <w:rsid w:val="00214FEF"/>
    <w:rsid w:val="00217E31"/>
    <w:rsid w:val="002216AF"/>
    <w:rsid w:val="00221D5A"/>
    <w:rsid w:val="002252E3"/>
    <w:rsid w:val="00230310"/>
    <w:rsid w:val="002303BC"/>
    <w:rsid w:val="002309B9"/>
    <w:rsid w:val="0023157E"/>
    <w:rsid w:val="002319D1"/>
    <w:rsid w:val="00232C12"/>
    <w:rsid w:val="00233004"/>
    <w:rsid w:val="00233BCB"/>
    <w:rsid w:val="00240474"/>
    <w:rsid w:val="0024118D"/>
    <w:rsid w:val="00241BB9"/>
    <w:rsid w:val="00242B3C"/>
    <w:rsid w:val="002444F1"/>
    <w:rsid w:val="0024482B"/>
    <w:rsid w:val="00244F73"/>
    <w:rsid w:val="00247D2C"/>
    <w:rsid w:val="002553A5"/>
    <w:rsid w:val="00262DB5"/>
    <w:rsid w:val="00264042"/>
    <w:rsid w:val="00271357"/>
    <w:rsid w:val="00271A34"/>
    <w:rsid w:val="002761D7"/>
    <w:rsid w:val="00277797"/>
    <w:rsid w:val="00280B06"/>
    <w:rsid w:val="0028130E"/>
    <w:rsid w:val="00281DAE"/>
    <w:rsid w:val="00282617"/>
    <w:rsid w:val="002868C0"/>
    <w:rsid w:val="00286E13"/>
    <w:rsid w:val="00292295"/>
    <w:rsid w:val="002926A5"/>
    <w:rsid w:val="00293693"/>
    <w:rsid w:val="00293FED"/>
    <w:rsid w:val="0029627F"/>
    <w:rsid w:val="002A0C4E"/>
    <w:rsid w:val="002A23FC"/>
    <w:rsid w:val="002B2173"/>
    <w:rsid w:val="002B2FF6"/>
    <w:rsid w:val="002B3C7B"/>
    <w:rsid w:val="002B47B7"/>
    <w:rsid w:val="002B4EF7"/>
    <w:rsid w:val="002B7125"/>
    <w:rsid w:val="002C0821"/>
    <w:rsid w:val="002C13C0"/>
    <w:rsid w:val="002C1ECD"/>
    <w:rsid w:val="002C2096"/>
    <w:rsid w:val="002C340F"/>
    <w:rsid w:val="002C489F"/>
    <w:rsid w:val="002C4957"/>
    <w:rsid w:val="002C7A48"/>
    <w:rsid w:val="002C7BAD"/>
    <w:rsid w:val="002D0258"/>
    <w:rsid w:val="002D0BA7"/>
    <w:rsid w:val="002D1733"/>
    <w:rsid w:val="002D1A52"/>
    <w:rsid w:val="002D2262"/>
    <w:rsid w:val="002D2A86"/>
    <w:rsid w:val="002D743C"/>
    <w:rsid w:val="002E1033"/>
    <w:rsid w:val="002E427C"/>
    <w:rsid w:val="002E65D4"/>
    <w:rsid w:val="002F04DB"/>
    <w:rsid w:val="002F1026"/>
    <w:rsid w:val="002F4327"/>
    <w:rsid w:val="002F4328"/>
    <w:rsid w:val="002F4B9B"/>
    <w:rsid w:val="002F4F2D"/>
    <w:rsid w:val="002F4FDD"/>
    <w:rsid w:val="002F5087"/>
    <w:rsid w:val="002F594C"/>
    <w:rsid w:val="002F673A"/>
    <w:rsid w:val="002F68DF"/>
    <w:rsid w:val="002F7F17"/>
    <w:rsid w:val="00300A87"/>
    <w:rsid w:val="0030151F"/>
    <w:rsid w:val="0030537F"/>
    <w:rsid w:val="00310899"/>
    <w:rsid w:val="00310F1B"/>
    <w:rsid w:val="00311FAD"/>
    <w:rsid w:val="00312C1B"/>
    <w:rsid w:val="00312CB0"/>
    <w:rsid w:val="003147DD"/>
    <w:rsid w:val="00314874"/>
    <w:rsid w:val="00315CB8"/>
    <w:rsid w:val="00316C03"/>
    <w:rsid w:val="00317C42"/>
    <w:rsid w:val="00322924"/>
    <w:rsid w:val="00327531"/>
    <w:rsid w:val="003277E3"/>
    <w:rsid w:val="00327B12"/>
    <w:rsid w:val="003324B1"/>
    <w:rsid w:val="00333EDE"/>
    <w:rsid w:val="00334F76"/>
    <w:rsid w:val="00335857"/>
    <w:rsid w:val="00337848"/>
    <w:rsid w:val="003379F6"/>
    <w:rsid w:val="003407D5"/>
    <w:rsid w:val="00342491"/>
    <w:rsid w:val="003432C5"/>
    <w:rsid w:val="00343E13"/>
    <w:rsid w:val="00343EE4"/>
    <w:rsid w:val="003450B9"/>
    <w:rsid w:val="00346C2B"/>
    <w:rsid w:val="00347E77"/>
    <w:rsid w:val="003511FA"/>
    <w:rsid w:val="00351692"/>
    <w:rsid w:val="00353C53"/>
    <w:rsid w:val="0036002E"/>
    <w:rsid w:val="00360947"/>
    <w:rsid w:val="00360BDB"/>
    <w:rsid w:val="003615C3"/>
    <w:rsid w:val="003628B2"/>
    <w:rsid w:val="003630D7"/>
    <w:rsid w:val="003638A9"/>
    <w:rsid w:val="003647A3"/>
    <w:rsid w:val="003676B0"/>
    <w:rsid w:val="00370D6C"/>
    <w:rsid w:val="00370EC5"/>
    <w:rsid w:val="00371CD3"/>
    <w:rsid w:val="00374AD1"/>
    <w:rsid w:val="003762CF"/>
    <w:rsid w:val="00380A87"/>
    <w:rsid w:val="00382575"/>
    <w:rsid w:val="00385F04"/>
    <w:rsid w:val="00386BEE"/>
    <w:rsid w:val="00390623"/>
    <w:rsid w:val="00391451"/>
    <w:rsid w:val="0039195C"/>
    <w:rsid w:val="00395199"/>
    <w:rsid w:val="003A272D"/>
    <w:rsid w:val="003A3EFA"/>
    <w:rsid w:val="003A5090"/>
    <w:rsid w:val="003A5756"/>
    <w:rsid w:val="003A73C6"/>
    <w:rsid w:val="003A7424"/>
    <w:rsid w:val="003B0C8C"/>
    <w:rsid w:val="003B5872"/>
    <w:rsid w:val="003B6B9B"/>
    <w:rsid w:val="003C21EC"/>
    <w:rsid w:val="003C3087"/>
    <w:rsid w:val="003C42D7"/>
    <w:rsid w:val="003D0FED"/>
    <w:rsid w:val="003D2493"/>
    <w:rsid w:val="003D253D"/>
    <w:rsid w:val="003D2961"/>
    <w:rsid w:val="003D332A"/>
    <w:rsid w:val="003D341C"/>
    <w:rsid w:val="003D4078"/>
    <w:rsid w:val="003D4103"/>
    <w:rsid w:val="003D4EC6"/>
    <w:rsid w:val="003D556C"/>
    <w:rsid w:val="003D6911"/>
    <w:rsid w:val="003D70FA"/>
    <w:rsid w:val="003E2158"/>
    <w:rsid w:val="003F1262"/>
    <w:rsid w:val="003F3C1E"/>
    <w:rsid w:val="003F4EBD"/>
    <w:rsid w:val="003F56D3"/>
    <w:rsid w:val="003F5834"/>
    <w:rsid w:val="003F60D2"/>
    <w:rsid w:val="00401305"/>
    <w:rsid w:val="00402B23"/>
    <w:rsid w:val="00402F2F"/>
    <w:rsid w:val="0040490C"/>
    <w:rsid w:val="0040751A"/>
    <w:rsid w:val="0040786C"/>
    <w:rsid w:val="00410DD1"/>
    <w:rsid w:val="004111A1"/>
    <w:rsid w:val="0041176F"/>
    <w:rsid w:val="0041208E"/>
    <w:rsid w:val="0041246F"/>
    <w:rsid w:val="00412AB7"/>
    <w:rsid w:val="00414893"/>
    <w:rsid w:val="00417D26"/>
    <w:rsid w:val="00417E72"/>
    <w:rsid w:val="00420203"/>
    <w:rsid w:val="00420CD6"/>
    <w:rsid w:val="00421A95"/>
    <w:rsid w:val="00422AAC"/>
    <w:rsid w:val="004239CE"/>
    <w:rsid w:val="00423E67"/>
    <w:rsid w:val="004241C3"/>
    <w:rsid w:val="00426570"/>
    <w:rsid w:val="00426834"/>
    <w:rsid w:val="00427635"/>
    <w:rsid w:val="00437717"/>
    <w:rsid w:val="00441B08"/>
    <w:rsid w:val="00441CC1"/>
    <w:rsid w:val="00442B69"/>
    <w:rsid w:val="00444089"/>
    <w:rsid w:val="00452930"/>
    <w:rsid w:val="00452A30"/>
    <w:rsid w:val="00452B2E"/>
    <w:rsid w:val="00452B95"/>
    <w:rsid w:val="00455C2A"/>
    <w:rsid w:val="00457F18"/>
    <w:rsid w:val="00460738"/>
    <w:rsid w:val="0046211C"/>
    <w:rsid w:val="00465975"/>
    <w:rsid w:val="00465F96"/>
    <w:rsid w:val="00466805"/>
    <w:rsid w:val="00474D96"/>
    <w:rsid w:val="004750BA"/>
    <w:rsid w:val="00477F81"/>
    <w:rsid w:val="00480618"/>
    <w:rsid w:val="00482008"/>
    <w:rsid w:val="00483114"/>
    <w:rsid w:val="004867A7"/>
    <w:rsid w:val="00490505"/>
    <w:rsid w:val="00492131"/>
    <w:rsid w:val="00492EA6"/>
    <w:rsid w:val="00493B73"/>
    <w:rsid w:val="00493CAE"/>
    <w:rsid w:val="00496CCF"/>
    <w:rsid w:val="004974F3"/>
    <w:rsid w:val="004A0016"/>
    <w:rsid w:val="004A2058"/>
    <w:rsid w:val="004A4F69"/>
    <w:rsid w:val="004A6ED5"/>
    <w:rsid w:val="004A7176"/>
    <w:rsid w:val="004B1234"/>
    <w:rsid w:val="004B12FA"/>
    <w:rsid w:val="004B2040"/>
    <w:rsid w:val="004B29E6"/>
    <w:rsid w:val="004B3043"/>
    <w:rsid w:val="004B31F5"/>
    <w:rsid w:val="004B4FEA"/>
    <w:rsid w:val="004B6D46"/>
    <w:rsid w:val="004B6F7E"/>
    <w:rsid w:val="004B6FE7"/>
    <w:rsid w:val="004B75BA"/>
    <w:rsid w:val="004C0AA2"/>
    <w:rsid w:val="004C24CA"/>
    <w:rsid w:val="004C3940"/>
    <w:rsid w:val="004C4EDB"/>
    <w:rsid w:val="004C75BC"/>
    <w:rsid w:val="004D0E50"/>
    <w:rsid w:val="004D2553"/>
    <w:rsid w:val="004D685F"/>
    <w:rsid w:val="004D75EF"/>
    <w:rsid w:val="004E1FA0"/>
    <w:rsid w:val="004E2E2C"/>
    <w:rsid w:val="004E363C"/>
    <w:rsid w:val="004E3B92"/>
    <w:rsid w:val="004E5023"/>
    <w:rsid w:val="004E5FD8"/>
    <w:rsid w:val="004E77A9"/>
    <w:rsid w:val="004F0A95"/>
    <w:rsid w:val="004F41CB"/>
    <w:rsid w:val="004F433D"/>
    <w:rsid w:val="004F6971"/>
    <w:rsid w:val="0050111B"/>
    <w:rsid w:val="005029BD"/>
    <w:rsid w:val="00504C7C"/>
    <w:rsid w:val="005051A7"/>
    <w:rsid w:val="00507ED3"/>
    <w:rsid w:val="00511023"/>
    <w:rsid w:val="005113DF"/>
    <w:rsid w:val="00511E96"/>
    <w:rsid w:val="00512A84"/>
    <w:rsid w:val="00513F4D"/>
    <w:rsid w:val="00514B04"/>
    <w:rsid w:val="005158E1"/>
    <w:rsid w:val="00516131"/>
    <w:rsid w:val="00517B3F"/>
    <w:rsid w:val="005225F0"/>
    <w:rsid w:val="005227A6"/>
    <w:rsid w:val="0052295D"/>
    <w:rsid w:val="00522C31"/>
    <w:rsid w:val="005233D7"/>
    <w:rsid w:val="00526A03"/>
    <w:rsid w:val="00527CE0"/>
    <w:rsid w:val="00533C78"/>
    <w:rsid w:val="00535506"/>
    <w:rsid w:val="005366AF"/>
    <w:rsid w:val="00537A72"/>
    <w:rsid w:val="00541FA7"/>
    <w:rsid w:val="0054250D"/>
    <w:rsid w:val="005433BF"/>
    <w:rsid w:val="0054560B"/>
    <w:rsid w:val="00546E29"/>
    <w:rsid w:val="00550D53"/>
    <w:rsid w:val="00550EFA"/>
    <w:rsid w:val="00551362"/>
    <w:rsid w:val="0055310A"/>
    <w:rsid w:val="00555BAD"/>
    <w:rsid w:val="00557334"/>
    <w:rsid w:val="005579F6"/>
    <w:rsid w:val="005607D8"/>
    <w:rsid w:val="00561CA1"/>
    <w:rsid w:val="00562854"/>
    <w:rsid w:val="00562FE6"/>
    <w:rsid w:val="00567009"/>
    <w:rsid w:val="005702CF"/>
    <w:rsid w:val="0057333E"/>
    <w:rsid w:val="00573515"/>
    <w:rsid w:val="00581E6A"/>
    <w:rsid w:val="005827ED"/>
    <w:rsid w:val="00582EB2"/>
    <w:rsid w:val="00583567"/>
    <w:rsid w:val="00585893"/>
    <w:rsid w:val="00585E09"/>
    <w:rsid w:val="005868CC"/>
    <w:rsid w:val="00586D22"/>
    <w:rsid w:val="00593128"/>
    <w:rsid w:val="005970BB"/>
    <w:rsid w:val="005A26A7"/>
    <w:rsid w:val="005A3858"/>
    <w:rsid w:val="005A4D29"/>
    <w:rsid w:val="005A679E"/>
    <w:rsid w:val="005A6A5B"/>
    <w:rsid w:val="005A6B34"/>
    <w:rsid w:val="005B3B83"/>
    <w:rsid w:val="005B65A7"/>
    <w:rsid w:val="005B77D0"/>
    <w:rsid w:val="005C08DC"/>
    <w:rsid w:val="005C0E5B"/>
    <w:rsid w:val="005C2187"/>
    <w:rsid w:val="005C47FC"/>
    <w:rsid w:val="005C526F"/>
    <w:rsid w:val="005C56EA"/>
    <w:rsid w:val="005C5E6F"/>
    <w:rsid w:val="005C679D"/>
    <w:rsid w:val="005C7594"/>
    <w:rsid w:val="005D0A9E"/>
    <w:rsid w:val="005D3E1D"/>
    <w:rsid w:val="005D416C"/>
    <w:rsid w:val="005D452A"/>
    <w:rsid w:val="005D526D"/>
    <w:rsid w:val="005D5C28"/>
    <w:rsid w:val="005D5F0A"/>
    <w:rsid w:val="005D6BE8"/>
    <w:rsid w:val="005D77B8"/>
    <w:rsid w:val="005E052D"/>
    <w:rsid w:val="005E1415"/>
    <w:rsid w:val="005E1914"/>
    <w:rsid w:val="005E22E0"/>
    <w:rsid w:val="005E2B21"/>
    <w:rsid w:val="005E3EAD"/>
    <w:rsid w:val="005E62C7"/>
    <w:rsid w:val="005F2348"/>
    <w:rsid w:val="005F2B0E"/>
    <w:rsid w:val="005F38DD"/>
    <w:rsid w:val="005F3AB2"/>
    <w:rsid w:val="005F5785"/>
    <w:rsid w:val="005F6C5F"/>
    <w:rsid w:val="00603882"/>
    <w:rsid w:val="00611185"/>
    <w:rsid w:val="006121F7"/>
    <w:rsid w:val="00612AAF"/>
    <w:rsid w:val="00612E44"/>
    <w:rsid w:val="00614A6A"/>
    <w:rsid w:val="006174D7"/>
    <w:rsid w:val="00617C0F"/>
    <w:rsid w:val="00621630"/>
    <w:rsid w:val="00631458"/>
    <w:rsid w:val="00632592"/>
    <w:rsid w:val="006338FE"/>
    <w:rsid w:val="006353E2"/>
    <w:rsid w:val="00636A21"/>
    <w:rsid w:val="00637653"/>
    <w:rsid w:val="00637B19"/>
    <w:rsid w:val="006435F1"/>
    <w:rsid w:val="006468FF"/>
    <w:rsid w:val="00646ADA"/>
    <w:rsid w:val="006478CE"/>
    <w:rsid w:val="006512FC"/>
    <w:rsid w:val="00652A52"/>
    <w:rsid w:val="00656BB6"/>
    <w:rsid w:val="006573B9"/>
    <w:rsid w:val="00657C8E"/>
    <w:rsid w:val="00657FDE"/>
    <w:rsid w:val="00661AE9"/>
    <w:rsid w:val="00661B46"/>
    <w:rsid w:val="006627B4"/>
    <w:rsid w:val="00662818"/>
    <w:rsid w:val="006631F8"/>
    <w:rsid w:val="0066424A"/>
    <w:rsid w:val="00665260"/>
    <w:rsid w:val="00670D51"/>
    <w:rsid w:val="0067270E"/>
    <w:rsid w:val="006728DD"/>
    <w:rsid w:val="00674381"/>
    <w:rsid w:val="006758D6"/>
    <w:rsid w:val="0068042A"/>
    <w:rsid w:val="00680D5E"/>
    <w:rsid w:val="006834A6"/>
    <w:rsid w:val="006840B1"/>
    <w:rsid w:val="006847B3"/>
    <w:rsid w:val="00687A5F"/>
    <w:rsid w:val="006904FE"/>
    <w:rsid w:val="00693B9A"/>
    <w:rsid w:val="00694B6D"/>
    <w:rsid w:val="00694D9C"/>
    <w:rsid w:val="0069662B"/>
    <w:rsid w:val="006969A7"/>
    <w:rsid w:val="006A08BC"/>
    <w:rsid w:val="006A6265"/>
    <w:rsid w:val="006B1B87"/>
    <w:rsid w:val="006B5326"/>
    <w:rsid w:val="006B6146"/>
    <w:rsid w:val="006B696C"/>
    <w:rsid w:val="006B7BDF"/>
    <w:rsid w:val="006C1180"/>
    <w:rsid w:val="006C2A88"/>
    <w:rsid w:val="006C48C1"/>
    <w:rsid w:val="006C4B20"/>
    <w:rsid w:val="006D15BA"/>
    <w:rsid w:val="006D3624"/>
    <w:rsid w:val="006D4181"/>
    <w:rsid w:val="006D51FE"/>
    <w:rsid w:val="006D5A98"/>
    <w:rsid w:val="006D7187"/>
    <w:rsid w:val="006D7A1E"/>
    <w:rsid w:val="006E0536"/>
    <w:rsid w:val="006E5953"/>
    <w:rsid w:val="006E70C7"/>
    <w:rsid w:val="006F16C3"/>
    <w:rsid w:val="006F2A31"/>
    <w:rsid w:val="006F5187"/>
    <w:rsid w:val="006F6351"/>
    <w:rsid w:val="006F7931"/>
    <w:rsid w:val="006F7D52"/>
    <w:rsid w:val="007040F4"/>
    <w:rsid w:val="00704A9C"/>
    <w:rsid w:val="007077F1"/>
    <w:rsid w:val="007103DF"/>
    <w:rsid w:val="00710B36"/>
    <w:rsid w:val="007110D1"/>
    <w:rsid w:val="007111C3"/>
    <w:rsid w:val="00711644"/>
    <w:rsid w:val="00711A19"/>
    <w:rsid w:val="0071316F"/>
    <w:rsid w:val="00713AA2"/>
    <w:rsid w:val="00714386"/>
    <w:rsid w:val="007168BF"/>
    <w:rsid w:val="00721FBE"/>
    <w:rsid w:val="00722A42"/>
    <w:rsid w:val="00723AC4"/>
    <w:rsid w:val="00725AC3"/>
    <w:rsid w:val="00726049"/>
    <w:rsid w:val="0073050E"/>
    <w:rsid w:val="00733418"/>
    <w:rsid w:val="007353D6"/>
    <w:rsid w:val="007357A5"/>
    <w:rsid w:val="00735DB2"/>
    <w:rsid w:val="00736339"/>
    <w:rsid w:val="00737487"/>
    <w:rsid w:val="007375CC"/>
    <w:rsid w:val="00740C75"/>
    <w:rsid w:val="0074204B"/>
    <w:rsid w:val="00742E75"/>
    <w:rsid w:val="00744B24"/>
    <w:rsid w:val="007464B0"/>
    <w:rsid w:val="007500A6"/>
    <w:rsid w:val="00757D13"/>
    <w:rsid w:val="00757E0F"/>
    <w:rsid w:val="00760109"/>
    <w:rsid w:val="00762E07"/>
    <w:rsid w:val="007676E1"/>
    <w:rsid w:val="00767965"/>
    <w:rsid w:val="00770367"/>
    <w:rsid w:val="00770C35"/>
    <w:rsid w:val="0077105A"/>
    <w:rsid w:val="007715D1"/>
    <w:rsid w:val="0077205D"/>
    <w:rsid w:val="00774DA5"/>
    <w:rsid w:val="0077640B"/>
    <w:rsid w:val="00777EC6"/>
    <w:rsid w:val="00780953"/>
    <w:rsid w:val="00780C19"/>
    <w:rsid w:val="00782C12"/>
    <w:rsid w:val="007843C6"/>
    <w:rsid w:val="00784D14"/>
    <w:rsid w:val="007858F9"/>
    <w:rsid w:val="007871E8"/>
    <w:rsid w:val="007877C9"/>
    <w:rsid w:val="00796C01"/>
    <w:rsid w:val="00797008"/>
    <w:rsid w:val="007A2560"/>
    <w:rsid w:val="007A2951"/>
    <w:rsid w:val="007A2E64"/>
    <w:rsid w:val="007A32E8"/>
    <w:rsid w:val="007A3559"/>
    <w:rsid w:val="007A3A2A"/>
    <w:rsid w:val="007A4DF0"/>
    <w:rsid w:val="007A5B73"/>
    <w:rsid w:val="007A6193"/>
    <w:rsid w:val="007B08AB"/>
    <w:rsid w:val="007B1855"/>
    <w:rsid w:val="007B1946"/>
    <w:rsid w:val="007B23ED"/>
    <w:rsid w:val="007B340E"/>
    <w:rsid w:val="007B4628"/>
    <w:rsid w:val="007B6E1E"/>
    <w:rsid w:val="007C371F"/>
    <w:rsid w:val="007C7707"/>
    <w:rsid w:val="007C778F"/>
    <w:rsid w:val="007C7FDA"/>
    <w:rsid w:val="007D2247"/>
    <w:rsid w:val="007D440B"/>
    <w:rsid w:val="007D7509"/>
    <w:rsid w:val="007D7C87"/>
    <w:rsid w:val="007E0006"/>
    <w:rsid w:val="007E01D7"/>
    <w:rsid w:val="007E087B"/>
    <w:rsid w:val="007E2282"/>
    <w:rsid w:val="007E6637"/>
    <w:rsid w:val="007E788F"/>
    <w:rsid w:val="007F0062"/>
    <w:rsid w:val="007F0C5E"/>
    <w:rsid w:val="00801356"/>
    <w:rsid w:val="008016B0"/>
    <w:rsid w:val="00801C32"/>
    <w:rsid w:val="00802720"/>
    <w:rsid w:val="0080597F"/>
    <w:rsid w:val="00805B8E"/>
    <w:rsid w:val="008069CF"/>
    <w:rsid w:val="0080710D"/>
    <w:rsid w:val="00807A27"/>
    <w:rsid w:val="00811BBD"/>
    <w:rsid w:val="0081245B"/>
    <w:rsid w:val="008125B4"/>
    <w:rsid w:val="00813BBA"/>
    <w:rsid w:val="00815F22"/>
    <w:rsid w:val="00817520"/>
    <w:rsid w:val="0082272E"/>
    <w:rsid w:val="008243F4"/>
    <w:rsid w:val="0082542C"/>
    <w:rsid w:val="00825A05"/>
    <w:rsid w:val="00827423"/>
    <w:rsid w:val="00831931"/>
    <w:rsid w:val="00840CF9"/>
    <w:rsid w:val="008469EB"/>
    <w:rsid w:val="00852824"/>
    <w:rsid w:val="00853383"/>
    <w:rsid w:val="00854C90"/>
    <w:rsid w:val="00854FF7"/>
    <w:rsid w:val="008564D4"/>
    <w:rsid w:val="00856A11"/>
    <w:rsid w:val="00860D9F"/>
    <w:rsid w:val="00861204"/>
    <w:rsid w:val="008615F5"/>
    <w:rsid w:val="0086348A"/>
    <w:rsid w:val="00863D77"/>
    <w:rsid w:val="0086551C"/>
    <w:rsid w:val="00866BC8"/>
    <w:rsid w:val="00870495"/>
    <w:rsid w:val="00872BC3"/>
    <w:rsid w:val="00872C1B"/>
    <w:rsid w:val="008768C1"/>
    <w:rsid w:val="00877D59"/>
    <w:rsid w:val="00880383"/>
    <w:rsid w:val="00882727"/>
    <w:rsid w:val="00882E44"/>
    <w:rsid w:val="00883D5F"/>
    <w:rsid w:val="00890977"/>
    <w:rsid w:val="00892958"/>
    <w:rsid w:val="00893674"/>
    <w:rsid w:val="00893BB5"/>
    <w:rsid w:val="008A0429"/>
    <w:rsid w:val="008A16C1"/>
    <w:rsid w:val="008A25FF"/>
    <w:rsid w:val="008A3A9E"/>
    <w:rsid w:val="008A4B05"/>
    <w:rsid w:val="008B0698"/>
    <w:rsid w:val="008B0ED2"/>
    <w:rsid w:val="008B3302"/>
    <w:rsid w:val="008B52D5"/>
    <w:rsid w:val="008B68B9"/>
    <w:rsid w:val="008B6BBF"/>
    <w:rsid w:val="008B75B9"/>
    <w:rsid w:val="008B7E54"/>
    <w:rsid w:val="008C003E"/>
    <w:rsid w:val="008C48B1"/>
    <w:rsid w:val="008C7137"/>
    <w:rsid w:val="008D0D17"/>
    <w:rsid w:val="008D30C3"/>
    <w:rsid w:val="008D40BF"/>
    <w:rsid w:val="008D4CB7"/>
    <w:rsid w:val="008E193C"/>
    <w:rsid w:val="008E1A9D"/>
    <w:rsid w:val="008E3234"/>
    <w:rsid w:val="008E4E56"/>
    <w:rsid w:val="008F0FC3"/>
    <w:rsid w:val="008F3578"/>
    <w:rsid w:val="008F4DC7"/>
    <w:rsid w:val="008F6E52"/>
    <w:rsid w:val="008F6F2A"/>
    <w:rsid w:val="008F7507"/>
    <w:rsid w:val="009005A8"/>
    <w:rsid w:val="009028DC"/>
    <w:rsid w:val="009047A3"/>
    <w:rsid w:val="009064D1"/>
    <w:rsid w:val="009130B2"/>
    <w:rsid w:val="00914D20"/>
    <w:rsid w:val="00917637"/>
    <w:rsid w:val="00917D33"/>
    <w:rsid w:val="00921164"/>
    <w:rsid w:val="009241F0"/>
    <w:rsid w:val="009257A5"/>
    <w:rsid w:val="00926A98"/>
    <w:rsid w:val="00933116"/>
    <w:rsid w:val="00933D7E"/>
    <w:rsid w:val="00936B71"/>
    <w:rsid w:val="00937087"/>
    <w:rsid w:val="00942BD0"/>
    <w:rsid w:val="00943484"/>
    <w:rsid w:val="0094420B"/>
    <w:rsid w:val="0094431F"/>
    <w:rsid w:val="009466C3"/>
    <w:rsid w:val="009471F1"/>
    <w:rsid w:val="00951311"/>
    <w:rsid w:val="00954CD8"/>
    <w:rsid w:val="009555E2"/>
    <w:rsid w:val="00955EBC"/>
    <w:rsid w:val="009614B9"/>
    <w:rsid w:val="00961FB6"/>
    <w:rsid w:val="00962582"/>
    <w:rsid w:val="00963599"/>
    <w:rsid w:val="00965500"/>
    <w:rsid w:val="009667E3"/>
    <w:rsid w:val="009676E0"/>
    <w:rsid w:val="00967ACD"/>
    <w:rsid w:val="00967D37"/>
    <w:rsid w:val="00970B66"/>
    <w:rsid w:val="00972D11"/>
    <w:rsid w:val="009759DC"/>
    <w:rsid w:val="009806C7"/>
    <w:rsid w:val="0098326C"/>
    <w:rsid w:val="00984F81"/>
    <w:rsid w:val="00986EEF"/>
    <w:rsid w:val="009871D7"/>
    <w:rsid w:val="009872EC"/>
    <w:rsid w:val="0099145B"/>
    <w:rsid w:val="009921FF"/>
    <w:rsid w:val="00995B97"/>
    <w:rsid w:val="009963BE"/>
    <w:rsid w:val="0099653C"/>
    <w:rsid w:val="00996AC0"/>
    <w:rsid w:val="0099766B"/>
    <w:rsid w:val="009A04E0"/>
    <w:rsid w:val="009A3BB7"/>
    <w:rsid w:val="009A4515"/>
    <w:rsid w:val="009A54F8"/>
    <w:rsid w:val="009A5BC8"/>
    <w:rsid w:val="009A6484"/>
    <w:rsid w:val="009A6C9B"/>
    <w:rsid w:val="009B1137"/>
    <w:rsid w:val="009B24C2"/>
    <w:rsid w:val="009B4E14"/>
    <w:rsid w:val="009B632E"/>
    <w:rsid w:val="009B6B2B"/>
    <w:rsid w:val="009C139B"/>
    <w:rsid w:val="009C1A39"/>
    <w:rsid w:val="009C3463"/>
    <w:rsid w:val="009C564D"/>
    <w:rsid w:val="009C581B"/>
    <w:rsid w:val="009C5EC5"/>
    <w:rsid w:val="009C693E"/>
    <w:rsid w:val="009C7261"/>
    <w:rsid w:val="009C7660"/>
    <w:rsid w:val="009C7CED"/>
    <w:rsid w:val="009D0DA5"/>
    <w:rsid w:val="009D14DC"/>
    <w:rsid w:val="009D1FF0"/>
    <w:rsid w:val="009D5858"/>
    <w:rsid w:val="009E5636"/>
    <w:rsid w:val="009E57BC"/>
    <w:rsid w:val="009E5864"/>
    <w:rsid w:val="009E5E20"/>
    <w:rsid w:val="009E75FE"/>
    <w:rsid w:val="009F05D6"/>
    <w:rsid w:val="009F3AE6"/>
    <w:rsid w:val="009F42EB"/>
    <w:rsid w:val="009F44F2"/>
    <w:rsid w:val="00A00320"/>
    <w:rsid w:val="00A01263"/>
    <w:rsid w:val="00A01D53"/>
    <w:rsid w:val="00A04345"/>
    <w:rsid w:val="00A04608"/>
    <w:rsid w:val="00A04921"/>
    <w:rsid w:val="00A06C50"/>
    <w:rsid w:val="00A13AF2"/>
    <w:rsid w:val="00A14EBE"/>
    <w:rsid w:val="00A15737"/>
    <w:rsid w:val="00A2028E"/>
    <w:rsid w:val="00A2246B"/>
    <w:rsid w:val="00A23090"/>
    <w:rsid w:val="00A2779A"/>
    <w:rsid w:val="00A277DC"/>
    <w:rsid w:val="00A30FCA"/>
    <w:rsid w:val="00A32C5C"/>
    <w:rsid w:val="00A347E4"/>
    <w:rsid w:val="00A36DF9"/>
    <w:rsid w:val="00A37856"/>
    <w:rsid w:val="00A43190"/>
    <w:rsid w:val="00A44430"/>
    <w:rsid w:val="00A45E3A"/>
    <w:rsid w:val="00A4648C"/>
    <w:rsid w:val="00A46AA7"/>
    <w:rsid w:val="00A522E3"/>
    <w:rsid w:val="00A54355"/>
    <w:rsid w:val="00A55C56"/>
    <w:rsid w:val="00A55EDC"/>
    <w:rsid w:val="00A5600B"/>
    <w:rsid w:val="00A60C71"/>
    <w:rsid w:val="00A60E34"/>
    <w:rsid w:val="00A620CC"/>
    <w:rsid w:val="00A62CA0"/>
    <w:rsid w:val="00A63041"/>
    <w:rsid w:val="00A64525"/>
    <w:rsid w:val="00A656B3"/>
    <w:rsid w:val="00A66E16"/>
    <w:rsid w:val="00A67890"/>
    <w:rsid w:val="00A67F37"/>
    <w:rsid w:val="00A70330"/>
    <w:rsid w:val="00A7274F"/>
    <w:rsid w:val="00A74AFA"/>
    <w:rsid w:val="00A80B32"/>
    <w:rsid w:val="00A80C3A"/>
    <w:rsid w:val="00A80EB3"/>
    <w:rsid w:val="00A829DC"/>
    <w:rsid w:val="00A8406A"/>
    <w:rsid w:val="00A842D8"/>
    <w:rsid w:val="00A860E6"/>
    <w:rsid w:val="00A87FAD"/>
    <w:rsid w:val="00A90193"/>
    <w:rsid w:val="00A908E0"/>
    <w:rsid w:val="00A90C88"/>
    <w:rsid w:val="00A91E4B"/>
    <w:rsid w:val="00A96534"/>
    <w:rsid w:val="00A96D42"/>
    <w:rsid w:val="00A971C9"/>
    <w:rsid w:val="00A97BFB"/>
    <w:rsid w:val="00AA18D5"/>
    <w:rsid w:val="00AA2F19"/>
    <w:rsid w:val="00AA32E2"/>
    <w:rsid w:val="00AA4024"/>
    <w:rsid w:val="00AA4DEB"/>
    <w:rsid w:val="00AA5B4B"/>
    <w:rsid w:val="00AA67EB"/>
    <w:rsid w:val="00AA7B84"/>
    <w:rsid w:val="00AB1973"/>
    <w:rsid w:val="00AC08BB"/>
    <w:rsid w:val="00AC1874"/>
    <w:rsid w:val="00AC1A08"/>
    <w:rsid w:val="00AC1D20"/>
    <w:rsid w:val="00AC7924"/>
    <w:rsid w:val="00AD0A6C"/>
    <w:rsid w:val="00AD0BEE"/>
    <w:rsid w:val="00AD1358"/>
    <w:rsid w:val="00AD4695"/>
    <w:rsid w:val="00AD4968"/>
    <w:rsid w:val="00AD5465"/>
    <w:rsid w:val="00AD7826"/>
    <w:rsid w:val="00AE66A5"/>
    <w:rsid w:val="00AF42B6"/>
    <w:rsid w:val="00AF4777"/>
    <w:rsid w:val="00AF5FDA"/>
    <w:rsid w:val="00AF646D"/>
    <w:rsid w:val="00AF7D2A"/>
    <w:rsid w:val="00AF7EBF"/>
    <w:rsid w:val="00B03175"/>
    <w:rsid w:val="00B03EB8"/>
    <w:rsid w:val="00B0432E"/>
    <w:rsid w:val="00B06989"/>
    <w:rsid w:val="00B12196"/>
    <w:rsid w:val="00B139C4"/>
    <w:rsid w:val="00B16BFF"/>
    <w:rsid w:val="00B171C3"/>
    <w:rsid w:val="00B17294"/>
    <w:rsid w:val="00B201AA"/>
    <w:rsid w:val="00B2091B"/>
    <w:rsid w:val="00B20E4A"/>
    <w:rsid w:val="00B212F8"/>
    <w:rsid w:val="00B216EB"/>
    <w:rsid w:val="00B23537"/>
    <w:rsid w:val="00B24DE7"/>
    <w:rsid w:val="00B258C5"/>
    <w:rsid w:val="00B265ED"/>
    <w:rsid w:val="00B26674"/>
    <w:rsid w:val="00B27FA4"/>
    <w:rsid w:val="00B31744"/>
    <w:rsid w:val="00B31F0E"/>
    <w:rsid w:val="00B32A3E"/>
    <w:rsid w:val="00B34128"/>
    <w:rsid w:val="00B347F8"/>
    <w:rsid w:val="00B3601E"/>
    <w:rsid w:val="00B36066"/>
    <w:rsid w:val="00B36F1A"/>
    <w:rsid w:val="00B379FE"/>
    <w:rsid w:val="00B412B0"/>
    <w:rsid w:val="00B431B3"/>
    <w:rsid w:val="00B463F2"/>
    <w:rsid w:val="00B47DA9"/>
    <w:rsid w:val="00B50E15"/>
    <w:rsid w:val="00B52053"/>
    <w:rsid w:val="00B54FC6"/>
    <w:rsid w:val="00B55250"/>
    <w:rsid w:val="00B554BC"/>
    <w:rsid w:val="00B567FE"/>
    <w:rsid w:val="00B5685F"/>
    <w:rsid w:val="00B6148D"/>
    <w:rsid w:val="00B617D6"/>
    <w:rsid w:val="00B6299E"/>
    <w:rsid w:val="00B63391"/>
    <w:rsid w:val="00B713E5"/>
    <w:rsid w:val="00B7170F"/>
    <w:rsid w:val="00B71FC6"/>
    <w:rsid w:val="00B73E06"/>
    <w:rsid w:val="00B74763"/>
    <w:rsid w:val="00B74B41"/>
    <w:rsid w:val="00B74B6B"/>
    <w:rsid w:val="00B74B9D"/>
    <w:rsid w:val="00B75CA2"/>
    <w:rsid w:val="00B77298"/>
    <w:rsid w:val="00B77E78"/>
    <w:rsid w:val="00B80213"/>
    <w:rsid w:val="00B80D71"/>
    <w:rsid w:val="00B810FC"/>
    <w:rsid w:val="00B81A02"/>
    <w:rsid w:val="00B83C37"/>
    <w:rsid w:val="00B83E74"/>
    <w:rsid w:val="00B94582"/>
    <w:rsid w:val="00B9563C"/>
    <w:rsid w:val="00BA2562"/>
    <w:rsid w:val="00BA531B"/>
    <w:rsid w:val="00BA6899"/>
    <w:rsid w:val="00BB17AB"/>
    <w:rsid w:val="00BB5FF1"/>
    <w:rsid w:val="00BB7FDC"/>
    <w:rsid w:val="00BC0211"/>
    <w:rsid w:val="00BC0C37"/>
    <w:rsid w:val="00BC2542"/>
    <w:rsid w:val="00BC3240"/>
    <w:rsid w:val="00BC373F"/>
    <w:rsid w:val="00BC42A6"/>
    <w:rsid w:val="00BC4ACF"/>
    <w:rsid w:val="00BC4C26"/>
    <w:rsid w:val="00BC67DD"/>
    <w:rsid w:val="00BC6A03"/>
    <w:rsid w:val="00BC7109"/>
    <w:rsid w:val="00BD5BF3"/>
    <w:rsid w:val="00BD67D0"/>
    <w:rsid w:val="00BD694A"/>
    <w:rsid w:val="00BE0149"/>
    <w:rsid w:val="00BE1501"/>
    <w:rsid w:val="00BE17A2"/>
    <w:rsid w:val="00BE2880"/>
    <w:rsid w:val="00BE6B63"/>
    <w:rsid w:val="00BE6FE4"/>
    <w:rsid w:val="00BF31CB"/>
    <w:rsid w:val="00BF41FC"/>
    <w:rsid w:val="00BF461F"/>
    <w:rsid w:val="00BF547E"/>
    <w:rsid w:val="00BF70E5"/>
    <w:rsid w:val="00C008A8"/>
    <w:rsid w:val="00C037CC"/>
    <w:rsid w:val="00C0525A"/>
    <w:rsid w:val="00C068C6"/>
    <w:rsid w:val="00C07001"/>
    <w:rsid w:val="00C111CA"/>
    <w:rsid w:val="00C127A6"/>
    <w:rsid w:val="00C13F83"/>
    <w:rsid w:val="00C16437"/>
    <w:rsid w:val="00C165FE"/>
    <w:rsid w:val="00C20937"/>
    <w:rsid w:val="00C23CE4"/>
    <w:rsid w:val="00C24BCC"/>
    <w:rsid w:val="00C24CEC"/>
    <w:rsid w:val="00C255AC"/>
    <w:rsid w:val="00C26CCB"/>
    <w:rsid w:val="00C26D18"/>
    <w:rsid w:val="00C3005B"/>
    <w:rsid w:val="00C308FE"/>
    <w:rsid w:val="00C30FF5"/>
    <w:rsid w:val="00C3192A"/>
    <w:rsid w:val="00C35C25"/>
    <w:rsid w:val="00C370C2"/>
    <w:rsid w:val="00C3724F"/>
    <w:rsid w:val="00C37EE9"/>
    <w:rsid w:val="00C42535"/>
    <w:rsid w:val="00C434C5"/>
    <w:rsid w:val="00C4429B"/>
    <w:rsid w:val="00C44362"/>
    <w:rsid w:val="00C46468"/>
    <w:rsid w:val="00C46B50"/>
    <w:rsid w:val="00C52708"/>
    <w:rsid w:val="00C53DDA"/>
    <w:rsid w:val="00C54CAC"/>
    <w:rsid w:val="00C5512E"/>
    <w:rsid w:val="00C575DD"/>
    <w:rsid w:val="00C6015B"/>
    <w:rsid w:val="00C60E4A"/>
    <w:rsid w:val="00C6195F"/>
    <w:rsid w:val="00C648CA"/>
    <w:rsid w:val="00C65196"/>
    <w:rsid w:val="00C65BCE"/>
    <w:rsid w:val="00C666AE"/>
    <w:rsid w:val="00C66D03"/>
    <w:rsid w:val="00C737FA"/>
    <w:rsid w:val="00C7418A"/>
    <w:rsid w:val="00C76383"/>
    <w:rsid w:val="00C76755"/>
    <w:rsid w:val="00C82496"/>
    <w:rsid w:val="00C82723"/>
    <w:rsid w:val="00C829BC"/>
    <w:rsid w:val="00C87AEB"/>
    <w:rsid w:val="00C87B2F"/>
    <w:rsid w:val="00C9109F"/>
    <w:rsid w:val="00C91991"/>
    <w:rsid w:val="00C92DAC"/>
    <w:rsid w:val="00C96719"/>
    <w:rsid w:val="00C97E8B"/>
    <w:rsid w:val="00CA0332"/>
    <w:rsid w:val="00CA0B80"/>
    <w:rsid w:val="00CA4B21"/>
    <w:rsid w:val="00CB0C7A"/>
    <w:rsid w:val="00CB25FB"/>
    <w:rsid w:val="00CB50F5"/>
    <w:rsid w:val="00CB6132"/>
    <w:rsid w:val="00CC0850"/>
    <w:rsid w:val="00CC17BB"/>
    <w:rsid w:val="00CC27D6"/>
    <w:rsid w:val="00CC3808"/>
    <w:rsid w:val="00CD1FB3"/>
    <w:rsid w:val="00CD367B"/>
    <w:rsid w:val="00CD4E1A"/>
    <w:rsid w:val="00CD5341"/>
    <w:rsid w:val="00CD5AE6"/>
    <w:rsid w:val="00CD6047"/>
    <w:rsid w:val="00CD6F71"/>
    <w:rsid w:val="00CD716F"/>
    <w:rsid w:val="00CD7A88"/>
    <w:rsid w:val="00CE12A5"/>
    <w:rsid w:val="00CE478E"/>
    <w:rsid w:val="00CE4847"/>
    <w:rsid w:val="00CE4D84"/>
    <w:rsid w:val="00CE5AEF"/>
    <w:rsid w:val="00CE7A41"/>
    <w:rsid w:val="00CF008A"/>
    <w:rsid w:val="00CF2444"/>
    <w:rsid w:val="00CF2EE6"/>
    <w:rsid w:val="00D0764D"/>
    <w:rsid w:val="00D0796A"/>
    <w:rsid w:val="00D07B29"/>
    <w:rsid w:val="00D07C8C"/>
    <w:rsid w:val="00D101E8"/>
    <w:rsid w:val="00D11298"/>
    <w:rsid w:val="00D12D7D"/>
    <w:rsid w:val="00D13A97"/>
    <w:rsid w:val="00D14120"/>
    <w:rsid w:val="00D1546A"/>
    <w:rsid w:val="00D175CA"/>
    <w:rsid w:val="00D17625"/>
    <w:rsid w:val="00D201CA"/>
    <w:rsid w:val="00D21043"/>
    <w:rsid w:val="00D2222D"/>
    <w:rsid w:val="00D2321B"/>
    <w:rsid w:val="00D244DE"/>
    <w:rsid w:val="00D26282"/>
    <w:rsid w:val="00D2780C"/>
    <w:rsid w:val="00D31835"/>
    <w:rsid w:val="00D31DF7"/>
    <w:rsid w:val="00D31EDB"/>
    <w:rsid w:val="00D32704"/>
    <w:rsid w:val="00D32F3D"/>
    <w:rsid w:val="00D333B2"/>
    <w:rsid w:val="00D33668"/>
    <w:rsid w:val="00D33C46"/>
    <w:rsid w:val="00D4391A"/>
    <w:rsid w:val="00D43CD6"/>
    <w:rsid w:val="00D4521F"/>
    <w:rsid w:val="00D45313"/>
    <w:rsid w:val="00D462E1"/>
    <w:rsid w:val="00D46325"/>
    <w:rsid w:val="00D4714E"/>
    <w:rsid w:val="00D47930"/>
    <w:rsid w:val="00D51522"/>
    <w:rsid w:val="00D51B0C"/>
    <w:rsid w:val="00D54C13"/>
    <w:rsid w:val="00D54DAC"/>
    <w:rsid w:val="00D5701E"/>
    <w:rsid w:val="00D60B3B"/>
    <w:rsid w:val="00D620F5"/>
    <w:rsid w:val="00D66BBB"/>
    <w:rsid w:val="00D70EB5"/>
    <w:rsid w:val="00D75A68"/>
    <w:rsid w:val="00D80142"/>
    <w:rsid w:val="00D80390"/>
    <w:rsid w:val="00D8136C"/>
    <w:rsid w:val="00D82464"/>
    <w:rsid w:val="00D82A21"/>
    <w:rsid w:val="00D83E4B"/>
    <w:rsid w:val="00D85AF3"/>
    <w:rsid w:val="00D91484"/>
    <w:rsid w:val="00D94821"/>
    <w:rsid w:val="00D95804"/>
    <w:rsid w:val="00D95C7E"/>
    <w:rsid w:val="00D95F82"/>
    <w:rsid w:val="00D96769"/>
    <w:rsid w:val="00D9725A"/>
    <w:rsid w:val="00D97381"/>
    <w:rsid w:val="00DA0704"/>
    <w:rsid w:val="00DA23EC"/>
    <w:rsid w:val="00DB0AEF"/>
    <w:rsid w:val="00DB2774"/>
    <w:rsid w:val="00DB2825"/>
    <w:rsid w:val="00DB2E8B"/>
    <w:rsid w:val="00DB38A6"/>
    <w:rsid w:val="00DB48F6"/>
    <w:rsid w:val="00DB4A04"/>
    <w:rsid w:val="00DB6194"/>
    <w:rsid w:val="00DB6553"/>
    <w:rsid w:val="00DB68BA"/>
    <w:rsid w:val="00DB7017"/>
    <w:rsid w:val="00DC0329"/>
    <w:rsid w:val="00DC28DF"/>
    <w:rsid w:val="00DC5EAF"/>
    <w:rsid w:val="00DC68E0"/>
    <w:rsid w:val="00DC7837"/>
    <w:rsid w:val="00DD0EE3"/>
    <w:rsid w:val="00DD145E"/>
    <w:rsid w:val="00DD21A4"/>
    <w:rsid w:val="00DD29B5"/>
    <w:rsid w:val="00DD75A6"/>
    <w:rsid w:val="00DD7B65"/>
    <w:rsid w:val="00DE0A88"/>
    <w:rsid w:val="00DE1FE7"/>
    <w:rsid w:val="00DE278B"/>
    <w:rsid w:val="00DE34CF"/>
    <w:rsid w:val="00DE4E09"/>
    <w:rsid w:val="00DE6499"/>
    <w:rsid w:val="00DE70E3"/>
    <w:rsid w:val="00DE7C3A"/>
    <w:rsid w:val="00DE7CE5"/>
    <w:rsid w:val="00DF0290"/>
    <w:rsid w:val="00DF38B1"/>
    <w:rsid w:val="00E01B77"/>
    <w:rsid w:val="00E02AC8"/>
    <w:rsid w:val="00E02C01"/>
    <w:rsid w:val="00E040D3"/>
    <w:rsid w:val="00E117F7"/>
    <w:rsid w:val="00E11818"/>
    <w:rsid w:val="00E14798"/>
    <w:rsid w:val="00E1758B"/>
    <w:rsid w:val="00E2117D"/>
    <w:rsid w:val="00E24E23"/>
    <w:rsid w:val="00E2655C"/>
    <w:rsid w:val="00E3130B"/>
    <w:rsid w:val="00E32516"/>
    <w:rsid w:val="00E32B58"/>
    <w:rsid w:val="00E33897"/>
    <w:rsid w:val="00E33BAB"/>
    <w:rsid w:val="00E33D6A"/>
    <w:rsid w:val="00E3411A"/>
    <w:rsid w:val="00E34216"/>
    <w:rsid w:val="00E34C6E"/>
    <w:rsid w:val="00E351F9"/>
    <w:rsid w:val="00E3609A"/>
    <w:rsid w:val="00E37667"/>
    <w:rsid w:val="00E404AE"/>
    <w:rsid w:val="00E40641"/>
    <w:rsid w:val="00E40D25"/>
    <w:rsid w:val="00E42807"/>
    <w:rsid w:val="00E42DAD"/>
    <w:rsid w:val="00E5030B"/>
    <w:rsid w:val="00E53567"/>
    <w:rsid w:val="00E5516B"/>
    <w:rsid w:val="00E55824"/>
    <w:rsid w:val="00E55EA5"/>
    <w:rsid w:val="00E56943"/>
    <w:rsid w:val="00E57BD5"/>
    <w:rsid w:val="00E60407"/>
    <w:rsid w:val="00E6232A"/>
    <w:rsid w:val="00E63C8B"/>
    <w:rsid w:val="00E6448D"/>
    <w:rsid w:val="00E64E92"/>
    <w:rsid w:val="00E71554"/>
    <w:rsid w:val="00E72A96"/>
    <w:rsid w:val="00E7411B"/>
    <w:rsid w:val="00E74659"/>
    <w:rsid w:val="00E74BED"/>
    <w:rsid w:val="00E770CA"/>
    <w:rsid w:val="00E816AB"/>
    <w:rsid w:val="00E81ECB"/>
    <w:rsid w:val="00E82814"/>
    <w:rsid w:val="00E82D5D"/>
    <w:rsid w:val="00E84DA4"/>
    <w:rsid w:val="00E85583"/>
    <w:rsid w:val="00E8587C"/>
    <w:rsid w:val="00E85FB5"/>
    <w:rsid w:val="00E911E8"/>
    <w:rsid w:val="00E91335"/>
    <w:rsid w:val="00E961E1"/>
    <w:rsid w:val="00E97DE3"/>
    <w:rsid w:val="00EA0186"/>
    <w:rsid w:val="00EA1B81"/>
    <w:rsid w:val="00EA1EB1"/>
    <w:rsid w:val="00EA1FBB"/>
    <w:rsid w:val="00EA37AD"/>
    <w:rsid w:val="00EA3D05"/>
    <w:rsid w:val="00EA51AF"/>
    <w:rsid w:val="00EA5EEB"/>
    <w:rsid w:val="00EB075A"/>
    <w:rsid w:val="00EB19A2"/>
    <w:rsid w:val="00EB1AAB"/>
    <w:rsid w:val="00EB2B1C"/>
    <w:rsid w:val="00EB2D15"/>
    <w:rsid w:val="00EB3F0E"/>
    <w:rsid w:val="00EB4998"/>
    <w:rsid w:val="00EB5B51"/>
    <w:rsid w:val="00EB6081"/>
    <w:rsid w:val="00EB6CA7"/>
    <w:rsid w:val="00EB76A3"/>
    <w:rsid w:val="00ED21F0"/>
    <w:rsid w:val="00ED5AD9"/>
    <w:rsid w:val="00ED5CC0"/>
    <w:rsid w:val="00ED68F0"/>
    <w:rsid w:val="00ED6A20"/>
    <w:rsid w:val="00ED6D98"/>
    <w:rsid w:val="00EE2316"/>
    <w:rsid w:val="00EE3965"/>
    <w:rsid w:val="00EE7C2A"/>
    <w:rsid w:val="00EE7D3B"/>
    <w:rsid w:val="00EF255D"/>
    <w:rsid w:val="00EF5A6C"/>
    <w:rsid w:val="00EF7BA9"/>
    <w:rsid w:val="00F01B19"/>
    <w:rsid w:val="00F03B5F"/>
    <w:rsid w:val="00F04574"/>
    <w:rsid w:val="00F04F21"/>
    <w:rsid w:val="00F06E46"/>
    <w:rsid w:val="00F07154"/>
    <w:rsid w:val="00F075CD"/>
    <w:rsid w:val="00F10DD2"/>
    <w:rsid w:val="00F11134"/>
    <w:rsid w:val="00F116CE"/>
    <w:rsid w:val="00F117C0"/>
    <w:rsid w:val="00F1185B"/>
    <w:rsid w:val="00F15B42"/>
    <w:rsid w:val="00F162EC"/>
    <w:rsid w:val="00F203DB"/>
    <w:rsid w:val="00F20443"/>
    <w:rsid w:val="00F20BEF"/>
    <w:rsid w:val="00F23A61"/>
    <w:rsid w:val="00F241AB"/>
    <w:rsid w:val="00F24B06"/>
    <w:rsid w:val="00F259BE"/>
    <w:rsid w:val="00F26498"/>
    <w:rsid w:val="00F31802"/>
    <w:rsid w:val="00F3730F"/>
    <w:rsid w:val="00F4369A"/>
    <w:rsid w:val="00F46058"/>
    <w:rsid w:val="00F52700"/>
    <w:rsid w:val="00F5317E"/>
    <w:rsid w:val="00F536B9"/>
    <w:rsid w:val="00F53E8F"/>
    <w:rsid w:val="00F54744"/>
    <w:rsid w:val="00F54CEA"/>
    <w:rsid w:val="00F54FAD"/>
    <w:rsid w:val="00F55271"/>
    <w:rsid w:val="00F5623F"/>
    <w:rsid w:val="00F56B80"/>
    <w:rsid w:val="00F6002D"/>
    <w:rsid w:val="00F6241F"/>
    <w:rsid w:val="00F71112"/>
    <w:rsid w:val="00F74F13"/>
    <w:rsid w:val="00F7690B"/>
    <w:rsid w:val="00F8025D"/>
    <w:rsid w:val="00F80E66"/>
    <w:rsid w:val="00F81427"/>
    <w:rsid w:val="00F821D0"/>
    <w:rsid w:val="00F839D6"/>
    <w:rsid w:val="00F8403E"/>
    <w:rsid w:val="00F84E3E"/>
    <w:rsid w:val="00F853DD"/>
    <w:rsid w:val="00F85820"/>
    <w:rsid w:val="00F8677E"/>
    <w:rsid w:val="00F8680B"/>
    <w:rsid w:val="00F909FE"/>
    <w:rsid w:val="00F91927"/>
    <w:rsid w:val="00F92703"/>
    <w:rsid w:val="00F94725"/>
    <w:rsid w:val="00FA15C4"/>
    <w:rsid w:val="00FA1DBC"/>
    <w:rsid w:val="00FA5452"/>
    <w:rsid w:val="00FA5F4E"/>
    <w:rsid w:val="00FA6F2D"/>
    <w:rsid w:val="00FA7831"/>
    <w:rsid w:val="00FB00A2"/>
    <w:rsid w:val="00FB4AF5"/>
    <w:rsid w:val="00FB6D97"/>
    <w:rsid w:val="00FC06DF"/>
    <w:rsid w:val="00FC0858"/>
    <w:rsid w:val="00FC3053"/>
    <w:rsid w:val="00FC5707"/>
    <w:rsid w:val="00FC6101"/>
    <w:rsid w:val="00FD2115"/>
    <w:rsid w:val="00FD21DD"/>
    <w:rsid w:val="00FD3404"/>
    <w:rsid w:val="00FD4239"/>
    <w:rsid w:val="00FD4FC3"/>
    <w:rsid w:val="00FD5207"/>
    <w:rsid w:val="00FD53D5"/>
    <w:rsid w:val="00FD632D"/>
    <w:rsid w:val="00FD6F6A"/>
    <w:rsid w:val="00FE0547"/>
    <w:rsid w:val="00FE2088"/>
    <w:rsid w:val="00FE24E4"/>
    <w:rsid w:val="00FE3DDE"/>
    <w:rsid w:val="00FE4D3C"/>
    <w:rsid w:val="00FF30B7"/>
    <w:rsid w:val="00FF3782"/>
    <w:rsid w:val="00FF47E2"/>
    <w:rsid w:val="00FF6B8B"/>
    <w:rsid w:val="00FF70DD"/>
    <w:rsid w:val="00FF74D5"/>
    <w:rsid w:val="00FF7E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759477A"/>
  <w15:docId w15:val="{228A17EA-8AC6-7945-A230-496C16E99D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semiHidden="1" w:uiPriority="0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uiPriority="0" w:qFormat="1"/>
    <w:lsdException w:name="Closing" w:locked="1" w:semiHidden="1" w:unhideWhenUsed="1"/>
    <w:lsdException w:name="Signature" w:locked="1" w:semiHidden="1" w:unhideWhenUsed="1"/>
    <w:lsdException w:name="Default Paragraph Font" w:semiHidden="1" w:uiPriority="0" w:unhideWhenUsed="1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uiPriority="0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uiPriority="22" w:qFormat="1"/>
    <w:lsdException w:name="Emphasis" w:uiPriority="0" w:qFormat="1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uiPriority="0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93128"/>
    <w:rPr>
      <w:rFonts w:ascii="Times New Roman" w:eastAsia="Times New Roman" w:hAnsi="Times New Roman"/>
      <w:sz w:val="24"/>
      <w:szCs w:val="24"/>
    </w:rPr>
  </w:style>
  <w:style w:type="paragraph" w:styleId="Heading1">
    <w:name w:val="heading 1"/>
    <w:basedOn w:val="Normal"/>
    <w:next w:val="BodyText"/>
    <w:link w:val="Heading1Char"/>
    <w:autoRedefine/>
    <w:uiPriority w:val="99"/>
    <w:qFormat/>
    <w:rsid w:val="00583567"/>
    <w:pPr>
      <w:pageBreakBefore/>
      <w:numPr>
        <w:numId w:val="10"/>
      </w:numPr>
      <w:pBdr>
        <w:top w:val="single" w:sz="6" w:space="3" w:color="auto"/>
      </w:pBdr>
      <w:tabs>
        <w:tab w:val="left" w:pos="720"/>
        <w:tab w:val="num" w:pos="880"/>
      </w:tabs>
      <w:spacing w:before="240" w:after="240"/>
      <w:ind w:left="2592" w:hanging="2052"/>
      <w:outlineLvl w:val="0"/>
    </w:pPr>
    <w:rPr>
      <w:b/>
      <w:bCs/>
      <w:color w:val="C00000"/>
      <w:sz w:val="32"/>
      <w:szCs w:val="36"/>
    </w:rPr>
  </w:style>
  <w:style w:type="paragraph" w:styleId="Heading2">
    <w:name w:val="heading 2"/>
    <w:basedOn w:val="Heading1"/>
    <w:next w:val="Heading1"/>
    <w:link w:val="Heading2Char"/>
    <w:autoRedefine/>
    <w:uiPriority w:val="99"/>
    <w:qFormat/>
    <w:rsid w:val="003D0FED"/>
    <w:pPr>
      <w:pageBreakBefore w:val="0"/>
      <w:numPr>
        <w:ilvl w:val="1"/>
      </w:numPr>
      <w:pBdr>
        <w:bottom w:val="single" w:sz="8" w:space="1" w:color="124E69"/>
      </w:pBdr>
      <w:outlineLvl w:val="1"/>
    </w:pPr>
    <w:rPr>
      <w:color w:val="124E69"/>
      <w:sz w:val="28"/>
      <w:szCs w:val="26"/>
    </w:rPr>
  </w:style>
  <w:style w:type="paragraph" w:styleId="Heading3">
    <w:name w:val="heading 3"/>
    <w:basedOn w:val="Normal"/>
    <w:next w:val="BodyText"/>
    <w:link w:val="Heading3Char"/>
    <w:autoRedefine/>
    <w:uiPriority w:val="99"/>
    <w:qFormat/>
    <w:rsid w:val="00E71554"/>
    <w:pPr>
      <w:keepNext/>
      <w:numPr>
        <w:ilvl w:val="2"/>
        <w:numId w:val="10"/>
      </w:numPr>
      <w:tabs>
        <w:tab w:val="left" w:pos="880"/>
        <w:tab w:val="left" w:pos="1540"/>
        <w:tab w:val="num" w:pos="2090"/>
      </w:tabs>
      <w:spacing w:before="180" w:after="120"/>
      <w:ind w:left="880" w:hanging="880"/>
      <w:outlineLvl w:val="2"/>
    </w:pPr>
    <w:rPr>
      <w:rFonts w:cs="Arial"/>
      <w:b/>
      <w:bCs/>
      <w:color w:val="319BA9"/>
      <w:sz w:val="26"/>
    </w:rPr>
  </w:style>
  <w:style w:type="paragraph" w:styleId="Heading4">
    <w:name w:val="heading 4"/>
    <w:basedOn w:val="Normal"/>
    <w:next w:val="BodyText"/>
    <w:link w:val="Heading4Char"/>
    <w:autoRedefine/>
    <w:uiPriority w:val="99"/>
    <w:qFormat/>
    <w:rsid w:val="00E71554"/>
    <w:pPr>
      <w:keepNext/>
      <w:numPr>
        <w:ilvl w:val="3"/>
        <w:numId w:val="10"/>
      </w:numPr>
      <w:tabs>
        <w:tab w:val="left" w:pos="862"/>
        <w:tab w:val="num" w:pos="990"/>
      </w:tabs>
      <w:spacing w:before="180" w:after="120"/>
      <w:ind w:left="0" w:firstLine="0"/>
      <w:outlineLvl w:val="3"/>
    </w:pPr>
    <w:rPr>
      <w:rFonts w:cs="Arial"/>
      <w:b/>
      <w:bCs/>
      <w:iCs/>
      <w:color w:val="464138"/>
    </w:rPr>
  </w:style>
  <w:style w:type="paragraph" w:styleId="Heading5">
    <w:name w:val="heading 5"/>
    <w:basedOn w:val="Normal"/>
    <w:next w:val="BodyText"/>
    <w:link w:val="Heading5Char"/>
    <w:uiPriority w:val="99"/>
    <w:qFormat/>
    <w:rsid w:val="003630D7"/>
    <w:pPr>
      <w:keepNext/>
      <w:keepLines/>
      <w:numPr>
        <w:ilvl w:val="4"/>
        <w:numId w:val="10"/>
      </w:numPr>
      <w:spacing w:before="200"/>
      <w:outlineLvl w:val="4"/>
    </w:pPr>
    <w:rPr>
      <w:rFonts w:cs="Arial"/>
      <w:i/>
      <w:color w:val="464138"/>
    </w:rPr>
  </w:style>
  <w:style w:type="paragraph" w:styleId="Heading6">
    <w:name w:val="heading 6"/>
    <w:aliases w:val="H6"/>
    <w:basedOn w:val="Normal"/>
    <w:next w:val="BodyText"/>
    <w:link w:val="Heading6Char"/>
    <w:uiPriority w:val="99"/>
    <w:qFormat/>
    <w:rsid w:val="003630D7"/>
    <w:pPr>
      <w:keepNext/>
      <w:keepLines/>
      <w:numPr>
        <w:ilvl w:val="5"/>
        <w:numId w:val="10"/>
      </w:numPr>
      <w:spacing w:before="200"/>
      <w:outlineLvl w:val="5"/>
    </w:pPr>
    <w:rPr>
      <w:rFonts w:cs="Arial"/>
      <w:b/>
      <w:i/>
      <w:iCs/>
      <w:color w:val="464138"/>
    </w:rPr>
  </w:style>
  <w:style w:type="paragraph" w:styleId="Heading7">
    <w:name w:val="heading 7"/>
    <w:basedOn w:val="Normal"/>
    <w:next w:val="BodyText"/>
    <w:link w:val="Heading7Char"/>
    <w:uiPriority w:val="99"/>
    <w:qFormat/>
    <w:rsid w:val="003630D7"/>
    <w:pPr>
      <w:keepNext/>
      <w:keepLines/>
      <w:numPr>
        <w:ilvl w:val="6"/>
        <w:numId w:val="10"/>
      </w:numPr>
      <w:spacing w:before="200"/>
      <w:outlineLvl w:val="6"/>
    </w:pPr>
    <w:rPr>
      <w:rFonts w:cs="Arial"/>
      <w:b/>
      <w:iCs/>
      <w:color w:val="464138"/>
      <w:szCs w:val="20"/>
    </w:rPr>
  </w:style>
  <w:style w:type="paragraph" w:styleId="Heading8">
    <w:name w:val="heading 8"/>
    <w:basedOn w:val="Normal"/>
    <w:next w:val="BodyText"/>
    <w:link w:val="Heading8Char"/>
    <w:uiPriority w:val="99"/>
    <w:qFormat/>
    <w:rsid w:val="003630D7"/>
    <w:pPr>
      <w:keepNext/>
      <w:keepLines/>
      <w:numPr>
        <w:ilvl w:val="7"/>
        <w:numId w:val="10"/>
      </w:numPr>
      <w:spacing w:before="200"/>
      <w:outlineLvl w:val="7"/>
    </w:pPr>
    <w:rPr>
      <w:rFonts w:cs="Arial"/>
      <w:i/>
      <w:color w:val="464138"/>
      <w:szCs w:val="20"/>
    </w:rPr>
  </w:style>
  <w:style w:type="paragraph" w:styleId="Heading9">
    <w:name w:val="heading 9"/>
    <w:basedOn w:val="Normal"/>
    <w:next w:val="BodyText"/>
    <w:link w:val="Heading9Char"/>
    <w:uiPriority w:val="99"/>
    <w:qFormat/>
    <w:rsid w:val="003630D7"/>
    <w:pPr>
      <w:keepNext/>
      <w:keepLines/>
      <w:numPr>
        <w:ilvl w:val="8"/>
        <w:numId w:val="10"/>
      </w:numPr>
      <w:spacing w:before="200"/>
      <w:outlineLvl w:val="8"/>
    </w:pPr>
    <w:rPr>
      <w:rFonts w:cs="Arial"/>
      <w:b/>
      <w:iCs/>
      <w:color w:val="464138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locked/>
    <w:rsid w:val="00583567"/>
    <w:rPr>
      <w:rFonts w:ascii="Times New Roman" w:eastAsia="Times New Roman" w:hAnsi="Times New Roman"/>
      <w:b/>
      <w:bCs/>
      <w:color w:val="C00000"/>
      <w:sz w:val="32"/>
      <w:szCs w:val="36"/>
    </w:rPr>
  </w:style>
  <w:style w:type="character" w:customStyle="1" w:styleId="Heading2Char">
    <w:name w:val="Heading 2 Char"/>
    <w:link w:val="Heading2"/>
    <w:uiPriority w:val="99"/>
    <w:locked/>
    <w:rsid w:val="003D0FED"/>
    <w:rPr>
      <w:rFonts w:ascii="Times New Roman" w:eastAsia="Times New Roman" w:hAnsi="Times New Roman"/>
      <w:b/>
      <w:bCs/>
      <w:color w:val="124E69"/>
      <w:sz w:val="28"/>
      <w:szCs w:val="26"/>
    </w:rPr>
  </w:style>
  <w:style w:type="character" w:customStyle="1" w:styleId="Heading3Char">
    <w:name w:val="Heading 3 Char"/>
    <w:link w:val="Heading3"/>
    <w:uiPriority w:val="99"/>
    <w:locked/>
    <w:rsid w:val="00E71554"/>
    <w:rPr>
      <w:rFonts w:ascii="Times New Roman" w:eastAsia="Times New Roman" w:hAnsi="Times New Roman" w:cs="Arial"/>
      <w:b/>
      <w:bCs/>
      <w:color w:val="319BA9"/>
      <w:sz w:val="26"/>
      <w:szCs w:val="24"/>
    </w:rPr>
  </w:style>
  <w:style w:type="character" w:customStyle="1" w:styleId="Heading4Char">
    <w:name w:val="Heading 4 Char"/>
    <w:link w:val="Heading4"/>
    <w:uiPriority w:val="99"/>
    <w:locked/>
    <w:rsid w:val="00E71554"/>
    <w:rPr>
      <w:rFonts w:ascii="Times New Roman" w:eastAsia="Times New Roman" w:hAnsi="Times New Roman" w:cs="Arial"/>
      <w:b/>
      <w:bCs/>
      <w:iCs/>
      <w:color w:val="464138"/>
      <w:sz w:val="24"/>
      <w:szCs w:val="24"/>
    </w:rPr>
  </w:style>
  <w:style w:type="character" w:customStyle="1" w:styleId="Heading5Char">
    <w:name w:val="Heading 5 Char"/>
    <w:link w:val="Heading5"/>
    <w:uiPriority w:val="99"/>
    <w:locked/>
    <w:rsid w:val="003630D7"/>
    <w:rPr>
      <w:rFonts w:ascii="Times New Roman" w:eastAsia="Times New Roman" w:hAnsi="Times New Roman" w:cs="Arial"/>
      <w:i/>
      <w:color w:val="464138"/>
      <w:sz w:val="24"/>
      <w:szCs w:val="24"/>
    </w:rPr>
  </w:style>
  <w:style w:type="character" w:customStyle="1" w:styleId="Heading6Char">
    <w:name w:val="Heading 6 Char"/>
    <w:aliases w:val="H6 Char"/>
    <w:link w:val="Heading6"/>
    <w:uiPriority w:val="99"/>
    <w:locked/>
    <w:rsid w:val="003630D7"/>
    <w:rPr>
      <w:rFonts w:ascii="Times New Roman" w:eastAsia="Times New Roman" w:hAnsi="Times New Roman" w:cs="Arial"/>
      <w:b/>
      <w:i/>
      <w:iCs/>
      <w:color w:val="464138"/>
      <w:sz w:val="24"/>
      <w:szCs w:val="24"/>
    </w:rPr>
  </w:style>
  <w:style w:type="character" w:customStyle="1" w:styleId="Heading7Char">
    <w:name w:val="Heading 7 Char"/>
    <w:link w:val="Heading7"/>
    <w:uiPriority w:val="99"/>
    <w:locked/>
    <w:rsid w:val="003630D7"/>
    <w:rPr>
      <w:rFonts w:ascii="Times New Roman" w:eastAsia="Times New Roman" w:hAnsi="Times New Roman" w:cs="Arial"/>
      <w:b/>
      <w:iCs/>
      <w:color w:val="464138"/>
      <w:sz w:val="24"/>
    </w:rPr>
  </w:style>
  <w:style w:type="character" w:customStyle="1" w:styleId="Heading8Char">
    <w:name w:val="Heading 8 Char"/>
    <w:link w:val="Heading8"/>
    <w:uiPriority w:val="99"/>
    <w:locked/>
    <w:rsid w:val="003630D7"/>
    <w:rPr>
      <w:rFonts w:ascii="Times New Roman" w:eastAsia="Times New Roman" w:hAnsi="Times New Roman" w:cs="Arial"/>
      <w:i/>
      <w:color w:val="464138"/>
      <w:sz w:val="24"/>
    </w:rPr>
  </w:style>
  <w:style w:type="character" w:customStyle="1" w:styleId="Heading9Char">
    <w:name w:val="Heading 9 Char"/>
    <w:link w:val="Heading9"/>
    <w:uiPriority w:val="99"/>
    <w:locked/>
    <w:rsid w:val="003630D7"/>
    <w:rPr>
      <w:rFonts w:ascii="Times New Roman" w:eastAsia="Times New Roman" w:hAnsi="Times New Roman" w:cs="Arial"/>
      <w:b/>
      <w:iCs/>
      <w:color w:val="464138"/>
    </w:rPr>
  </w:style>
  <w:style w:type="paragraph" w:styleId="BalloonText">
    <w:name w:val="Balloon Text"/>
    <w:basedOn w:val="Normal"/>
    <w:link w:val="BalloonTextChar"/>
    <w:uiPriority w:val="99"/>
    <w:semiHidden/>
    <w:rsid w:val="00A80C3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locked/>
    <w:rsid w:val="00C96719"/>
    <w:rPr>
      <w:rFonts w:ascii="Tahoma" w:hAnsi="Tahoma" w:cs="Tahoma"/>
      <w:sz w:val="16"/>
      <w:szCs w:val="16"/>
    </w:rPr>
  </w:style>
  <w:style w:type="character" w:styleId="PageNumber">
    <w:name w:val="page number"/>
    <w:uiPriority w:val="99"/>
    <w:rsid w:val="00F03B5F"/>
    <w:rPr>
      <w:rFonts w:ascii="Calibri" w:hAnsi="Calibri" w:cs="Times New Roman"/>
    </w:rPr>
  </w:style>
  <w:style w:type="paragraph" w:styleId="Title">
    <w:name w:val="Title"/>
    <w:basedOn w:val="Normal"/>
    <w:next w:val="Subtitle"/>
    <w:link w:val="TitleChar"/>
    <w:uiPriority w:val="99"/>
    <w:qFormat/>
    <w:rsid w:val="00F03B5F"/>
    <w:pPr>
      <w:spacing w:before="3480" w:after="300"/>
      <w:contextualSpacing/>
      <w:jc w:val="right"/>
    </w:pPr>
    <w:rPr>
      <w:b/>
      <w:color w:val="C00000"/>
      <w:spacing w:val="5"/>
      <w:kern w:val="28"/>
      <w:sz w:val="48"/>
      <w:szCs w:val="52"/>
    </w:rPr>
  </w:style>
  <w:style w:type="character" w:customStyle="1" w:styleId="TitleChar">
    <w:name w:val="Title Char"/>
    <w:link w:val="Title"/>
    <w:uiPriority w:val="99"/>
    <w:locked/>
    <w:rsid w:val="00F03B5F"/>
    <w:rPr>
      <w:rFonts w:ascii="Cambria" w:hAnsi="Cambria" w:cs="Times New Roman"/>
      <w:b/>
      <w:color w:val="C00000"/>
      <w:spacing w:val="5"/>
      <w:kern w:val="28"/>
      <w:sz w:val="52"/>
      <w:szCs w:val="52"/>
      <w:lang w:val="en-US" w:eastAsia="en-US" w:bidi="ar-SA"/>
    </w:rPr>
  </w:style>
  <w:style w:type="paragraph" w:styleId="Subtitle">
    <w:name w:val="Subtitle"/>
    <w:basedOn w:val="Normal"/>
    <w:next w:val="BodyText"/>
    <w:link w:val="SubtitleChar"/>
    <w:uiPriority w:val="99"/>
    <w:qFormat/>
    <w:rsid w:val="00636A21"/>
    <w:pPr>
      <w:numPr>
        <w:ilvl w:val="1"/>
      </w:numPr>
      <w:jc w:val="right"/>
    </w:pPr>
    <w:rPr>
      <w:i/>
      <w:iCs/>
      <w:color w:val="319BA9"/>
      <w:spacing w:val="15"/>
      <w:sz w:val="28"/>
    </w:rPr>
  </w:style>
  <w:style w:type="character" w:customStyle="1" w:styleId="SubtitleChar">
    <w:name w:val="Subtitle Char"/>
    <w:link w:val="Subtitle"/>
    <w:uiPriority w:val="99"/>
    <w:locked/>
    <w:rsid w:val="00636A21"/>
    <w:rPr>
      <w:rFonts w:ascii="Cambria" w:hAnsi="Cambria" w:cs="Times New Roman"/>
      <w:i/>
      <w:iCs/>
      <w:color w:val="319BA9"/>
      <w:spacing w:val="15"/>
      <w:sz w:val="24"/>
      <w:szCs w:val="24"/>
      <w:lang w:val="en-US" w:eastAsia="en-US" w:bidi="ar-SA"/>
    </w:rPr>
  </w:style>
  <w:style w:type="paragraph" w:styleId="TOC1">
    <w:name w:val="toc 1"/>
    <w:basedOn w:val="BodyText"/>
    <w:next w:val="BodyText"/>
    <w:autoRedefine/>
    <w:uiPriority w:val="39"/>
    <w:rsid w:val="003D0FED"/>
    <w:pPr>
      <w:tabs>
        <w:tab w:val="left" w:pos="440"/>
        <w:tab w:val="right" w:leader="dot" w:pos="9000"/>
      </w:tabs>
      <w:spacing w:after="100"/>
    </w:pPr>
  </w:style>
  <w:style w:type="paragraph" w:styleId="TableofFigures">
    <w:name w:val="table of figures"/>
    <w:basedOn w:val="BodyText"/>
    <w:next w:val="Normal"/>
    <w:uiPriority w:val="99"/>
    <w:rsid w:val="00414893"/>
    <w:pPr>
      <w:spacing w:before="60" w:after="60"/>
    </w:pPr>
  </w:style>
  <w:style w:type="paragraph" w:styleId="Caption">
    <w:name w:val="caption"/>
    <w:basedOn w:val="BodyText"/>
    <w:next w:val="GraphicandSource"/>
    <w:uiPriority w:val="99"/>
    <w:qFormat/>
    <w:rsid w:val="00F03B5F"/>
    <w:pPr>
      <w:keepNext/>
      <w:jc w:val="center"/>
    </w:pPr>
    <w:rPr>
      <w:b/>
      <w:bCs/>
      <w:color w:val="124E69"/>
      <w:szCs w:val="18"/>
    </w:rPr>
  </w:style>
  <w:style w:type="paragraph" w:customStyle="1" w:styleId="BulletB-Point">
    <w:name w:val="Bullet B-Point"/>
    <w:basedOn w:val="BodyText"/>
    <w:uiPriority w:val="99"/>
    <w:rsid w:val="00315CB8"/>
    <w:pPr>
      <w:numPr>
        <w:ilvl w:val="1"/>
        <w:numId w:val="4"/>
      </w:numPr>
      <w:spacing w:after="0"/>
    </w:pPr>
  </w:style>
  <w:style w:type="paragraph" w:customStyle="1" w:styleId="BulletC-Point">
    <w:name w:val="Bullet C-Point"/>
    <w:basedOn w:val="BodyText"/>
    <w:uiPriority w:val="99"/>
    <w:rsid w:val="00890977"/>
    <w:pPr>
      <w:numPr>
        <w:ilvl w:val="2"/>
        <w:numId w:val="4"/>
      </w:numPr>
    </w:pPr>
  </w:style>
  <w:style w:type="paragraph" w:customStyle="1" w:styleId="BulletD-Point">
    <w:name w:val="Bullet D-Point"/>
    <w:basedOn w:val="BodyText"/>
    <w:uiPriority w:val="99"/>
    <w:rsid w:val="00890977"/>
    <w:pPr>
      <w:numPr>
        <w:ilvl w:val="3"/>
        <w:numId w:val="4"/>
      </w:numPr>
    </w:pPr>
  </w:style>
  <w:style w:type="paragraph" w:customStyle="1" w:styleId="BulletE-Point">
    <w:name w:val="Bullet E-Point"/>
    <w:basedOn w:val="BodyText"/>
    <w:uiPriority w:val="99"/>
    <w:rsid w:val="00890977"/>
    <w:pPr>
      <w:numPr>
        <w:ilvl w:val="4"/>
        <w:numId w:val="4"/>
      </w:numPr>
    </w:pPr>
  </w:style>
  <w:style w:type="character" w:customStyle="1" w:styleId="Bold">
    <w:name w:val="Bold"/>
    <w:uiPriority w:val="99"/>
    <w:rsid w:val="00C76755"/>
    <w:rPr>
      <w:rFonts w:ascii="Cambria" w:hAnsi="Cambria" w:cs="Times New Roman"/>
      <w:b/>
    </w:rPr>
  </w:style>
  <w:style w:type="character" w:customStyle="1" w:styleId="Italic">
    <w:name w:val="Italic"/>
    <w:uiPriority w:val="99"/>
    <w:rsid w:val="00F03B5F"/>
    <w:rPr>
      <w:rFonts w:ascii="Calibri" w:hAnsi="Calibri" w:cs="Times New Roman"/>
      <w:i/>
    </w:rPr>
  </w:style>
  <w:style w:type="character" w:customStyle="1" w:styleId="BoldItalic">
    <w:name w:val="Bold Italic"/>
    <w:uiPriority w:val="99"/>
    <w:rsid w:val="003D253D"/>
    <w:rPr>
      <w:rFonts w:ascii="Cambria" w:hAnsi="Cambria" w:cs="Times New Roman"/>
      <w:b/>
      <w:i/>
    </w:rPr>
  </w:style>
  <w:style w:type="paragraph" w:styleId="Header">
    <w:name w:val="header"/>
    <w:basedOn w:val="Normal"/>
    <w:link w:val="HeaderChar"/>
    <w:uiPriority w:val="99"/>
    <w:semiHidden/>
    <w:rsid w:val="006573B9"/>
    <w:pPr>
      <w:tabs>
        <w:tab w:val="center" w:pos="4680"/>
        <w:tab w:val="right" w:pos="9360"/>
      </w:tabs>
    </w:pPr>
  </w:style>
  <w:style w:type="character" w:customStyle="1" w:styleId="HeaderChar">
    <w:name w:val="Header Char"/>
    <w:link w:val="Header"/>
    <w:uiPriority w:val="99"/>
    <w:semiHidden/>
    <w:locked/>
    <w:rsid w:val="006573B9"/>
    <w:rPr>
      <w:rFonts w:cs="Times New Roman"/>
    </w:rPr>
  </w:style>
  <w:style w:type="paragraph" w:styleId="Footer">
    <w:name w:val="footer"/>
    <w:basedOn w:val="Normal"/>
    <w:link w:val="FooterChar"/>
    <w:uiPriority w:val="99"/>
    <w:rsid w:val="00063179"/>
    <w:pPr>
      <w:tabs>
        <w:tab w:val="center" w:pos="4680"/>
        <w:tab w:val="right" w:pos="9360"/>
      </w:tabs>
    </w:pPr>
    <w:rPr>
      <w:color w:val="464138"/>
      <w:sz w:val="16"/>
      <w:szCs w:val="16"/>
    </w:rPr>
  </w:style>
  <w:style w:type="character" w:customStyle="1" w:styleId="FooterChar">
    <w:name w:val="Footer Char"/>
    <w:link w:val="Footer"/>
    <w:uiPriority w:val="99"/>
    <w:locked/>
    <w:rsid w:val="00063179"/>
    <w:rPr>
      <w:rFonts w:ascii="Cambria" w:hAnsi="Cambria" w:cs="Times New Roman"/>
      <w:color w:val="464138"/>
      <w:sz w:val="16"/>
      <w:szCs w:val="16"/>
      <w:lang w:val="en-US" w:eastAsia="en-US" w:bidi="ar-SA"/>
    </w:rPr>
  </w:style>
  <w:style w:type="paragraph" w:customStyle="1" w:styleId="cities">
    <w:name w:val="cities"/>
    <w:uiPriority w:val="99"/>
    <w:rsid w:val="00F03B5F"/>
    <w:pPr>
      <w:spacing w:before="120" w:after="360" w:line="240" w:lineRule="exact"/>
      <w:jc w:val="center"/>
    </w:pPr>
    <w:rPr>
      <w:rFonts w:eastAsia="Times New Roman" w:cs="Arial"/>
      <w:caps/>
      <w:color w:val="4D4D4D"/>
      <w:sz w:val="14"/>
    </w:rPr>
  </w:style>
  <w:style w:type="paragraph" w:customStyle="1" w:styleId="Heading1Non-TOC">
    <w:name w:val="Heading 1 Non-TOC"/>
    <w:basedOn w:val="Heading1"/>
    <w:uiPriority w:val="99"/>
    <w:rsid w:val="00F07154"/>
  </w:style>
  <w:style w:type="paragraph" w:styleId="TOC2">
    <w:name w:val="toc 2"/>
    <w:basedOn w:val="BodyText"/>
    <w:next w:val="BodyText"/>
    <w:autoRedefine/>
    <w:uiPriority w:val="39"/>
    <w:rsid w:val="000A7F68"/>
    <w:pPr>
      <w:tabs>
        <w:tab w:val="right" w:leader="dot" w:pos="9000"/>
      </w:tabs>
      <w:spacing w:after="100"/>
      <w:ind w:left="220"/>
    </w:pPr>
  </w:style>
  <w:style w:type="paragraph" w:styleId="TOC3">
    <w:name w:val="toc 3"/>
    <w:basedOn w:val="BodyText"/>
    <w:next w:val="BodyText"/>
    <w:autoRedefine/>
    <w:uiPriority w:val="39"/>
    <w:rsid w:val="000A7F68"/>
    <w:pPr>
      <w:tabs>
        <w:tab w:val="right" w:leader="dot" w:pos="9000"/>
      </w:tabs>
      <w:spacing w:after="100"/>
      <w:ind w:left="440"/>
    </w:pPr>
  </w:style>
  <w:style w:type="character" w:styleId="Hyperlink">
    <w:name w:val="Hyperlink"/>
    <w:uiPriority w:val="99"/>
    <w:rsid w:val="00F03B5F"/>
    <w:rPr>
      <w:rFonts w:ascii="Calibri" w:hAnsi="Calibri" w:cs="Times New Roman"/>
      <w:color w:val="124E69"/>
      <w:u w:val="single"/>
    </w:rPr>
  </w:style>
  <w:style w:type="paragraph" w:styleId="BodyText">
    <w:name w:val="Body Text"/>
    <w:basedOn w:val="Normal"/>
    <w:link w:val="BodyTextChar"/>
    <w:uiPriority w:val="99"/>
    <w:rsid w:val="00F116CE"/>
    <w:pPr>
      <w:spacing w:before="80" w:after="80" w:line="320" w:lineRule="exact"/>
    </w:pPr>
  </w:style>
  <w:style w:type="character" w:customStyle="1" w:styleId="BodyTextChar">
    <w:name w:val="Body Text Char"/>
    <w:link w:val="BodyText"/>
    <w:uiPriority w:val="99"/>
    <w:locked/>
    <w:rsid w:val="00F116CE"/>
    <w:rPr>
      <w:rFonts w:ascii="Cambria" w:hAnsi="Cambria" w:cs="Times New Roman"/>
      <w:sz w:val="22"/>
      <w:szCs w:val="22"/>
      <w:lang w:val="en-US" w:eastAsia="en-US" w:bidi="ar-SA"/>
    </w:rPr>
  </w:style>
  <w:style w:type="paragraph" w:customStyle="1" w:styleId="GraphicandSource">
    <w:name w:val="Graphic and Source"/>
    <w:uiPriority w:val="99"/>
    <w:rsid w:val="00327B12"/>
    <w:pPr>
      <w:spacing w:after="200"/>
      <w:contextualSpacing/>
      <w:jc w:val="center"/>
    </w:pPr>
    <w:rPr>
      <w:noProof/>
      <w:color w:val="464138"/>
      <w:szCs w:val="22"/>
      <w:lang w:bidi="he-IL"/>
    </w:rPr>
  </w:style>
  <w:style w:type="paragraph" w:styleId="BlockText">
    <w:name w:val="Block Text"/>
    <w:basedOn w:val="Normal"/>
    <w:uiPriority w:val="99"/>
    <w:semiHidden/>
    <w:rsid w:val="008B0698"/>
    <w:pPr>
      <w:pBdr>
        <w:top w:val="single" w:sz="2" w:space="10" w:color="C00000"/>
        <w:left w:val="single" w:sz="2" w:space="10" w:color="C00000"/>
        <w:bottom w:val="single" w:sz="2" w:space="10" w:color="C00000"/>
        <w:right w:val="single" w:sz="2" w:space="10" w:color="C00000"/>
      </w:pBdr>
      <w:ind w:left="1152" w:right="1152"/>
    </w:pPr>
    <w:rPr>
      <w:i/>
      <w:iCs/>
      <w:color w:val="C00000"/>
    </w:rPr>
  </w:style>
  <w:style w:type="paragraph" w:styleId="BodyTextFirstIndent">
    <w:name w:val="Body Text First Indent"/>
    <w:basedOn w:val="BodyText"/>
    <w:link w:val="BodyTextFirstIndentChar"/>
    <w:uiPriority w:val="99"/>
    <w:rsid w:val="007B08AB"/>
    <w:pPr>
      <w:spacing w:after="200"/>
      <w:ind w:firstLine="461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locked/>
    <w:rsid w:val="007B08AB"/>
    <w:rPr>
      <w:rFonts w:ascii="Cambria" w:hAnsi="Cambria" w:cs="Times New Roman"/>
      <w:sz w:val="22"/>
      <w:szCs w:val="22"/>
      <w:lang w:val="en-US" w:eastAsia="en-US" w:bidi="ar-SA"/>
    </w:rPr>
  </w:style>
  <w:style w:type="paragraph" w:styleId="BodyTextIndent">
    <w:name w:val="Body Text Indent"/>
    <w:basedOn w:val="BodyText"/>
    <w:link w:val="BodyTextIndentChar"/>
    <w:uiPriority w:val="99"/>
    <w:rsid w:val="003630D7"/>
    <w:pPr>
      <w:spacing w:after="120"/>
      <w:ind w:left="461"/>
    </w:pPr>
  </w:style>
  <w:style w:type="character" w:customStyle="1" w:styleId="BodyTextIndentChar">
    <w:name w:val="Body Text Indent Char"/>
    <w:link w:val="BodyTextIndent"/>
    <w:uiPriority w:val="99"/>
    <w:locked/>
    <w:rsid w:val="003630D7"/>
    <w:rPr>
      <w:rFonts w:cs="Times New Roman"/>
      <w:color w:val="464138"/>
    </w:rPr>
  </w:style>
  <w:style w:type="character" w:styleId="CommentReference">
    <w:name w:val="annotation reference"/>
    <w:uiPriority w:val="99"/>
    <w:rsid w:val="00F03B5F"/>
    <w:rPr>
      <w:rFonts w:ascii="Calibri" w:hAnsi="Calibri" w:cs="Times New Roman"/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rsid w:val="008B0698"/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semiHidden/>
    <w:locked/>
    <w:rsid w:val="008B0698"/>
    <w:rPr>
      <w:rFonts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rsid w:val="008B0698"/>
    <w:rPr>
      <w:b/>
      <w:bCs/>
    </w:rPr>
  </w:style>
  <w:style w:type="character" w:customStyle="1" w:styleId="CommentSubjectChar">
    <w:name w:val="Comment Subject Char"/>
    <w:link w:val="CommentSubject"/>
    <w:uiPriority w:val="99"/>
    <w:locked/>
    <w:rsid w:val="008B0698"/>
    <w:rPr>
      <w:rFonts w:cs="Times New Roman"/>
      <w:b/>
      <w:bCs/>
      <w:sz w:val="20"/>
      <w:szCs w:val="20"/>
    </w:rPr>
  </w:style>
  <w:style w:type="paragraph" w:styleId="Date">
    <w:name w:val="Date"/>
    <w:basedOn w:val="Normal"/>
    <w:next w:val="Normal"/>
    <w:link w:val="DateChar"/>
    <w:uiPriority w:val="99"/>
    <w:rsid w:val="00427635"/>
    <w:rPr>
      <w:rFonts w:ascii="Calibri" w:hAnsi="Calibri"/>
    </w:rPr>
  </w:style>
  <w:style w:type="character" w:customStyle="1" w:styleId="DateChar">
    <w:name w:val="Date Char"/>
    <w:link w:val="Date"/>
    <w:uiPriority w:val="99"/>
    <w:locked/>
    <w:rsid w:val="00427635"/>
    <w:rPr>
      <w:rFonts w:cs="Times New Roman"/>
      <w:sz w:val="22"/>
      <w:szCs w:val="22"/>
      <w:lang w:val="en-US" w:eastAsia="en-US" w:bidi="ar-SA"/>
    </w:rPr>
  </w:style>
  <w:style w:type="paragraph" w:styleId="EndnoteText">
    <w:name w:val="endnote text"/>
    <w:basedOn w:val="Normal"/>
    <w:link w:val="EndnoteTextChar"/>
    <w:uiPriority w:val="99"/>
    <w:rsid w:val="006338FE"/>
    <w:rPr>
      <w:sz w:val="20"/>
      <w:szCs w:val="20"/>
    </w:rPr>
  </w:style>
  <w:style w:type="character" w:customStyle="1" w:styleId="EndnoteTextChar">
    <w:name w:val="Endnote Text Char"/>
    <w:link w:val="EndnoteText"/>
    <w:uiPriority w:val="99"/>
    <w:locked/>
    <w:rsid w:val="006338FE"/>
    <w:rPr>
      <w:rFonts w:ascii="Cambria" w:hAnsi="Cambria" w:cs="Times New Roman"/>
      <w:lang w:val="en-US" w:eastAsia="en-US" w:bidi="ar-SA"/>
    </w:rPr>
  </w:style>
  <w:style w:type="character" w:styleId="EndnoteReference">
    <w:name w:val="endnote reference"/>
    <w:uiPriority w:val="99"/>
    <w:rsid w:val="00F03B5F"/>
    <w:rPr>
      <w:rFonts w:ascii="Calibri" w:hAnsi="Calibri" w:cs="Times New Roman"/>
      <w:vertAlign w:val="superscript"/>
    </w:rPr>
  </w:style>
  <w:style w:type="table" w:styleId="TableGrid">
    <w:name w:val="Table Grid"/>
    <w:basedOn w:val="TableNormal"/>
    <w:uiPriority w:val="99"/>
    <w:rsid w:val="004B12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List-Accent6">
    <w:name w:val="Light List Accent 6"/>
    <w:basedOn w:val="TableNormal"/>
    <w:uiPriority w:val="99"/>
    <w:rsid w:val="006478CE"/>
    <w:tblPr>
      <w:tblStyleRowBandSize w:val="1"/>
      <w:tblStyleColBandSize w:val="1"/>
      <w:tblBorders>
        <w:top w:val="single" w:sz="8" w:space="0" w:color="8C8370"/>
        <w:left w:val="single" w:sz="8" w:space="0" w:color="8C8370"/>
        <w:bottom w:val="single" w:sz="8" w:space="0" w:color="8C8370"/>
        <w:right w:val="single" w:sz="8" w:space="0" w:color="8C8370"/>
      </w:tblBorders>
    </w:tblPr>
    <w:tblStylePr w:type="firstRow">
      <w:pPr>
        <w:spacing w:before="0" w:after="0"/>
      </w:pPr>
      <w:rPr>
        <w:rFonts w:cs="Times New Roman"/>
        <w:b/>
        <w:bCs/>
        <w:color w:val="FFFFFF"/>
      </w:rPr>
      <w:tblPr/>
      <w:tcPr>
        <w:shd w:val="clear" w:color="auto" w:fill="8C8370"/>
      </w:tcPr>
    </w:tblStylePr>
    <w:tblStylePr w:type="lastRow">
      <w:pPr>
        <w:spacing w:before="0" w:after="0"/>
      </w:pPr>
      <w:rPr>
        <w:rFonts w:cs="Times New Roman"/>
        <w:b/>
        <w:bCs/>
      </w:rPr>
      <w:tblPr/>
      <w:tcPr>
        <w:tcBorders>
          <w:top w:val="double" w:sz="6" w:space="0" w:color="8C8370"/>
          <w:left w:val="single" w:sz="8" w:space="0" w:color="8C8370"/>
          <w:bottom w:val="single" w:sz="8" w:space="0" w:color="8C8370"/>
          <w:right w:val="single" w:sz="8" w:space="0" w:color="8C837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tcBorders>
          <w:top w:val="single" w:sz="8" w:space="0" w:color="8C8370"/>
          <w:left w:val="single" w:sz="8" w:space="0" w:color="8C8370"/>
          <w:bottom w:val="single" w:sz="8" w:space="0" w:color="8C8370"/>
          <w:right w:val="single" w:sz="8" w:space="0" w:color="8C8370"/>
        </w:tcBorders>
      </w:tcPr>
    </w:tblStylePr>
    <w:tblStylePr w:type="band1Horz">
      <w:rPr>
        <w:rFonts w:cs="Times New Roman"/>
      </w:rPr>
      <w:tblPr/>
      <w:tcPr>
        <w:tcBorders>
          <w:top w:val="single" w:sz="8" w:space="0" w:color="8C8370"/>
          <w:left w:val="single" w:sz="8" w:space="0" w:color="8C8370"/>
          <w:bottom w:val="single" w:sz="8" w:space="0" w:color="8C8370"/>
          <w:right w:val="single" w:sz="8" w:space="0" w:color="8C8370"/>
        </w:tcBorders>
      </w:tcPr>
    </w:tblStylePr>
  </w:style>
  <w:style w:type="paragraph" w:customStyle="1" w:styleId="TableText">
    <w:name w:val="Table Text"/>
    <w:uiPriority w:val="99"/>
    <w:rsid w:val="00995B97"/>
    <w:pPr>
      <w:spacing w:before="20" w:after="20"/>
    </w:pPr>
    <w:rPr>
      <w:rFonts w:ascii="Cambria" w:hAnsi="Cambria"/>
      <w:sz w:val="22"/>
      <w:szCs w:val="22"/>
    </w:rPr>
  </w:style>
  <w:style w:type="character" w:styleId="FootnoteReference">
    <w:name w:val="footnote reference"/>
    <w:uiPriority w:val="99"/>
    <w:rsid w:val="00DD21A4"/>
    <w:rPr>
      <w:rFonts w:ascii="Cambria" w:hAnsi="Cambria" w:cs="Times New Roman"/>
      <w:sz w:val="24"/>
      <w:vertAlign w:val="superscript"/>
    </w:rPr>
  </w:style>
  <w:style w:type="table" w:customStyle="1" w:styleId="Table">
    <w:name w:val="Table"/>
    <w:basedOn w:val="TableGrid"/>
    <w:uiPriority w:val="99"/>
    <w:rsid w:val="00401305"/>
    <w:tblPr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CellMar>
        <w:top w:w="29" w:type="dxa"/>
        <w:left w:w="72" w:type="dxa"/>
        <w:bottom w:w="29" w:type="dxa"/>
        <w:right w:w="72" w:type="dxa"/>
      </w:tblCellMar>
    </w:tblPr>
    <w:tblStylePr w:type="firstRow">
      <w:pPr>
        <w:jc w:val="center"/>
      </w:pPr>
      <w:rPr>
        <w:rFonts w:cs="Times New Roman"/>
        <w:b/>
      </w:rPr>
      <w:tblPr/>
      <w:tcPr>
        <w:shd w:val="clear" w:color="auto" w:fill="BCE2F3"/>
      </w:tcPr>
    </w:tblStylePr>
    <w:tblStylePr w:type="firstCol">
      <w:rPr>
        <w:rFonts w:cs="Times New Roman"/>
        <w:b w:val="0"/>
      </w:rPr>
    </w:tblStylePr>
  </w:style>
  <w:style w:type="paragraph" w:customStyle="1" w:styleId="OutlineA-Level">
    <w:name w:val="Outline A-Level"/>
    <w:basedOn w:val="BodyText"/>
    <w:uiPriority w:val="99"/>
    <w:rsid w:val="00B06989"/>
    <w:pPr>
      <w:numPr>
        <w:numId w:val="3"/>
      </w:numPr>
    </w:pPr>
  </w:style>
  <w:style w:type="paragraph" w:customStyle="1" w:styleId="OutlineB-Level">
    <w:name w:val="Outline B-Level"/>
    <w:basedOn w:val="OutlineA-Level"/>
    <w:uiPriority w:val="99"/>
    <w:rsid w:val="00B06989"/>
    <w:pPr>
      <w:numPr>
        <w:ilvl w:val="1"/>
      </w:numPr>
    </w:pPr>
  </w:style>
  <w:style w:type="paragraph" w:customStyle="1" w:styleId="OutlineC-Level">
    <w:name w:val="Outline C-Level"/>
    <w:basedOn w:val="OutlineB-Level"/>
    <w:uiPriority w:val="99"/>
    <w:rsid w:val="00B06989"/>
    <w:pPr>
      <w:numPr>
        <w:ilvl w:val="2"/>
      </w:numPr>
    </w:pPr>
  </w:style>
  <w:style w:type="paragraph" w:customStyle="1" w:styleId="OutlineD-Level">
    <w:name w:val="Outline D-Level"/>
    <w:basedOn w:val="OutlineC-Level"/>
    <w:uiPriority w:val="99"/>
    <w:rsid w:val="00B06989"/>
    <w:pPr>
      <w:numPr>
        <w:ilvl w:val="3"/>
      </w:numPr>
    </w:pPr>
  </w:style>
  <w:style w:type="paragraph" w:customStyle="1" w:styleId="OutlineE-Level">
    <w:name w:val="Outline E-Level"/>
    <w:basedOn w:val="OutlineD-Level"/>
    <w:uiPriority w:val="99"/>
    <w:rsid w:val="00C20937"/>
    <w:pPr>
      <w:numPr>
        <w:ilvl w:val="4"/>
      </w:numPr>
    </w:pPr>
  </w:style>
  <w:style w:type="paragraph" w:customStyle="1" w:styleId="OutlineF-Level">
    <w:name w:val="Outline F-Level"/>
    <w:basedOn w:val="OutlineE-Level"/>
    <w:uiPriority w:val="99"/>
    <w:rsid w:val="00C20937"/>
    <w:pPr>
      <w:numPr>
        <w:ilvl w:val="5"/>
      </w:numPr>
    </w:pPr>
  </w:style>
  <w:style w:type="paragraph" w:customStyle="1" w:styleId="OutlineG-Level">
    <w:name w:val="Outline G-Level"/>
    <w:basedOn w:val="OutlineF-Level"/>
    <w:uiPriority w:val="99"/>
    <w:rsid w:val="00C20937"/>
    <w:pPr>
      <w:numPr>
        <w:ilvl w:val="6"/>
      </w:numPr>
    </w:pPr>
  </w:style>
  <w:style w:type="paragraph" w:customStyle="1" w:styleId="OutlineH-Level">
    <w:name w:val="Outline H-Level"/>
    <w:basedOn w:val="OutlineG-Level"/>
    <w:uiPriority w:val="99"/>
    <w:rsid w:val="00C20937"/>
    <w:pPr>
      <w:numPr>
        <w:ilvl w:val="7"/>
      </w:numPr>
    </w:pPr>
  </w:style>
  <w:style w:type="paragraph" w:customStyle="1" w:styleId="NumberLevel1">
    <w:name w:val="Number Level 1"/>
    <w:basedOn w:val="BodyText"/>
    <w:uiPriority w:val="99"/>
    <w:rsid w:val="00567009"/>
    <w:pPr>
      <w:ind w:left="461" w:hanging="360"/>
    </w:pPr>
  </w:style>
  <w:style w:type="paragraph" w:customStyle="1" w:styleId="NumberLevel2">
    <w:name w:val="Number Level 2"/>
    <w:basedOn w:val="NumberLevel1"/>
    <w:uiPriority w:val="99"/>
    <w:rsid w:val="00762E07"/>
    <w:pPr>
      <w:numPr>
        <w:ilvl w:val="1"/>
      </w:numPr>
      <w:tabs>
        <w:tab w:val="num" w:pos="821"/>
      </w:tabs>
      <w:ind w:left="1152" w:hanging="691"/>
    </w:pPr>
  </w:style>
  <w:style w:type="paragraph" w:customStyle="1" w:styleId="NumberLevel3">
    <w:name w:val="Number Level 3"/>
    <w:basedOn w:val="NumberLevel2"/>
    <w:uiPriority w:val="99"/>
    <w:rsid w:val="00762E07"/>
    <w:pPr>
      <w:numPr>
        <w:ilvl w:val="2"/>
      </w:numPr>
      <w:tabs>
        <w:tab w:val="num" w:pos="821"/>
        <w:tab w:val="num" w:pos="1181"/>
      </w:tabs>
      <w:ind w:left="1800" w:hanging="979"/>
    </w:pPr>
  </w:style>
  <w:style w:type="paragraph" w:customStyle="1" w:styleId="NumberLevel4">
    <w:name w:val="Number Level 4"/>
    <w:basedOn w:val="NumberLevel3"/>
    <w:uiPriority w:val="99"/>
    <w:rsid w:val="00762E07"/>
    <w:pPr>
      <w:numPr>
        <w:ilvl w:val="3"/>
      </w:numPr>
      <w:tabs>
        <w:tab w:val="num" w:pos="821"/>
      </w:tabs>
      <w:ind w:left="2376" w:hanging="1195"/>
    </w:pPr>
  </w:style>
  <w:style w:type="paragraph" w:customStyle="1" w:styleId="NumberLevel5">
    <w:name w:val="Number Level 5"/>
    <w:basedOn w:val="NumberLevel4"/>
    <w:uiPriority w:val="99"/>
    <w:rsid w:val="00762E07"/>
    <w:pPr>
      <w:numPr>
        <w:ilvl w:val="4"/>
      </w:numPr>
      <w:tabs>
        <w:tab w:val="num" w:pos="821"/>
      </w:tabs>
      <w:ind w:left="2880" w:hanging="1339"/>
    </w:pPr>
  </w:style>
  <w:style w:type="paragraph" w:customStyle="1" w:styleId="TableBulletB">
    <w:name w:val="Table Bullet B"/>
    <w:basedOn w:val="TableText"/>
    <w:uiPriority w:val="99"/>
    <w:rsid w:val="00890977"/>
    <w:pPr>
      <w:numPr>
        <w:numId w:val="5"/>
      </w:numPr>
    </w:pPr>
  </w:style>
  <w:style w:type="paragraph" w:customStyle="1" w:styleId="TableBulletC">
    <w:name w:val="Table Bullet C"/>
    <w:basedOn w:val="TableBulletB"/>
    <w:uiPriority w:val="99"/>
    <w:rsid w:val="00890977"/>
    <w:pPr>
      <w:numPr>
        <w:ilvl w:val="1"/>
      </w:numPr>
      <w:ind w:hanging="274"/>
    </w:pPr>
  </w:style>
  <w:style w:type="paragraph" w:customStyle="1" w:styleId="TableBulletD">
    <w:name w:val="Table Bullet D"/>
    <w:basedOn w:val="TableBulletC"/>
    <w:uiPriority w:val="99"/>
    <w:rsid w:val="00890977"/>
    <w:pPr>
      <w:numPr>
        <w:ilvl w:val="2"/>
      </w:numPr>
    </w:pPr>
    <w:rPr>
      <w:sz w:val="20"/>
    </w:rPr>
  </w:style>
  <w:style w:type="paragraph" w:customStyle="1" w:styleId="TableBulletE">
    <w:name w:val="Table Bullet E"/>
    <w:basedOn w:val="TableBulletD"/>
    <w:uiPriority w:val="99"/>
    <w:rsid w:val="00890977"/>
    <w:pPr>
      <w:numPr>
        <w:ilvl w:val="3"/>
      </w:numPr>
    </w:pPr>
  </w:style>
  <w:style w:type="paragraph" w:customStyle="1" w:styleId="CoverAuthor">
    <w:name w:val="Cover Author"/>
    <w:basedOn w:val="BodyText"/>
    <w:uiPriority w:val="99"/>
    <w:rsid w:val="00636A21"/>
    <w:pPr>
      <w:jc w:val="right"/>
    </w:pPr>
    <w:rPr>
      <w:b/>
      <w:sz w:val="28"/>
    </w:rPr>
  </w:style>
  <w:style w:type="paragraph" w:customStyle="1" w:styleId="CITIES0">
    <w:name w:val="CITIES"/>
    <w:uiPriority w:val="99"/>
    <w:rsid w:val="009B6B2B"/>
    <w:pPr>
      <w:framePr w:wrap="around" w:hAnchor="page" w:xAlign="center" w:yAlign="bottom"/>
      <w:spacing w:before="80" w:after="80"/>
      <w:suppressOverlap/>
      <w:jc w:val="center"/>
    </w:pPr>
    <w:rPr>
      <w:rFonts w:cs="Arial"/>
      <w:szCs w:val="22"/>
    </w:rPr>
  </w:style>
  <w:style w:type="character" w:styleId="PlaceholderText">
    <w:name w:val="Placeholder Text"/>
    <w:uiPriority w:val="99"/>
    <w:semiHidden/>
    <w:rsid w:val="006F2A31"/>
    <w:rPr>
      <w:rFonts w:cs="Times New Roman"/>
      <w:color w:val="808080"/>
    </w:rPr>
  </w:style>
  <w:style w:type="paragraph" w:styleId="ListParagraph">
    <w:name w:val="List Paragraph"/>
    <w:basedOn w:val="Normal"/>
    <w:uiPriority w:val="34"/>
    <w:qFormat/>
    <w:rsid w:val="00877D59"/>
    <w:pPr>
      <w:ind w:left="720"/>
      <w:contextualSpacing/>
    </w:pPr>
  </w:style>
  <w:style w:type="paragraph" w:customStyle="1" w:styleId="Bulleted">
    <w:name w:val="Bulleted"/>
    <w:basedOn w:val="ListParagraph"/>
    <w:uiPriority w:val="99"/>
    <w:rsid w:val="00E56943"/>
    <w:pPr>
      <w:numPr>
        <w:numId w:val="6"/>
      </w:numPr>
      <w:spacing w:before="120" w:after="60" w:line="320" w:lineRule="exact"/>
      <w:contextualSpacing w:val="0"/>
      <w:jc w:val="both"/>
    </w:pPr>
  </w:style>
  <w:style w:type="paragraph" w:styleId="TOCHeading">
    <w:name w:val="TOC Heading"/>
    <w:basedOn w:val="Heading1"/>
    <w:next w:val="Normal"/>
    <w:uiPriority w:val="99"/>
    <w:qFormat/>
    <w:rsid w:val="00E56943"/>
    <w:pPr>
      <w:pageBreakBefore w:val="0"/>
      <w:spacing w:before="480" w:after="0" w:line="276" w:lineRule="auto"/>
      <w:outlineLvl w:val="9"/>
    </w:pPr>
    <w:rPr>
      <w:color w:val="8F0000"/>
      <w:sz w:val="28"/>
      <w:szCs w:val="28"/>
    </w:rPr>
  </w:style>
  <w:style w:type="paragraph" w:customStyle="1" w:styleId="GraphicHeading">
    <w:name w:val="Graphic Heading"/>
    <w:basedOn w:val="Normal"/>
    <w:autoRedefine/>
    <w:uiPriority w:val="99"/>
    <w:rsid w:val="00F839D6"/>
    <w:pPr>
      <w:keepNext/>
      <w:widowControl w:val="0"/>
      <w:spacing w:before="120" w:after="240"/>
      <w:jc w:val="center"/>
    </w:pPr>
    <w:rPr>
      <w:b/>
      <w:i/>
      <w:noProof/>
    </w:rPr>
  </w:style>
  <w:style w:type="paragraph" w:customStyle="1" w:styleId="BulletedC-Point">
    <w:name w:val="Bulleted C-Point"/>
    <w:basedOn w:val="ListParagraph"/>
    <w:uiPriority w:val="99"/>
    <w:rsid w:val="00537A72"/>
    <w:pPr>
      <w:numPr>
        <w:numId w:val="7"/>
      </w:numPr>
      <w:spacing w:after="60" w:line="320" w:lineRule="exact"/>
      <w:ind w:left="864" w:hanging="288"/>
    </w:pPr>
  </w:style>
  <w:style w:type="paragraph" w:customStyle="1" w:styleId="Numbered">
    <w:name w:val="Numbered"/>
    <w:basedOn w:val="ListParagraph"/>
    <w:uiPriority w:val="99"/>
    <w:rsid w:val="00E56943"/>
    <w:pPr>
      <w:spacing w:before="240" w:after="120" w:line="320" w:lineRule="exact"/>
      <w:ind w:left="461" w:hanging="360"/>
      <w:jc w:val="both"/>
    </w:pPr>
  </w:style>
  <w:style w:type="paragraph" w:customStyle="1" w:styleId="Bulleted3">
    <w:name w:val="Bulleted 3"/>
    <w:basedOn w:val="ListParagraph"/>
    <w:uiPriority w:val="99"/>
    <w:rsid w:val="00537A72"/>
    <w:pPr>
      <w:numPr>
        <w:numId w:val="8"/>
      </w:numPr>
      <w:spacing w:line="320" w:lineRule="exact"/>
      <w:ind w:left="1368"/>
      <w:contextualSpacing w:val="0"/>
    </w:pPr>
  </w:style>
  <w:style w:type="paragraph" w:customStyle="1" w:styleId="Dash">
    <w:name w:val="Dash"/>
    <w:basedOn w:val="BulletedC-Point"/>
    <w:uiPriority w:val="99"/>
    <w:rsid w:val="00E56943"/>
    <w:pPr>
      <w:numPr>
        <w:numId w:val="0"/>
      </w:numPr>
      <w:ind w:left="1440" w:hanging="360"/>
    </w:pPr>
  </w:style>
  <w:style w:type="paragraph" w:styleId="NoSpacing">
    <w:name w:val="No Spacing"/>
    <w:link w:val="NoSpacingChar"/>
    <w:uiPriority w:val="99"/>
    <w:qFormat/>
    <w:rsid w:val="00E56943"/>
    <w:rPr>
      <w:rFonts w:eastAsia="Times New Roman"/>
      <w:sz w:val="22"/>
      <w:szCs w:val="22"/>
    </w:rPr>
  </w:style>
  <w:style w:type="character" w:customStyle="1" w:styleId="NoSpacingChar">
    <w:name w:val="No Spacing Char"/>
    <w:link w:val="NoSpacing"/>
    <w:uiPriority w:val="99"/>
    <w:locked/>
    <w:rsid w:val="00E56943"/>
    <w:rPr>
      <w:rFonts w:eastAsia="Times New Roman" w:cs="Times New Roman"/>
      <w:sz w:val="22"/>
      <w:szCs w:val="22"/>
      <w:lang w:val="en-US" w:eastAsia="en-US" w:bidi="ar-SA"/>
    </w:rPr>
  </w:style>
  <w:style w:type="paragraph" w:styleId="NormalWeb">
    <w:name w:val="Normal (Web)"/>
    <w:basedOn w:val="Normal"/>
    <w:uiPriority w:val="99"/>
    <w:rsid w:val="00E56943"/>
    <w:pPr>
      <w:spacing w:before="100" w:beforeAutospacing="1" w:after="100" w:afterAutospacing="1" w:line="320" w:lineRule="exact"/>
      <w:jc w:val="both"/>
    </w:pPr>
  </w:style>
  <w:style w:type="paragraph" w:styleId="FootnoteText">
    <w:name w:val="footnote text"/>
    <w:basedOn w:val="Normal"/>
    <w:link w:val="FootnoteTextChar"/>
    <w:uiPriority w:val="99"/>
    <w:semiHidden/>
    <w:rsid w:val="00E56943"/>
    <w:pPr>
      <w:spacing w:before="120" w:line="320" w:lineRule="exact"/>
      <w:jc w:val="both"/>
    </w:pPr>
    <w:rPr>
      <w:sz w:val="20"/>
      <w:szCs w:val="20"/>
    </w:rPr>
  </w:style>
  <w:style w:type="character" w:customStyle="1" w:styleId="FootnoteTextChar">
    <w:name w:val="Footnote Text Char"/>
    <w:link w:val="FootnoteText"/>
    <w:uiPriority w:val="99"/>
    <w:semiHidden/>
    <w:locked/>
    <w:rsid w:val="00E56943"/>
    <w:rPr>
      <w:rFonts w:ascii="Times New Roman" w:hAnsi="Times New Roman" w:cs="Times New Roman"/>
      <w:sz w:val="20"/>
      <w:szCs w:val="20"/>
    </w:rPr>
  </w:style>
  <w:style w:type="paragraph" w:styleId="ListBullet">
    <w:name w:val="List Bullet"/>
    <w:basedOn w:val="Normal"/>
    <w:uiPriority w:val="99"/>
    <w:rsid w:val="00E56943"/>
    <w:pPr>
      <w:spacing w:before="120" w:after="120" w:line="320" w:lineRule="exact"/>
      <w:ind w:left="360" w:hanging="360"/>
      <w:contextualSpacing/>
      <w:jc w:val="both"/>
    </w:pPr>
  </w:style>
  <w:style w:type="paragraph" w:styleId="TOC4">
    <w:name w:val="toc 4"/>
    <w:basedOn w:val="Normal"/>
    <w:next w:val="Normal"/>
    <w:autoRedefine/>
    <w:uiPriority w:val="99"/>
    <w:rsid w:val="00E56943"/>
    <w:pPr>
      <w:spacing w:before="120" w:after="100" w:line="320" w:lineRule="exact"/>
      <w:ind w:left="660"/>
      <w:jc w:val="both"/>
    </w:pPr>
  </w:style>
  <w:style w:type="paragraph" w:styleId="TOC5">
    <w:name w:val="toc 5"/>
    <w:basedOn w:val="Normal"/>
    <w:next w:val="Normal"/>
    <w:autoRedefine/>
    <w:uiPriority w:val="99"/>
    <w:rsid w:val="00E56943"/>
    <w:pPr>
      <w:spacing w:before="120" w:after="100" w:line="320" w:lineRule="exact"/>
      <w:ind w:left="880"/>
      <w:jc w:val="both"/>
    </w:pPr>
  </w:style>
  <w:style w:type="paragraph" w:styleId="TOC6">
    <w:name w:val="toc 6"/>
    <w:basedOn w:val="Normal"/>
    <w:next w:val="Normal"/>
    <w:autoRedefine/>
    <w:uiPriority w:val="99"/>
    <w:rsid w:val="00E56943"/>
    <w:pPr>
      <w:spacing w:before="120" w:after="100" w:line="320" w:lineRule="exact"/>
      <w:ind w:left="1100"/>
      <w:jc w:val="both"/>
    </w:pPr>
  </w:style>
  <w:style w:type="paragraph" w:styleId="TOC7">
    <w:name w:val="toc 7"/>
    <w:basedOn w:val="Normal"/>
    <w:next w:val="Normal"/>
    <w:autoRedefine/>
    <w:uiPriority w:val="99"/>
    <w:rsid w:val="00E56943"/>
    <w:pPr>
      <w:spacing w:before="120" w:after="100" w:line="320" w:lineRule="exact"/>
      <w:ind w:left="1320"/>
      <w:jc w:val="both"/>
    </w:pPr>
  </w:style>
  <w:style w:type="paragraph" w:styleId="TOC8">
    <w:name w:val="toc 8"/>
    <w:basedOn w:val="Normal"/>
    <w:next w:val="Normal"/>
    <w:autoRedefine/>
    <w:uiPriority w:val="99"/>
    <w:rsid w:val="00E56943"/>
    <w:pPr>
      <w:spacing w:before="120" w:after="100" w:line="320" w:lineRule="exact"/>
      <w:ind w:left="1540"/>
      <w:jc w:val="both"/>
    </w:pPr>
  </w:style>
  <w:style w:type="paragraph" w:styleId="TOC9">
    <w:name w:val="toc 9"/>
    <w:basedOn w:val="Normal"/>
    <w:next w:val="Normal"/>
    <w:autoRedefine/>
    <w:uiPriority w:val="99"/>
    <w:rsid w:val="00E56943"/>
    <w:pPr>
      <w:spacing w:before="120" w:after="100" w:line="320" w:lineRule="exact"/>
      <w:ind w:left="1760"/>
      <w:jc w:val="both"/>
    </w:pPr>
  </w:style>
  <w:style w:type="paragraph" w:customStyle="1" w:styleId="Graphic">
    <w:name w:val="Graphic"/>
    <w:basedOn w:val="GraphicHeading"/>
    <w:uiPriority w:val="99"/>
    <w:rsid w:val="00E56943"/>
    <w:pPr>
      <w:pBdr>
        <w:top w:val="single" w:sz="6" w:space="1" w:color="C00000"/>
        <w:left w:val="single" w:sz="6" w:space="4" w:color="C00000"/>
        <w:bottom w:val="single" w:sz="6" w:space="1" w:color="C00000"/>
        <w:right w:val="single" w:sz="6" w:space="4" w:color="C00000"/>
      </w:pBdr>
    </w:pPr>
  </w:style>
  <w:style w:type="paragraph" w:customStyle="1" w:styleId="Subhead">
    <w:name w:val="Sub head"/>
    <w:basedOn w:val="Normal"/>
    <w:autoRedefine/>
    <w:uiPriority w:val="99"/>
    <w:rsid w:val="009B4E14"/>
    <w:pPr>
      <w:spacing w:before="120" w:after="120" w:line="320" w:lineRule="exact"/>
      <w:jc w:val="both"/>
    </w:pPr>
    <w:rPr>
      <w:b/>
      <w:i/>
    </w:rPr>
  </w:style>
  <w:style w:type="paragraph" w:customStyle="1" w:styleId="TOCTitle">
    <w:name w:val="TOC Title"/>
    <w:basedOn w:val="Normal"/>
    <w:link w:val="TOCTitleChar"/>
    <w:uiPriority w:val="99"/>
    <w:rsid w:val="00E56943"/>
    <w:pPr>
      <w:spacing w:before="240" w:after="120"/>
      <w:jc w:val="center"/>
    </w:pPr>
    <w:rPr>
      <w:rFonts w:ascii="Arial" w:hAnsi="Arial" w:cs="Arial"/>
      <w:b/>
      <w:iCs/>
      <w:color w:val="4D4D4D"/>
      <w:kern w:val="28"/>
      <w:sz w:val="28"/>
      <w:szCs w:val="20"/>
    </w:rPr>
  </w:style>
  <w:style w:type="paragraph" w:customStyle="1" w:styleId="TOC07">
    <w:name w:val="TOC_07"/>
    <w:basedOn w:val="TOCTitle"/>
    <w:link w:val="TOC07Char"/>
    <w:uiPriority w:val="99"/>
    <w:rsid w:val="00E56943"/>
    <w:rPr>
      <w:rFonts w:ascii="Calibri" w:hAnsi="Calibri"/>
    </w:rPr>
  </w:style>
  <w:style w:type="character" w:customStyle="1" w:styleId="TOCTitleChar">
    <w:name w:val="TOC Title Char"/>
    <w:link w:val="TOCTitle"/>
    <w:uiPriority w:val="99"/>
    <w:locked/>
    <w:rsid w:val="00E56943"/>
    <w:rPr>
      <w:rFonts w:ascii="Arial" w:hAnsi="Arial" w:cs="Arial"/>
      <w:b/>
      <w:iCs/>
      <w:color w:val="4D4D4D"/>
      <w:kern w:val="28"/>
      <w:sz w:val="20"/>
      <w:szCs w:val="20"/>
    </w:rPr>
  </w:style>
  <w:style w:type="character" w:customStyle="1" w:styleId="TOC07Char">
    <w:name w:val="TOC_07 Char"/>
    <w:link w:val="TOC07"/>
    <w:uiPriority w:val="99"/>
    <w:locked/>
    <w:rsid w:val="00E56943"/>
    <w:rPr>
      <w:rFonts w:ascii="Calibri" w:hAnsi="Calibri" w:cs="Arial"/>
      <w:b/>
      <w:iCs/>
      <w:color w:val="4D4D4D"/>
      <w:kern w:val="28"/>
      <w:sz w:val="20"/>
      <w:szCs w:val="20"/>
    </w:rPr>
  </w:style>
  <w:style w:type="paragraph" w:customStyle="1" w:styleId="CheckBox">
    <w:name w:val="Check Box"/>
    <w:basedOn w:val="Bullet"/>
    <w:uiPriority w:val="99"/>
    <w:rsid w:val="00E56943"/>
    <w:pPr>
      <w:spacing w:before="20" w:after="20"/>
      <w:ind w:left="792" w:hanging="288"/>
    </w:pPr>
    <w:rPr>
      <w:sz w:val="20"/>
    </w:rPr>
  </w:style>
  <w:style w:type="paragraph" w:customStyle="1" w:styleId="Bullet">
    <w:name w:val="Bullet"/>
    <w:basedOn w:val="Normal"/>
    <w:uiPriority w:val="99"/>
    <w:rsid w:val="00E56943"/>
    <w:pPr>
      <w:tabs>
        <w:tab w:val="left" w:pos="720"/>
      </w:tabs>
      <w:spacing w:before="120" w:after="40"/>
      <w:ind w:left="360" w:hanging="360"/>
    </w:pPr>
    <w:rPr>
      <w:szCs w:val="20"/>
    </w:rPr>
  </w:style>
  <w:style w:type="paragraph" w:customStyle="1" w:styleId="Bullet2">
    <w:name w:val="Bullet2"/>
    <w:basedOn w:val="Triangle"/>
    <w:uiPriority w:val="99"/>
    <w:rsid w:val="00E56943"/>
    <w:pPr>
      <w:tabs>
        <w:tab w:val="num" w:pos="1944"/>
      </w:tabs>
      <w:ind w:left="1944" w:hanging="360"/>
    </w:pPr>
  </w:style>
  <w:style w:type="paragraph" w:customStyle="1" w:styleId="Triangle">
    <w:name w:val="Triangle"/>
    <w:basedOn w:val="Sub-dash"/>
    <w:uiPriority w:val="99"/>
    <w:rsid w:val="00E56943"/>
    <w:pPr>
      <w:tabs>
        <w:tab w:val="clear" w:pos="1512"/>
        <w:tab w:val="left" w:pos="1872"/>
      </w:tabs>
      <w:ind w:left="1872" w:hanging="288"/>
    </w:pPr>
  </w:style>
  <w:style w:type="paragraph" w:customStyle="1" w:styleId="Sub-dash">
    <w:name w:val="Sub-dash"/>
    <w:basedOn w:val="Normal"/>
    <w:uiPriority w:val="99"/>
    <w:rsid w:val="00E56943"/>
    <w:pPr>
      <w:tabs>
        <w:tab w:val="left" w:pos="1512"/>
      </w:tabs>
      <w:spacing w:before="120" w:after="40"/>
      <w:ind w:left="1512" w:hanging="360"/>
    </w:pPr>
    <w:rPr>
      <w:szCs w:val="20"/>
    </w:rPr>
  </w:style>
  <w:style w:type="paragraph" w:customStyle="1" w:styleId="Triangle2">
    <w:name w:val="Triangle2"/>
    <w:basedOn w:val="Triangle"/>
    <w:uiPriority w:val="99"/>
    <w:rsid w:val="00E56943"/>
    <w:pPr>
      <w:tabs>
        <w:tab w:val="num" w:pos="3168"/>
      </w:tabs>
      <w:ind w:left="3168"/>
    </w:pPr>
  </w:style>
  <w:style w:type="paragraph" w:customStyle="1" w:styleId="Dash2">
    <w:name w:val="Dash2"/>
    <w:basedOn w:val="Dash"/>
    <w:uiPriority w:val="99"/>
    <w:rsid w:val="00E56943"/>
    <w:pPr>
      <w:tabs>
        <w:tab w:val="left" w:pos="1080"/>
        <w:tab w:val="num" w:pos="2448"/>
      </w:tabs>
      <w:spacing w:after="40" w:line="240" w:lineRule="auto"/>
      <w:ind w:left="2448"/>
      <w:contextualSpacing w:val="0"/>
    </w:pPr>
    <w:rPr>
      <w:szCs w:val="20"/>
    </w:rPr>
  </w:style>
  <w:style w:type="paragraph" w:customStyle="1" w:styleId="Bullet-Indent">
    <w:name w:val="Bullet-Indent"/>
    <w:basedOn w:val="Bullet"/>
    <w:uiPriority w:val="99"/>
    <w:rsid w:val="00E56943"/>
    <w:pPr>
      <w:tabs>
        <w:tab w:val="num" w:pos="3600"/>
      </w:tabs>
      <w:ind w:left="3600"/>
    </w:pPr>
  </w:style>
  <w:style w:type="paragraph" w:customStyle="1" w:styleId="Sub-dash2">
    <w:name w:val="Sub-dash2"/>
    <w:basedOn w:val="Triangle"/>
    <w:uiPriority w:val="99"/>
    <w:rsid w:val="00E56943"/>
    <w:pPr>
      <w:tabs>
        <w:tab w:val="num" w:pos="2808"/>
      </w:tabs>
      <w:ind w:left="2808"/>
    </w:pPr>
  </w:style>
  <w:style w:type="paragraph" w:customStyle="1" w:styleId="StyleBodyTextLinespacingsingle">
    <w:name w:val="Style Body Text + Line spacing:  single"/>
    <w:basedOn w:val="BodyText"/>
    <w:uiPriority w:val="99"/>
    <w:rsid w:val="00C24CEC"/>
    <w:rPr>
      <w:szCs w:val="20"/>
    </w:rPr>
  </w:style>
  <w:style w:type="paragraph" w:customStyle="1" w:styleId="Bulleted2">
    <w:name w:val="Bulleted 2"/>
    <w:basedOn w:val="ListParagraph"/>
    <w:uiPriority w:val="99"/>
    <w:rsid w:val="00E961E1"/>
    <w:pPr>
      <w:spacing w:before="120" w:after="120" w:line="320" w:lineRule="exact"/>
      <w:ind w:hanging="360"/>
      <w:jc w:val="both"/>
    </w:pPr>
  </w:style>
  <w:style w:type="paragraph" w:customStyle="1" w:styleId="Bullet-Roman">
    <w:name w:val="Bullet-Roman"/>
    <w:basedOn w:val="ListParagraph"/>
    <w:uiPriority w:val="99"/>
    <w:rsid w:val="00516131"/>
    <w:pPr>
      <w:numPr>
        <w:numId w:val="9"/>
      </w:numPr>
      <w:spacing w:before="120" w:after="120" w:line="320" w:lineRule="exact"/>
      <w:ind w:left="360"/>
    </w:pPr>
    <w:rPr>
      <w:b/>
    </w:rPr>
  </w:style>
  <w:style w:type="paragraph" w:styleId="Revision">
    <w:name w:val="Revision"/>
    <w:hidden/>
    <w:uiPriority w:val="99"/>
    <w:semiHidden/>
    <w:rsid w:val="00C37EE9"/>
    <w:rPr>
      <w:rFonts w:ascii="Cambria" w:hAnsi="Cambria"/>
      <w:sz w:val="22"/>
      <w:szCs w:val="22"/>
    </w:rPr>
  </w:style>
  <w:style w:type="paragraph" w:customStyle="1" w:styleId="CoverHeading">
    <w:name w:val="Cover_Heading"/>
    <w:basedOn w:val="Normal"/>
    <w:uiPriority w:val="99"/>
    <w:rsid w:val="00CD6047"/>
    <w:pPr>
      <w:spacing w:after="480"/>
      <w:jc w:val="center"/>
    </w:pPr>
    <w:rPr>
      <w:rFonts w:ascii="Arial" w:hAnsi="Arial"/>
      <w:b/>
      <w:sz w:val="48"/>
      <w:szCs w:val="20"/>
      <w:lang w:val="en-AU" w:eastAsia="en-AU"/>
    </w:rPr>
  </w:style>
  <w:style w:type="paragraph" w:customStyle="1" w:styleId="DocumentInfoHeading">
    <w:name w:val="Document_Info_Heading"/>
    <w:basedOn w:val="Normal"/>
    <w:next w:val="Normal"/>
    <w:uiPriority w:val="99"/>
    <w:rsid w:val="00CD6047"/>
    <w:pPr>
      <w:pBdr>
        <w:top w:val="single" w:sz="6" w:space="1" w:color="auto"/>
      </w:pBdr>
      <w:shd w:val="pct5" w:color="auto" w:fill="FFFFFF"/>
      <w:spacing w:before="360" w:after="240"/>
    </w:pPr>
    <w:rPr>
      <w:rFonts w:ascii="Arial" w:hAnsi="Arial"/>
      <w:b/>
      <w:sz w:val="28"/>
      <w:szCs w:val="20"/>
      <w:lang w:val="en-AU" w:eastAsia="en-AU"/>
    </w:rPr>
  </w:style>
  <w:style w:type="paragraph" w:customStyle="1" w:styleId="Comments">
    <w:name w:val="Comments"/>
    <w:basedOn w:val="Normal"/>
    <w:link w:val="CommentsChar"/>
    <w:uiPriority w:val="99"/>
    <w:rsid w:val="00CD6047"/>
    <w:pPr>
      <w:spacing w:after="120"/>
    </w:pPr>
    <w:rPr>
      <w:rFonts w:ascii="Arial" w:hAnsi="Arial"/>
      <w:i/>
      <w:color w:val="0000FF"/>
      <w:sz w:val="20"/>
      <w:szCs w:val="20"/>
      <w:lang w:val="en-AU" w:eastAsia="en-AU"/>
    </w:rPr>
  </w:style>
  <w:style w:type="character" w:customStyle="1" w:styleId="CommentsChar">
    <w:name w:val="Comments Char"/>
    <w:link w:val="Comments"/>
    <w:uiPriority w:val="99"/>
    <w:locked/>
    <w:rsid w:val="00CD6047"/>
    <w:rPr>
      <w:rFonts w:ascii="Arial" w:hAnsi="Arial"/>
      <w:i/>
      <w:color w:val="0000FF"/>
      <w:lang w:val="en-AU" w:eastAsia="en-AU"/>
    </w:rPr>
  </w:style>
  <w:style w:type="paragraph" w:customStyle="1" w:styleId="TableHeading">
    <w:name w:val="Table Heading"/>
    <w:basedOn w:val="Normal"/>
    <w:next w:val="Normal"/>
    <w:uiPriority w:val="99"/>
    <w:rsid w:val="00CD6047"/>
    <w:pPr>
      <w:suppressAutoHyphens/>
      <w:spacing w:after="60"/>
      <w:jc w:val="center"/>
    </w:pPr>
    <w:rPr>
      <w:rFonts w:ascii="Arial" w:hAnsi="Arial"/>
      <w:b/>
      <w:sz w:val="20"/>
      <w:szCs w:val="20"/>
      <w:lang w:eastAsia="en-AU"/>
    </w:rPr>
  </w:style>
  <w:style w:type="paragraph" w:customStyle="1" w:styleId="Tabletext0">
    <w:name w:val="Table text"/>
    <w:basedOn w:val="Normal"/>
    <w:uiPriority w:val="99"/>
    <w:rsid w:val="00CD6047"/>
    <w:pPr>
      <w:spacing w:after="120"/>
    </w:pPr>
    <w:rPr>
      <w:rFonts w:ascii="Arial" w:hAnsi="Arial"/>
      <w:sz w:val="18"/>
      <w:szCs w:val="20"/>
      <w:lang w:val="en-AU" w:eastAsia="en-AU"/>
    </w:rPr>
  </w:style>
  <w:style w:type="paragraph" w:customStyle="1" w:styleId="Subheading">
    <w:name w:val="Subheading"/>
    <w:basedOn w:val="Normal"/>
    <w:next w:val="Normal"/>
    <w:uiPriority w:val="99"/>
    <w:rsid w:val="00CD6047"/>
    <w:pPr>
      <w:keepNext/>
      <w:spacing w:before="120" w:after="120"/>
    </w:pPr>
    <w:rPr>
      <w:rFonts w:ascii="Arial" w:hAnsi="Arial"/>
      <w:b/>
      <w:sz w:val="28"/>
      <w:szCs w:val="28"/>
      <w:lang w:val="en-AU" w:eastAsia="en-AU"/>
    </w:rPr>
  </w:style>
  <w:style w:type="character" w:customStyle="1" w:styleId="CharChar4">
    <w:name w:val="Char Char4"/>
    <w:uiPriority w:val="99"/>
    <w:rsid w:val="00CD6047"/>
    <w:rPr>
      <w:rFonts w:ascii="Arial" w:hAnsi="Arial"/>
      <w:b/>
      <w:sz w:val="32"/>
      <w:lang w:val="en-AU" w:eastAsia="en-AU"/>
    </w:rPr>
  </w:style>
  <w:style w:type="character" w:customStyle="1" w:styleId="CharChar3">
    <w:name w:val="Char Char3"/>
    <w:uiPriority w:val="99"/>
    <w:rsid w:val="00CD6047"/>
    <w:rPr>
      <w:rFonts w:ascii="Arial" w:hAnsi="Arial"/>
      <w:b/>
      <w:sz w:val="28"/>
      <w:lang w:val="en-AU" w:eastAsia="en-AU"/>
    </w:rPr>
  </w:style>
  <w:style w:type="character" w:styleId="FollowedHyperlink">
    <w:name w:val="FollowedHyperlink"/>
    <w:uiPriority w:val="99"/>
    <w:rsid w:val="00CD6047"/>
    <w:rPr>
      <w:rFonts w:cs="Times New Roman"/>
      <w:color w:val="800080"/>
      <w:u w:val="single"/>
    </w:rPr>
  </w:style>
  <w:style w:type="numbering" w:customStyle="1" w:styleId="MonitorWordBullets">
    <w:name w:val="Monitor Word Bullets"/>
    <w:rsid w:val="00A4627A"/>
    <w:pPr>
      <w:numPr>
        <w:numId w:val="2"/>
      </w:numPr>
    </w:pPr>
  </w:style>
  <w:style w:type="numbering" w:customStyle="1" w:styleId="Style1">
    <w:name w:val="Style1"/>
    <w:rsid w:val="00A4627A"/>
    <w:pPr>
      <w:numPr>
        <w:numId w:val="1"/>
      </w:numPr>
    </w:pPr>
  </w:style>
  <w:style w:type="character" w:styleId="UnresolvedMention">
    <w:name w:val="Unresolved Mention"/>
    <w:uiPriority w:val="99"/>
    <w:semiHidden/>
    <w:unhideWhenUsed/>
    <w:rsid w:val="003628B2"/>
    <w:rPr>
      <w:color w:val="808080"/>
      <w:shd w:val="clear" w:color="auto" w:fill="E6E6E6"/>
    </w:rPr>
  </w:style>
  <w:style w:type="character" w:customStyle="1" w:styleId="left">
    <w:name w:val="left"/>
    <w:rsid w:val="003C42D7"/>
  </w:style>
  <w:style w:type="character" w:styleId="Strong">
    <w:name w:val="Strong"/>
    <w:basedOn w:val="DefaultParagraphFont"/>
    <w:uiPriority w:val="22"/>
    <w:qFormat/>
    <w:rsid w:val="00F84E3E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locked/>
    <w:rsid w:val="00F84E3E"/>
    <w:rPr>
      <w:rFonts w:ascii="Courier New" w:eastAsia="Times New Roman" w:hAnsi="Courier New" w:cs="Courier New"/>
      <w:sz w:val="20"/>
      <w:szCs w:val="20"/>
    </w:rPr>
  </w:style>
  <w:style w:type="paragraph" w:customStyle="1" w:styleId="shortdesc">
    <w:name w:val="shortdesc"/>
    <w:basedOn w:val="Normal"/>
    <w:rsid w:val="00784D14"/>
    <w:pPr>
      <w:spacing w:before="100" w:beforeAutospacing="1" w:after="100" w:afterAutospacing="1"/>
    </w:pPr>
  </w:style>
  <w:style w:type="paragraph" w:styleId="HTMLPreformatted">
    <w:name w:val="HTML Preformatted"/>
    <w:basedOn w:val="Normal"/>
    <w:link w:val="HTMLPreformattedChar"/>
    <w:uiPriority w:val="99"/>
    <w:unhideWhenUsed/>
    <w:locked/>
    <w:rsid w:val="0013170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3170F"/>
    <w:rPr>
      <w:rFonts w:ascii="Courier New" w:eastAsia="Times New Roman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36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2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9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94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83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0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512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077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1528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2091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4871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79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42120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49621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42196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588120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10114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2301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5478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7859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2720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3875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31452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773471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54504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41159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1645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7681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03035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2007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077515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20887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15114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833776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736943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928563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80299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56274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471684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719286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9475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32280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3558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2099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13996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1152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9473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52042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10165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31686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4970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5864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1592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9733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75188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68521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90655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1604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99400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90576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6658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66602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75574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51616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685243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503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597441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46919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581757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725959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5016269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3818269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6385391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9503520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4653142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1558036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6832152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1541021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2200204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3771988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0070512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99833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77235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98752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776638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735535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79047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7075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8055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4658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56924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58118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87155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809915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33585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849252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69038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09437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251400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01692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556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5951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96394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1418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3206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2207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761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5902603">
                                      <w:marLeft w:val="-45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6" w:color="auto"/>
                                        <w:left w:val="single" w:sz="18" w:space="14" w:color="3371E3"/>
                                        <w:bottom w:val="none" w:sz="0" w:space="6" w:color="auto"/>
                                        <w:right w:val="none" w:sz="0" w:space="8" w:color="auto"/>
                                      </w:divBdr>
                                    </w:div>
                                    <w:div w:id="15973233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45464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788824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926569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46124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0308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89017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201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8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10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7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03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0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089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0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92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5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96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06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5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5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43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0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08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71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5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9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2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47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76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50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1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1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37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22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8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7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2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89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8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22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9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09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7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2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2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1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55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278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22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22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2278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22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22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22789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22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2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2278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22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82279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22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22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2279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22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2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2279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22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22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2279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22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2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2279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22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22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2279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22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82279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22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22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2279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22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2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22793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22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822794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2795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22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22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31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48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1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0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9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53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15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1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45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69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59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8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4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1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2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1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6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hyperlink" Target="https://github.ibm.com/CASE/cloud-private-bootcamp/blob/master/Labs/images/treasurehunt/welcome.jpg" TargetMode="External"/><Relationship Id="rId18" Type="http://schemas.openxmlformats.org/officeDocument/2006/relationships/image" Target="media/image6.png"/><Relationship Id="rId26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header" Target="header1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hyperlink" Target="https://172.16.70.57:8443/" TargetMode="Externa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174.37.17.188:8443/" TargetMode="External"/><Relationship Id="rId24" Type="http://schemas.openxmlformats.org/officeDocument/2006/relationships/image" Target="media/image12.png"/><Relationship Id="rId5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ntTable" Target="fontTable.xml"/><Relationship Id="rId10" Type="http://schemas.openxmlformats.org/officeDocument/2006/relationships/footer" Target="footer3.xml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footer" Target="footer4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C:\Users\fjanuhasan\Desktop\Anushree\CTL-RED%20Template.dot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C:\Users\fjanuhasan\Desktop\Anushree\CTL-RED Template.dotm</Template>
  <TotalTime>0</TotalTime>
  <Pages>19</Pages>
  <Words>2561</Words>
  <Characters>14603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Lighthouse Offer Development Process</vt:lpstr>
    </vt:vector>
  </TitlesOfParts>
  <Company>Monitor Company Group, L.P.</Company>
  <LinksUpToDate>false</LinksUpToDate>
  <CharactersWithSpaces>17130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Lighthouse Offer Development Process</dc:title>
  <dc:subject/>
  <dc:creator>Fuad Januhasan</dc:creator>
  <cp:keywords/>
  <dc:description/>
  <cp:lastModifiedBy>Niladri S Adhikari</cp:lastModifiedBy>
  <cp:revision>2</cp:revision>
  <cp:lastPrinted>2012-08-14T21:43:00Z</cp:lastPrinted>
  <dcterms:created xsi:type="dcterms:W3CDTF">2019-06-13T12:12:00Z</dcterms:created>
  <dcterms:modified xsi:type="dcterms:W3CDTF">2019-06-13T12:12:00Z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qminfo">
    <vt:i4>1</vt:i4>
  </property>
  <property fmtid="{D5CDD505-2E9C-101B-9397-08002B2CF9AE}" pid="3" name="lqmsess">
    <vt:lpwstr>b66a808e-f831-4a61-8717-cd18fe010a5b</vt:lpwstr>
  </property>
</Properties>
</file>